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2693"/>
        <w:gridCol w:w="3544"/>
        <w:gridCol w:w="4194"/>
      </w:tblGrid>
      <w:tr w:rsidR="008E654B" w:rsidRPr="00DB19E5" w14:paraId="796CFB31" w14:textId="77777777" w:rsidTr="008F62F7">
        <w:trPr>
          <w:trHeight w:val="557"/>
        </w:trPr>
        <w:tc>
          <w:tcPr>
            <w:tcW w:w="15388" w:type="dxa"/>
            <w:gridSpan w:val="4"/>
            <w:tcBorders>
              <w:top w:val="nil"/>
            </w:tcBorders>
            <w:shd w:val="clear" w:color="auto" w:fill="000000" w:themeFill="text1"/>
            <w:vAlign w:val="center"/>
          </w:tcPr>
          <w:p w14:paraId="6CCC6C8B" w14:textId="77777777" w:rsidR="008E654B" w:rsidRPr="00DB19E5" w:rsidRDefault="00BB115D" w:rsidP="008E654B">
            <w:pPr>
              <w:jc w:val="center"/>
              <w:rPr>
                <w:rFonts w:ascii="Univers" w:hAnsi="Univers"/>
                <w:smallCaps/>
                <w:sz w:val="28"/>
                <w:szCs w:val="28"/>
              </w:rPr>
            </w:pPr>
            <w:r w:rsidRPr="00DB19E5">
              <w:rPr>
                <w:rFonts w:ascii="Univers" w:hAnsi="Univers"/>
                <w:smallCaps/>
                <w:sz w:val="28"/>
                <w:szCs w:val="28"/>
              </w:rPr>
              <w:t>Annual</w:t>
            </w:r>
            <w:r w:rsidR="0023640D" w:rsidRPr="00DB19E5">
              <w:rPr>
                <w:rFonts w:ascii="Univers" w:hAnsi="Univers"/>
                <w:smallCaps/>
                <w:sz w:val="28"/>
                <w:szCs w:val="28"/>
              </w:rPr>
              <w:t xml:space="preserve"> Performance Reflection</w:t>
            </w:r>
          </w:p>
        </w:tc>
      </w:tr>
      <w:tr w:rsidR="00CA52DF" w:rsidRPr="00DB19E5" w14:paraId="6705458F" w14:textId="77777777" w:rsidTr="00187C92">
        <w:trPr>
          <w:trHeight w:val="448"/>
        </w:trPr>
        <w:tc>
          <w:tcPr>
            <w:tcW w:w="495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113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5"/>
              <w:gridCol w:w="3828"/>
              <w:gridCol w:w="3754"/>
              <w:gridCol w:w="2720"/>
            </w:tblGrid>
            <w:tr w:rsidR="00614242" w:rsidRPr="00DB19E5" w14:paraId="04E92CC7" w14:textId="77777777" w:rsidTr="00C15E34">
              <w:trPr>
                <w:trHeight w:val="444"/>
              </w:trPr>
              <w:tc>
                <w:tcPr>
                  <w:tcW w:w="1025" w:type="dxa"/>
                  <w:vAlign w:val="center"/>
                </w:tcPr>
                <w:p w14:paraId="64ED79D0" w14:textId="77777777" w:rsidR="00614242" w:rsidRPr="00DB19E5" w:rsidRDefault="00614242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DB19E5">
                    <w:rPr>
                      <w:rFonts w:ascii="Univers" w:hAnsi="Univers"/>
                      <w:sz w:val="24"/>
                      <w:szCs w:val="28"/>
                    </w:rPr>
                    <w:t>Name:</w:t>
                  </w:r>
                </w:p>
              </w:tc>
              <w:tc>
                <w:tcPr>
                  <w:tcW w:w="3828" w:type="dxa"/>
                  <w:shd w:val="clear" w:color="auto" w:fill="D9D9D9" w:themeFill="background1" w:themeFillShade="D9"/>
                  <w:vAlign w:val="center"/>
                </w:tcPr>
                <w:p w14:paraId="056719E0" w14:textId="1AC2CBDA" w:rsidR="00614242" w:rsidRPr="00DB19E5" w:rsidRDefault="00673234" w:rsidP="00C15E34">
                  <w:pPr>
                    <w:rPr>
                      <w:rFonts w:ascii="Univers" w:hAnsi="Univers"/>
                      <w:sz w:val="16"/>
                      <w:szCs w:val="16"/>
                    </w:rPr>
                  </w:pPr>
                  <w:r>
                    <w:rPr>
                      <w:rFonts w:ascii="Univers" w:hAnsi="Univers"/>
                      <w:sz w:val="16"/>
                      <w:szCs w:val="16"/>
                    </w:rPr>
                    <w:t>Jess Beattie</w:t>
                  </w:r>
                </w:p>
              </w:tc>
              <w:tc>
                <w:tcPr>
                  <w:tcW w:w="3754" w:type="dxa"/>
                  <w:tcBorders>
                    <w:left w:val="nil"/>
                  </w:tcBorders>
                </w:tcPr>
                <w:p w14:paraId="5F585CC5" w14:textId="77777777" w:rsidR="00614242" w:rsidRPr="00DB19E5" w:rsidRDefault="00614242" w:rsidP="00B14B9C">
                  <w:pPr>
                    <w:rPr>
                      <w:rFonts w:ascii="Univers" w:hAnsi="Univers"/>
                      <w:sz w:val="24"/>
                    </w:rPr>
                  </w:pPr>
                </w:p>
              </w:tc>
              <w:tc>
                <w:tcPr>
                  <w:tcW w:w="2720" w:type="dxa"/>
                </w:tcPr>
                <w:p w14:paraId="5BEBECD2" w14:textId="77777777" w:rsidR="00614242" w:rsidRPr="00DB19E5" w:rsidRDefault="00614242" w:rsidP="00B14B9C">
                  <w:pPr>
                    <w:rPr>
                      <w:rFonts w:ascii="Univers" w:hAnsi="Univers"/>
                      <w:sz w:val="24"/>
                    </w:rPr>
                  </w:pPr>
                </w:p>
              </w:tc>
            </w:tr>
          </w:tbl>
          <w:p w14:paraId="006784C5" w14:textId="77777777" w:rsidR="00C02139" w:rsidRPr="00DB19E5" w:rsidRDefault="00C02139" w:rsidP="00B14B9C">
            <w:pPr>
              <w:rPr>
                <w:rFonts w:ascii="Univers" w:hAnsi="Univers"/>
                <w:sz w:val="24"/>
              </w:rPr>
            </w:pP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eGrid"/>
              <w:tblW w:w="6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4"/>
              <w:gridCol w:w="3448"/>
            </w:tblGrid>
            <w:tr w:rsidR="00CA52DF" w:rsidRPr="00DB19E5" w14:paraId="6AE042F1" w14:textId="77777777" w:rsidTr="008C703F">
              <w:trPr>
                <w:trHeight w:val="444"/>
              </w:trPr>
              <w:tc>
                <w:tcPr>
                  <w:tcW w:w="2684" w:type="dxa"/>
                  <w:vAlign w:val="center"/>
                </w:tcPr>
                <w:p w14:paraId="1E5D2F11" w14:textId="77777777" w:rsidR="00A34E4B" w:rsidRPr="00DB19E5" w:rsidRDefault="00A34E4B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DB19E5">
                    <w:rPr>
                      <w:rFonts w:ascii="Univers" w:hAnsi="Univers"/>
                      <w:sz w:val="24"/>
                      <w:szCs w:val="28"/>
                    </w:rPr>
                    <w:t>Manager/Supervisor:</w:t>
                  </w:r>
                </w:p>
              </w:tc>
              <w:tc>
                <w:tcPr>
                  <w:tcW w:w="3448" w:type="dxa"/>
                  <w:shd w:val="clear" w:color="auto" w:fill="D9D9D9" w:themeFill="background1" w:themeFillShade="D9"/>
                  <w:vAlign w:val="center"/>
                </w:tcPr>
                <w:p w14:paraId="77E36D2D" w14:textId="5216B7FD" w:rsidR="00A34E4B" w:rsidRPr="00DB19E5" w:rsidRDefault="00673234" w:rsidP="00C15E34">
                  <w:pPr>
                    <w:rPr>
                      <w:rFonts w:ascii="Univers" w:hAnsi="Univers"/>
                      <w:sz w:val="16"/>
                      <w:szCs w:val="16"/>
                    </w:rPr>
                  </w:pPr>
                  <w:r>
                    <w:rPr>
                      <w:rFonts w:ascii="Univers" w:hAnsi="Univers"/>
                      <w:sz w:val="16"/>
                      <w:szCs w:val="16"/>
                    </w:rPr>
                    <w:t>Blair Doherty</w:t>
                  </w:r>
                </w:p>
              </w:tc>
            </w:tr>
          </w:tbl>
          <w:p w14:paraId="38751176" w14:textId="77777777" w:rsidR="00C02139" w:rsidRPr="00DB19E5" w:rsidRDefault="00C02139" w:rsidP="00B14B9C">
            <w:pPr>
              <w:rPr>
                <w:rFonts w:ascii="Univers" w:hAnsi="Univers"/>
                <w:sz w:val="24"/>
              </w:rPr>
            </w:pPr>
          </w:p>
        </w:tc>
        <w:tc>
          <w:tcPr>
            <w:tcW w:w="4194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4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3"/>
              <w:gridCol w:w="3325"/>
            </w:tblGrid>
            <w:tr w:rsidR="000A6EDF" w:rsidRPr="00DB19E5" w14:paraId="64549360" w14:textId="77777777" w:rsidTr="008C703F">
              <w:trPr>
                <w:trHeight w:val="444"/>
              </w:trPr>
              <w:tc>
                <w:tcPr>
                  <w:tcW w:w="823" w:type="dxa"/>
                  <w:vAlign w:val="center"/>
                </w:tcPr>
                <w:p w14:paraId="7E2BA3B8" w14:textId="77777777" w:rsidR="000A6EDF" w:rsidRPr="00DB19E5" w:rsidRDefault="000A6EDF" w:rsidP="0017116C">
                  <w:pPr>
                    <w:rPr>
                      <w:rFonts w:ascii="Univers" w:hAnsi="Univers"/>
                      <w:sz w:val="24"/>
                      <w:szCs w:val="28"/>
                    </w:rPr>
                  </w:pPr>
                  <w:r w:rsidRPr="00DB19E5">
                    <w:rPr>
                      <w:rFonts w:ascii="Univers" w:hAnsi="Univers"/>
                      <w:sz w:val="24"/>
                      <w:szCs w:val="28"/>
                    </w:rPr>
                    <w:t>Date:</w:t>
                  </w:r>
                </w:p>
              </w:tc>
              <w:tc>
                <w:tcPr>
                  <w:tcW w:w="3325" w:type="dxa"/>
                  <w:shd w:val="clear" w:color="auto" w:fill="D9D9D9" w:themeFill="background1" w:themeFillShade="D9"/>
                  <w:vAlign w:val="center"/>
                </w:tcPr>
                <w:p w14:paraId="6B34D176" w14:textId="0851D4CF" w:rsidR="000A6EDF" w:rsidRPr="00DB19E5" w:rsidRDefault="00673234" w:rsidP="00C15E34">
                  <w:pPr>
                    <w:rPr>
                      <w:rFonts w:ascii="Univers" w:hAnsi="Univers"/>
                      <w:sz w:val="16"/>
                      <w:szCs w:val="16"/>
                    </w:rPr>
                  </w:pPr>
                  <w:r>
                    <w:rPr>
                      <w:rFonts w:ascii="Univers" w:hAnsi="Univers"/>
                      <w:sz w:val="16"/>
                      <w:szCs w:val="16"/>
                    </w:rPr>
                    <w:t>3/05/2022</w:t>
                  </w:r>
                </w:p>
              </w:tc>
            </w:tr>
          </w:tbl>
          <w:p w14:paraId="1BA6BF4A" w14:textId="77777777" w:rsidR="00C02139" w:rsidRPr="00DB19E5" w:rsidRDefault="00C02139" w:rsidP="00B14B9C">
            <w:pPr>
              <w:rPr>
                <w:rFonts w:ascii="Univers" w:hAnsi="Univers"/>
              </w:rPr>
            </w:pPr>
          </w:p>
        </w:tc>
      </w:tr>
      <w:tr w:rsidR="00F81956" w:rsidRPr="00DB19E5" w14:paraId="51DDB0CB" w14:textId="77777777" w:rsidTr="00AC611B">
        <w:tc>
          <w:tcPr>
            <w:tcW w:w="15388" w:type="dxa"/>
            <w:gridSpan w:val="4"/>
            <w:tcBorders>
              <w:top w:val="single" w:sz="4" w:space="0" w:color="auto"/>
              <w:bottom w:val="nil"/>
            </w:tcBorders>
          </w:tcPr>
          <w:p w14:paraId="504A6A52" w14:textId="77777777" w:rsidR="00F81956" w:rsidRPr="00DB19E5" w:rsidRDefault="00F81956" w:rsidP="0093620F">
            <w:pPr>
              <w:rPr>
                <w:rFonts w:ascii="Univers" w:hAnsi="Univers"/>
              </w:rPr>
            </w:pPr>
            <w:r w:rsidRPr="00DB19E5">
              <w:rPr>
                <w:rFonts w:ascii="Univers" w:hAnsi="Univers"/>
                <w:sz w:val="24"/>
                <w:szCs w:val="28"/>
              </w:rPr>
              <w:t>Overview:</w:t>
            </w:r>
            <w:r w:rsidRPr="00DB19E5">
              <w:rPr>
                <w:rFonts w:ascii="Univers" w:hAnsi="Univers"/>
                <w:sz w:val="20"/>
              </w:rPr>
              <w:t xml:space="preserve"> (What is the current operating context for the organisation/team?)</w:t>
            </w:r>
          </w:p>
        </w:tc>
      </w:tr>
      <w:tr w:rsidR="0093620F" w:rsidRPr="00DB19E5" w14:paraId="1404EDF6" w14:textId="77777777" w:rsidTr="00AC611B">
        <w:tc>
          <w:tcPr>
            <w:tcW w:w="15388" w:type="dxa"/>
            <w:gridSpan w:val="4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D42FE4" w14:textId="3337040C" w:rsidR="000E7B19" w:rsidRPr="00DB19E5" w:rsidRDefault="00134E2C">
            <w:pPr>
              <w:rPr>
                <w:rFonts w:ascii="Univers" w:hAnsi="Univers"/>
                <w:sz w:val="24"/>
                <w:szCs w:val="28"/>
              </w:rPr>
            </w:pPr>
            <w:r>
              <w:rPr>
                <w:rFonts w:ascii="Univers" w:hAnsi="Univers"/>
                <w:sz w:val="24"/>
                <w:szCs w:val="28"/>
              </w:rPr>
              <w:t>Adjusting to a new life with Covid around</w:t>
            </w:r>
            <w:r w:rsidR="00E862B7">
              <w:rPr>
                <w:rFonts w:ascii="Univers" w:hAnsi="Univers"/>
                <w:sz w:val="24"/>
                <w:szCs w:val="28"/>
              </w:rPr>
              <w:t xml:space="preserve"> – the new normal</w:t>
            </w:r>
          </w:p>
          <w:p w14:paraId="273E16FF" w14:textId="77777777" w:rsidR="000E7B19" w:rsidRPr="00DB19E5" w:rsidRDefault="000E7B19">
            <w:pPr>
              <w:rPr>
                <w:rFonts w:ascii="Univers" w:hAnsi="Univers"/>
                <w:sz w:val="24"/>
                <w:szCs w:val="28"/>
              </w:rPr>
            </w:pPr>
          </w:p>
        </w:tc>
      </w:tr>
      <w:tr w:rsidR="00CA52DF" w:rsidRPr="00DB19E5" w14:paraId="3CC3DBFC" w14:textId="77777777" w:rsidTr="00AC611B">
        <w:tc>
          <w:tcPr>
            <w:tcW w:w="7650" w:type="dxa"/>
            <w:gridSpan w:val="2"/>
            <w:tcBorders>
              <w:top w:val="single" w:sz="4" w:space="0" w:color="auto"/>
            </w:tcBorders>
            <w:shd w:val="clear" w:color="auto" w:fill="FFC71C"/>
          </w:tcPr>
          <w:p w14:paraId="1C29A81F" w14:textId="77777777" w:rsidR="00F14735" w:rsidRPr="00DB19E5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 xml:space="preserve"> </w:t>
            </w:r>
            <w:r w:rsidR="00DD166C" w:rsidRPr="00DB19E5">
              <w:rPr>
                <w:rFonts w:ascii="Univers" w:hAnsi="Univers"/>
                <w:b/>
                <w:bCs/>
                <w:sz w:val="28"/>
                <w:szCs w:val="28"/>
              </w:rPr>
              <w:t>REFLECTION</w:t>
            </w:r>
          </w:p>
        </w:tc>
        <w:tc>
          <w:tcPr>
            <w:tcW w:w="7738" w:type="dxa"/>
            <w:gridSpan w:val="2"/>
            <w:tcBorders>
              <w:top w:val="single" w:sz="4" w:space="0" w:color="auto"/>
            </w:tcBorders>
            <w:shd w:val="clear" w:color="auto" w:fill="FFC71C"/>
          </w:tcPr>
          <w:p w14:paraId="0523781E" w14:textId="77777777" w:rsidR="00F14735" w:rsidRPr="00DB19E5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 xml:space="preserve"> </w:t>
            </w:r>
            <w:r w:rsidR="0056345F" w:rsidRPr="00DB19E5">
              <w:rPr>
                <w:rFonts w:ascii="Univers" w:hAnsi="Univers"/>
                <w:b/>
                <w:bCs/>
                <w:sz w:val="28"/>
                <w:szCs w:val="28"/>
              </w:rPr>
              <w:t>CHANGES</w:t>
            </w:r>
          </w:p>
        </w:tc>
      </w:tr>
      <w:tr w:rsidR="00CA52DF" w:rsidRPr="00DB19E5" w14:paraId="4DC519CF" w14:textId="77777777" w:rsidTr="000E7B19">
        <w:tc>
          <w:tcPr>
            <w:tcW w:w="7650" w:type="dxa"/>
            <w:gridSpan w:val="2"/>
          </w:tcPr>
          <w:p w14:paraId="40DB1828" w14:textId="77777777" w:rsidR="000E2F01" w:rsidRPr="00DB19E5" w:rsidRDefault="00F14735" w:rsidP="00C02139">
            <w:pPr>
              <w:pStyle w:val="ListParagraph"/>
              <w:ind w:left="0"/>
              <w:rPr>
                <w:rFonts w:ascii="Univers" w:hAnsi="Univers"/>
                <w:sz w:val="20"/>
                <w:szCs w:val="20"/>
              </w:rPr>
            </w:pPr>
            <w:r w:rsidRPr="00DB19E5">
              <w:rPr>
                <w:rFonts w:ascii="Univers" w:hAnsi="Univers"/>
                <w:sz w:val="20"/>
                <w:szCs w:val="20"/>
              </w:rPr>
              <w:t xml:space="preserve">Achievements against </w:t>
            </w:r>
            <w:r w:rsidR="00944AB1" w:rsidRPr="00DB19E5">
              <w:rPr>
                <w:rFonts w:ascii="Univers" w:hAnsi="Univers"/>
                <w:sz w:val="20"/>
                <w:szCs w:val="20"/>
              </w:rPr>
              <w:t xml:space="preserve">role requirements, </w:t>
            </w:r>
            <w:r w:rsidR="00DD166C" w:rsidRPr="00DB19E5">
              <w:rPr>
                <w:rFonts w:ascii="Univers" w:hAnsi="Univers"/>
                <w:sz w:val="20"/>
                <w:szCs w:val="20"/>
              </w:rPr>
              <w:t>annual</w:t>
            </w:r>
            <w:r w:rsidRPr="00DB19E5">
              <w:rPr>
                <w:rFonts w:ascii="Univers" w:hAnsi="Univers"/>
                <w:sz w:val="20"/>
                <w:szCs w:val="20"/>
              </w:rPr>
              <w:t xml:space="preserve"> goals</w:t>
            </w:r>
            <w:r w:rsidR="00944AB1" w:rsidRPr="00DB19E5">
              <w:rPr>
                <w:rFonts w:ascii="Univers" w:hAnsi="Univers"/>
                <w:sz w:val="20"/>
                <w:szCs w:val="20"/>
              </w:rPr>
              <w:t xml:space="preserve"> and KPIs</w:t>
            </w:r>
            <w:r w:rsidRPr="00DB19E5">
              <w:rPr>
                <w:rFonts w:ascii="Univers" w:hAnsi="Univers"/>
                <w:sz w:val="20"/>
                <w:szCs w:val="20"/>
              </w:rPr>
              <w:t>.  How did you go?  What went well?  What didn’t?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424"/>
            </w:tblGrid>
            <w:tr w:rsidR="00BB18C2" w:rsidRPr="00DB19E5" w14:paraId="494A98C9" w14:textId="77777777" w:rsidTr="005D27A1">
              <w:tc>
                <w:tcPr>
                  <w:tcW w:w="7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64A6DBE1" w14:textId="0CB8D678" w:rsidR="00C06E1F" w:rsidRDefault="007D205F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Figuring out a lot of issues by myself – even the ones that prove to be challenging. </w:t>
                  </w:r>
                  <w:r w:rsidR="008758A9">
                    <w:rPr>
                      <w:rFonts w:ascii="Univers" w:hAnsi="Univers"/>
                      <w:sz w:val="18"/>
                    </w:rPr>
                    <w:t>– have got into the habit of using Google for issues.</w:t>
                  </w:r>
                </w:p>
                <w:p w14:paraId="2A085E63" w14:textId="2C3DDA51" w:rsidR="00724AC0" w:rsidRDefault="00724AC0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Been with company now for </w:t>
                  </w:r>
                  <w:r w:rsidR="00D025E2">
                    <w:rPr>
                      <w:rFonts w:ascii="Univers" w:hAnsi="Univers"/>
                      <w:sz w:val="18"/>
                    </w:rPr>
                    <w:t>2</w:t>
                  </w:r>
                  <w:r w:rsidR="00605903">
                    <w:rPr>
                      <w:rFonts w:ascii="Univers" w:hAnsi="Univers"/>
                      <w:sz w:val="18"/>
                    </w:rPr>
                    <w:t>.5 years</w:t>
                  </w:r>
                </w:p>
                <w:p w14:paraId="5BED19E9" w14:textId="3323B973" w:rsidR="00C10DB3" w:rsidRDefault="00C10DB3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Experienced being on call over the Christmas break </w:t>
                  </w:r>
                  <w:r w:rsidR="00235C06">
                    <w:rPr>
                      <w:rFonts w:ascii="Univers" w:hAnsi="Univers"/>
                      <w:sz w:val="18"/>
                    </w:rPr>
                    <w:t xml:space="preserve">x3 weeks </w:t>
                  </w:r>
                  <w:r>
                    <w:rPr>
                      <w:rFonts w:ascii="Univers" w:hAnsi="Univers"/>
                      <w:sz w:val="18"/>
                    </w:rPr>
                    <w:t>– didn’t get many calls</w:t>
                  </w:r>
                  <w:r w:rsidR="00235C06">
                    <w:rPr>
                      <w:rFonts w:ascii="Univers" w:hAnsi="Univers"/>
                      <w:sz w:val="18"/>
                    </w:rPr>
                    <w:t>.</w:t>
                  </w:r>
                </w:p>
                <w:p w14:paraId="7C8E45F8" w14:textId="262A80C7" w:rsidR="008A5DBC" w:rsidRDefault="008A5DBC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>Continuing to learn more about Naxt stuff with the help of Sue</w:t>
                  </w:r>
                  <w:r w:rsidR="000046F9">
                    <w:rPr>
                      <w:rFonts w:ascii="Univers" w:hAnsi="Univers"/>
                      <w:sz w:val="18"/>
                    </w:rPr>
                    <w:t>, Maureen and Bradley.</w:t>
                  </w:r>
                </w:p>
                <w:p w14:paraId="479B2803" w14:textId="49960D88" w:rsidR="00D23046" w:rsidRDefault="00D23046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Quite a bit of family issues going on </w:t>
                  </w:r>
                  <w:r w:rsidR="00E75E6A">
                    <w:rPr>
                      <w:rFonts w:ascii="Univers" w:hAnsi="Univers"/>
                      <w:sz w:val="18"/>
                    </w:rPr>
                    <w:t xml:space="preserve">– </w:t>
                  </w:r>
                  <w:r w:rsidR="007E7E7B">
                    <w:rPr>
                      <w:rFonts w:ascii="Univers" w:hAnsi="Univers"/>
                      <w:sz w:val="18"/>
                    </w:rPr>
                    <w:t xml:space="preserve">sometimes caused me stress at work and changed my mood. Now I am </w:t>
                  </w:r>
                  <w:r w:rsidR="007C6367">
                    <w:rPr>
                      <w:rFonts w:ascii="Univers" w:hAnsi="Univers"/>
                      <w:sz w:val="18"/>
                    </w:rPr>
                    <w:t>focused on my work and moving forward, staying positive etc</w:t>
                  </w:r>
                </w:p>
                <w:p w14:paraId="1C91F2C0" w14:textId="3A3ED2C5" w:rsidR="00A00613" w:rsidRDefault="00A00613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Didn’t get as much study </w:t>
                  </w:r>
                  <w:r w:rsidR="00093BC8">
                    <w:rPr>
                      <w:rFonts w:ascii="Univers" w:hAnsi="Univers"/>
                      <w:sz w:val="18"/>
                    </w:rPr>
                    <w:t>done as I would have liked. Did do a bit of reading though and have been learning PowerShell – have created a couple of short scripts.</w:t>
                  </w:r>
                </w:p>
                <w:p w14:paraId="1728B147" w14:textId="6341FC69" w:rsidR="00BA2D58" w:rsidRDefault="00BA2D58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Lots </w:t>
                  </w:r>
                  <w:r w:rsidR="000C1BDC">
                    <w:rPr>
                      <w:rFonts w:ascii="Univers" w:hAnsi="Univers"/>
                      <w:sz w:val="18"/>
                    </w:rPr>
                    <w:t>of laptop builds – replacing old laptops to get them off the network</w:t>
                  </w:r>
                </w:p>
                <w:p w14:paraId="757D26DA" w14:textId="5EA7D397" w:rsidR="007A57E0" w:rsidRDefault="007A57E0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Loving the job and people </w:t>
                  </w:r>
                  <w:r w:rsidR="00663ED9">
                    <w:rPr>
                      <w:rFonts w:ascii="Univers" w:hAnsi="Univers"/>
                      <w:sz w:val="18"/>
                    </w:rPr>
                    <w:t>–</w:t>
                  </w:r>
                  <w:r>
                    <w:rPr>
                      <w:rFonts w:ascii="Univers" w:hAnsi="Univers"/>
                      <w:sz w:val="18"/>
                    </w:rPr>
                    <w:t xml:space="preserve"> </w:t>
                  </w:r>
                  <w:r w:rsidR="00663ED9">
                    <w:rPr>
                      <w:rFonts w:ascii="Univers" w:hAnsi="Univers"/>
                      <w:sz w:val="18"/>
                    </w:rPr>
                    <w:t xml:space="preserve">you never work a day in your life if you are doing something you love right? – It doesn’t feel like work because I am doing what I love </w:t>
                  </w:r>
                  <w:r w:rsidR="005E46A3">
                    <w:rPr>
                      <w:rFonts w:ascii="Univers" w:hAnsi="Univers"/>
                      <w:sz w:val="18"/>
                    </w:rPr>
                    <w:t>–</w:t>
                  </w:r>
                  <w:r w:rsidR="00663ED9">
                    <w:rPr>
                      <w:rFonts w:ascii="Univers" w:hAnsi="Univers"/>
                      <w:sz w:val="18"/>
                    </w:rPr>
                    <w:t xml:space="preserve"> worki</w:t>
                  </w:r>
                  <w:r w:rsidR="005E46A3">
                    <w:rPr>
                      <w:rFonts w:ascii="Univers" w:hAnsi="Univers"/>
                      <w:sz w:val="18"/>
                    </w:rPr>
                    <w:t>ng in IT and with technology.</w:t>
                  </w:r>
                </w:p>
                <w:p w14:paraId="676D3DB7" w14:textId="5840CD08" w:rsidR="005916CD" w:rsidRPr="00DB19E5" w:rsidRDefault="005916CD" w:rsidP="00786A3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>Created folders in Outlook to help organise emails</w:t>
                  </w:r>
                </w:p>
                <w:p w14:paraId="5EC5D945" w14:textId="77777777" w:rsidR="000A6EDF" w:rsidRDefault="000A6EDF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  <w:p w14:paraId="672D20A7" w14:textId="77777777" w:rsidR="00221A56" w:rsidRPr="00DB19E5" w:rsidRDefault="00221A56" w:rsidP="000E2F01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</w:rPr>
                  </w:pPr>
                </w:p>
              </w:tc>
            </w:tr>
          </w:tbl>
          <w:p w14:paraId="4DD422FF" w14:textId="77777777" w:rsidR="00F14735" w:rsidRPr="00DB19E5" w:rsidRDefault="00F14735" w:rsidP="000E2F01">
            <w:pPr>
              <w:pStyle w:val="ListParagraph"/>
              <w:ind w:left="0"/>
              <w:rPr>
                <w:rFonts w:ascii="Univers" w:hAnsi="Univers"/>
                <w:sz w:val="18"/>
              </w:rPr>
            </w:pPr>
          </w:p>
        </w:tc>
        <w:tc>
          <w:tcPr>
            <w:tcW w:w="7738" w:type="dxa"/>
            <w:gridSpan w:val="2"/>
          </w:tcPr>
          <w:p w14:paraId="5E4F7184" w14:textId="77777777" w:rsidR="00F14735" w:rsidRPr="00DB19E5" w:rsidRDefault="00810D65" w:rsidP="00C02139">
            <w:pPr>
              <w:pStyle w:val="ListParagraph"/>
              <w:ind w:left="0"/>
              <w:rPr>
                <w:rFonts w:ascii="Univers" w:hAnsi="Univers"/>
                <w:iCs/>
                <w:sz w:val="20"/>
                <w:szCs w:val="20"/>
              </w:rPr>
            </w:pPr>
            <w:r w:rsidRPr="00DB19E5">
              <w:rPr>
                <w:rFonts w:ascii="Univers" w:hAnsi="Univers"/>
                <w:iCs/>
                <w:sz w:val="20"/>
                <w:szCs w:val="20"/>
              </w:rPr>
              <w:t>What changed throughout the year</w:t>
            </w:r>
            <w:r w:rsidR="003B0860" w:rsidRPr="00DB19E5">
              <w:rPr>
                <w:rFonts w:ascii="Univers" w:hAnsi="Univers"/>
                <w:iCs/>
                <w:sz w:val="20"/>
                <w:szCs w:val="20"/>
              </w:rPr>
              <w:t xml:space="preserve"> e.g. change in role, n</w:t>
            </w:r>
            <w:r w:rsidR="003C4944" w:rsidRPr="00DB19E5">
              <w:rPr>
                <w:rFonts w:ascii="Univers" w:hAnsi="Univers"/>
                <w:iCs/>
                <w:sz w:val="20"/>
                <w:szCs w:val="20"/>
              </w:rPr>
              <w:t>ew work, changes to scope, different to original plan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512"/>
            </w:tblGrid>
            <w:tr w:rsidR="00BB18C2" w:rsidRPr="00DB19E5" w14:paraId="43E48379" w14:textId="77777777" w:rsidTr="005D27A1">
              <w:tc>
                <w:tcPr>
                  <w:tcW w:w="75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28C2CFD6" w14:textId="00DCB8E9" w:rsidR="00BB18C2" w:rsidRDefault="00A2395B" w:rsidP="00604943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Kurt left and </w:t>
                  </w:r>
                  <w:r w:rsidR="000855C7">
                    <w:rPr>
                      <w:rFonts w:ascii="Univers" w:hAnsi="Univers"/>
                      <w:sz w:val="18"/>
                    </w:rPr>
                    <w:t xml:space="preserve">Steph </w:t>
                  </w:r>
                  <w:r>
                    <w:rPr>
                      <w:rFonts w:ascii="Univers" w:hAnsi="Univers"/>
                      <w:sz w:val="18"/>
                    </w:rPr>
                    <w:t>moved into the Business Systems Engineer role</w:t>
                  </w:r>
                  <w:r w:rsidR="00C77C58">
                    <w:rPr>
                      <w:rFonts w:ascii="Univers" w:hAnsi="Univers"/>
                      <w:sz w:val="18"/>
                    </w:rPr>
                    <w:t xml:space="preserve"> – we </w:t>
                  </w:r>
                  <w:r>
                    <w:rPr>
                      <w:rFonts w:ascii="Univers" w:hAnsi="Univers"/>
                      <w:sz w:val="18"/>
                    </w:rPr>
                    <w:t xml:space="preserve">then </w:t>
                  </w:r>
                  <w:r w:rsidR="00C77C58">
                    <w:rPr>
                      <w:rFonts w:ascii="Univers" w:hAnsi="Univers"/>
                      <w:sz w:val="18"/>
                    </w:rPr>
                    <w:t>got n</w:t>
                  </w:r>
                  <w:r w:rsidR="00F634EB">
                    <w:rPr>
                      <w:rFonts w:ascii="Univers" w:hAnsi="Univers"/>
                      <w:sz w:val="18"/>
                    </w:rPr>
                    <w:t>ew employees – helping with training them – sharing my reference guide which has been helpful for them.</w:t>
                  </w:r>
                </w:p>
                <w:p w14:paraId="172AD43A" w14:textId="6950EBB2" w:rsidR="00604943" w:rsidRDefault="00604943" w:rsidP="00604943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Moved away from Touchpoint and went </w:t>
                  </w:r>
                  <w:r w:rsidR="009D4D57">
                    <w:rPr>
                      <w:rFonts w:ascii="Univers" w:hAnsi="Univers"/>
                      <w:sz w:val="18"/>
                    </w:rPr>
                    <w:t xml:space="preserve">to Teams calling – </w:t>
                  </w:r>
                  <w:r w:rsidR="00DD0B75">
                    <w:rPr>
                      <w:rFonts w:ascii="Univers" w:hAnsi="Univers"/>
                      <w:sz w:val="18"/>
                    </w:rPr>
                    <w:t>makes things easier to work from home.</w:t>
                  </w:r>
                </w:p>
                <w:p w14:paraId="41D4416A" w14:textId="0FEDA10B" w:rsidR="00724AC0" w:rsidRDefault="005C39B1" w:rsidP="00724AC0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>Covid</w:t>
                  </w:r>
                  <w:r w:rsidR="00116196">
                    <w:rPr>
                      <w:rFonts w:ascii="Univers" w:hAnsi="Univers"/>
                      <w:sz w:val="18"/>
                    </w:rPr>
                    <w:t xml:space="preserve"> – working from home/working in office roster to limit amount of people for social distancing.</w:t>
                  </w:r>
                </w:p>
                <w:p w14:paraId="2A47D38D" w14:textId="68FEAA32" w:rsidR="00AF0F4D" w:rsidRDefault="00AF0F4D" w:rsidP="00724AC0">
                  <w:pPr>
                    <w:pStyle w:val="ListParagraph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rFonts w:ascii="Univers" w:hAnsi="Univers"/>
                      <w:sz w:val="18"/>
                    </w:rPr>
                  </w:pPr>
                  <w:r>
                    <w:rPr>
                      <w:rFonts w:ascii="Univers" w:hAnsi="Univers"/>
                      <w:sz w:val="18"/>
                    </w:rPr>
                    <w:t xml:space="preserve">Zendesk tickets were around </w:t>
                  </w:r>
                  <w:r w:rsidR="002602DA">
                    <w:rPr>
                      <w:rFonts w:ascii="Univers" w:hAnsi="Univers"/>
                      <w:sz w:val="18"/>
                    </w:rPr>
                    <w:t>80-100 per person – now they are around 20-40 each with having a full team.</w:t>
                  </w:r>
                </w:p>
                <w:p w14:paraId="0CD42F97" w14:textId="77777777" w:rsidR="00B57748" w:rsidRPr="006C7487" w:rsidRDefault="00B57748" w:rsidP="006C7487">
                  <w:pPr>
                    <w:ind w:left="360"/>
                    <w:rPr>
                      <w:rFonts w:ascii="Univers" w:hAnsi="Univers"/>
                      <w:sz w:val="18"/>
                    </w:rPr>
                  </w:pPr>
                </w:p>
                <w:p w14:paraId="54AC1A62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697D130A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7E5066FB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6D8BB127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23181CAE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6F110E42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7C5CEC04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  <w:p w14:paraId="13D740FA" w14:textId="77777777" w:rsidR="008F62F7" w:rsidRPr="00DB19E5" w:rsidRDefault="008F62F7" w:rsidP="00C02139">
                  <w:pPr>
                    <w:pStyle w:val="ListParagraph"/>
                    <w:ind w:left="0"/>
                    <w:rPr>
                      <w:rFonts w:ascii="Univers" w:hAnsi="Univers"/>
                      <w:sz w:val="18"/>
                      <w:szCs w:val="20"/>
                    </w:rPr>
                  </w:pPr>
                </w:p>
              </w:tc>
            </w:tr>
          </w:tbl>
          <w:p w14:paraId="30948BD4" w14:textId="77777777" w:rsidR="00DA583F" w:rsidRPr="00DB19E5" w:rsidRDefault="00DA583F" w:rsidP="00C02139">
            <w:pPr>
              <w:pStyle w:val="ListParagraph"/>
              <w:ind w:left="0"/>
              <w:rPr>
                <w:rFonts w:ascii="Univers" w:hAnsi="Univers"/>
                <w:i/>
                <w:iCs/>
                <w:sz w:val="18"/>
                <w:szCs w:val="20"/>
              </w:rPr>
            </w:pPr>
          </w:p>
        </w:tc>
      </w:tr>
      <w:tr w:rsidR="00CA52DF" w:rsidRPr="00DB19E5" w14:paraId="07C1FDEF" w14:textId="77777777" w:rsidTr="000E7B19">
        <w:tc>
          <w:tcPr>
            <w:tcW w:w="7650" w:type="dxa"/>
            <w:gridSpan w:val="2"/>
            <w:shd w:val="clear" w:color="auto" w:fill="FFC71C"/>
          </w:tcPr>
          <w:p w14:paraId="1D7BF337" w14:textId="77777777" w:rsidR="00F14735" w:rsidRPr="00DB19E5" w:rsidRDefault="00F14735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>CLARITY</w:t>
            </w:r>
          </w:p>
        </w:tc>
        <w:tc>
          <w:tcPr>
            <w:tcW w:w="7738" w:type="dxa"/>
            <w:gridSpan w:val="2"/>
            <w:shd w:val="clear" w:color="auto" w:fill="FFC71C"/>
          </w:tcPr>
          <w:p w14:paraId="372E56BA" w14:textId="77777777" w:rsidR="00F14735" w:rsidRPr="00DB19E5" w:rsidRDefault="0026632E" w:rsidP="00F14735">
            <w:pPr>
              <w:pStyle w:val="ListParagraph"/>
              <w:numPr>
                <w:ilvl w:val="0"/>
                <w:numId w:val="1"/>
              </w:numPr>
              <w:rPr>
                <w:rFonts w:ascii="Univers" w:hAnsi="Univers"/>
                <w:b/>
                <w:bCs/>
                <w:sz w:val="28"/>
                <w:szCs w:val="28"/>
              </w:rPr>
            </w:pPr>
            <w:r w:rsidRPr="00DB19E5">
              <w:rPr>
                <w:rFonts w:ascii="Univers" w:hAnsi="Univers"/>
                <w:b/>
                <w:bCs/>
                <w:sz w:val="28"/>
                <w:szCs w:val="28"/>
              </w:rPr>
              <w:t>FORWARD FOCUS</w:t>
            </w:r>
          </w:p>
        </w:tc>
      </w:tr>
      <w:tr w:rsidR="00CA52DF" w:rsidRPr="00DB19E5" w14:paraId="146658E5" w14:textId="77777777" w:rsidTr="000E7B19">
        <w:tc>
          <w:tcPr>
            <w:tcW w:w="7650" w:type="dxa"/>
            <w:gridSpan w:val="2"/>
          </w:tcPr>
          <w:p w14:paraId="38375D91" w14:textId="77777777" w:rsidR="00F81956" w:rsidRPr="00DB19E5" w:rsidRDefault="000E739F">
            <w:pPr>
              <w:rPr>
                <w:rFonts w:ascii="Univers" w:hAnsi="Univers"/>
                <w:sz w:val="20"/>
                <w:szCs w:val="20"/>
              </w:rPr>
            </w:pPr>
            <w:r w:rsidRPr="00DB19E5">
              <w:rPr>
                <w:rFonts w:ascii="Univers" w:hAnsi="Univers"/>
                <w:sz w:val="20"/>
                <w:szCs w:val="20"/>
              </w:rPr>
              <w:t>What did you learn about yourself</w:t>
            </w:r>
            <w:r w:rsidR="00D17569" w:rsidRPr="00DB19E5">
              <w:rPr>
                <w:rFonts w:ascii="Univers" w:hAnsi="Univers"/>
                <w:sz w:val="20"/>
                <w:szCs w:val="20"/>
              </w:rPr>
              <w:t xml:space="preserve"> (new skills / stretch goals).  </w:t>
            </w:r>
            <w:r w:rsidR="00F14735" w:rsidRPr="00DB19E5">
              <w:rPr>
                <w:rFonts w:ascii="Univers" w:hAnsi="Univers"/>
                <w:sz w:val="20"/>
                <w:szCs w:val="20"/>
              </w:rPr>
              <w:t xml:space="preserve">What </w:t>
            </w:r>
            <w:r w:rsidRPr="00DB19E5">
              <w:rPr>
                <w:rFonts w:ascii="Univers" w:hAnsi="Univers"/>
                <w:sz w:val="20"/>
                <w:szCs w:val="20"/>
              </w:rPr>
              <w:t>held</w:t>
            </w:r>
            <w:r w:rsidR="00F14735" w:rsidRPr="00DB19E5">
              <w:rPr>
                <w:rFonts w:ascii="Univers" w:hAnsi="Univers"/>
                <w:sz w:val="20"/>
                <w:szCs w:val="20"/>
              </w:rPr>
              <w:t xml:space="preserve"> you back?  What </w:t>
            </w:r>
            <w:r w:rsidR="00D17569" w:rsidRPr="00DB19E5">
              <w:rPr>
                <w:rFonts w:ascii="Univers" w:hAnsi="Univers"/>
                <w:sz w:val="20"/>
                <w:szCs w:val="20"/>
              </w:rPr>
              <w:t>would you do differently?</w:t>
            </w:r>
            <w:r w:rsidR="00F14735" w:rsidRPr="00DB19E5">
              <w:rPr>
                <w:rFonts w:ascii="Univers" w:hAnsi="Univers"/>
                <w:sz w:val="20"/>
                <w:szCs w:val="20"/>
              </w:rPr>
              <w:t xml:space="preserve">  How is the pressure?  </w:t>
            </w: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404"/>
            </w:tblGrid>
            <w:tr w:rsidR="000E2F01" w:rsidRPr="00DB19E5" w14:paraId="5D6857C8" w14:textId="77777777" w:rsidTr="008F62F7">
              <w:tc>
                <w:tcPr>
                  <w:tcW w:w="7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3F0D4FCE" w14:textId="3D50884A" w:rsidR="000E2F01" w:rsidRDefault="00236DCC" w:rsidP="00FC42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Pressure is a lot lower now </w:t>
                  </w:r>
                  <w:r w:rsidR="00605903">
                    <w:rPr>
                      <w:rFonts w:ascii="Univers" w:hAnsi="Univers"/>
                      <w:sz w:val="18"/>
                      <w:szCs w:val="18"/>
                    </w:rPr>
                    <w:t xml:space="preserve">that </w:t>
                  </w:r>
                  <w:r>
                    <w:rPr>
                      <w:rFonts w:ascii="Univers" w:hAnsi="Univers"/>
                      <w:sz w:val="18"/>
                      <w:szCs w:val="18"/>
                    </w:rPr>
                    <w:t>we have a full team on deck – tickets are manageable</w:t>
                  </w:r>
                  <w:r w:rsidR="00605903">
                    <w:rPr>
                      <w:rFonts w:ascii="Univers" w:hAnsi="Univers"/>
                      <w:sz w:val="18"/>
                      <w:szCs w:val="18"/>
                    </w:rPr>
                    <w:t>.</w:t>
                  </w:r>
                </w:p>
                <w:p w14:paraId="5589537A" w14:textId="49289B69" w:rsidR="00605903" w:rsidRPr="00FC428A" w:rsidRDefault="00605903" w:rsidP="00FC428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Always looking to find better ways of managing work. Eg. Have </w:t>
                  </w:r>
                  <w:r w:rsidR="00C937E0">
                    <w:rPr>
                      <w:rFonts w:ascii="Univers" w:hAnsi="Univers"/>
                      <w:sz w:val="18"/>
                      <w:szCs w:val="18"/>
                    </w:rPr>
                    <w:t xml:space="preserve">changed a setting in Outlook to keep emails showing as unread until I manually select “read” when I have actioned the email. – Easier to manage </w:t>
                  </w:r>
                  <w:r w:rsidR="005B1E17">
                    <w:rPr>
                      <w:rFonts w:ascii="Univers" w:hAnsi="Univers"/>
                      <w:sz w:val="18"/>
                      <w:szCs w:val="18"/>
                    </w:rPr>
                    <w:t>as opposed to just relying on Zendesk – replies</w:t>
                  </w:r>
                  <w:r w:rsidR="00EC4DFB">
                    <w:rPr>
                      <w:rFonts w:ascii="Univers" w:hAnsi="Univers"/>
                      <w:sz w:val="18"/>
                      <w:szCs w:val="18"/>
                    </w:rPr>
                    <w:t xml:space="preserve"> are </w:t>
                  </w:r>
                  <w:r w:rsidR="005B1E17">
                    <w:rPr>
                      <w:rFonts w:ascii="Univers" w:hAnsi="Univers"/>
                      <w:sz w:val="18"/>
                      <w:szCs w:val="18"/>
                    </w:rPr>
                    <w:t>more visible by using Outlook</w:t>
                  </w:r>
                  <w:r w:rsidR="00EC4DFB">
                    <w:rPr>
                      <w:rFonts w:ascii="Univers" w:hAnsi="Univers"/>
                      <w:sz w:val="18"/>
                      <w:szCs w:val="18"/>
                    </w:rPr>
                    <w:t>.</w:t>
                  </w:r>
                </w:p>
                <w:p w14:paraId="7CBB5A4A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46E1BEFA" w14:textId="77777777" w:rsidR="000A6EDF" w:rsidRPr="00DB19E5" w:rsidRDefault="000A6EDF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</w:tc>
            </w:tr>
          </w:tbl>
          <w:p w14:paraId="06FC8C98" w14:textId="77777777" w:rsidR="00F81956" w:rsidRPr="00DB19E5" w:rsidRDefault="00F81956">
            <w:pPr>
              <w:rPr>
                <w:rFonts w:ascii="Univers" w:hAnsi="Univers"/>
              </w:rPr>
            </w:pPr>
          </w:p>
        </w:tc>
        <w:tc>
          <w:tcPr>
            <w:tcW w:w="7738" w:type="dxa"/>
            <w:gridSpan w:val="2"/>
          </w:tcPr>
          <w:p w14:paraId="21AA5D24" w14:textId="77777777" w:rsidR="00F14735" w:rsidRPr="00DB19E5" w:rsidRDefault="000A1252">
            <w:pPr>
              <w:rPr>
                <w:rFonts w:ascii="Univers" w:hAnsi="Univers"/>
                <w:noProof/>
              </w:rPr>
            </w:pPr>
            <w:r w:rsidRPr="00DB19E5">
              <w:rPr>
                <w:rFonts w:ascii="Univers" w:hAnsi="Univers"/>
                <w:sz w:val="20"/>
                <w:szCs w:val="20"/>
              </w:rPr>
              <w:t>Challenges for the year ahead: business/operational priorities, values/behaviours, main personal challenge</w:t>
            </w:r>
            <w:r w:rsidR="005E4563" w:rsidRPr="00DB19E5">
              <w:rPr>
                <w:rFonts w:ascii="Univers" w:hAnsi="Univers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7552" w:type="dxa"/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7552"/>
            </w:tblGrid>
            <w:tr w:rsidR="000E2F01" w:rsidRPr="00DB19E5" w14:paraId="3D650284" w14:textId="77777777" w:rsidTr="000A4FAE">
              <w:tc>
                <w:tcPr>
                  <w:tcW w:w="75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1FC3F137" w14:textId="6170E846" w:rsidR="000E2F01" w:rsidRDefault="001F7C44" w:rsidP="00236DC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Personal Health issues </w:t>
                  </w:r>
                  <w:r w:rsidR="00D35CA8">
                    <w:rPr>
                      <w:rFonts w:ascii="Univers" w:hAnsi="Univers"/>
                      <w:sz w:val="18"/>
                      <w:szCs w:val="18"/>
                    </w:rPr>
                    <w:t>continue to be a</w:t>
                  </w:r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 challenge but </w:t>
                  </w:r>
                  <w:r w:rsidR="00AD5217">
                    <w:rPr>
                      <w:rFonts w:ascii="Univers" w:hAnsi="Univers"/>
                      <w:sz w:val="18"/>
                      <w:szCs w:val="18"/>
                    </w:rPr>
                    <w:t>is under control with a lot of medication and monitoring from the doctors.</w:t>
                  </w:r>
                </w:p>
                <w:p w14:paraId="1296A76F" w14:textId="69685393" w:rsidR="001C7E07" w:rsidRDefault="001C7E07" w:rsidP="00236DC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>Would like to learn Systems Admin stuff with Matt Williams</w:t>
                  </w:r>
                  <w:r w:rsidR="00D35CA8">
                    <w:rPr>
                      <w:rFonts w:ascii="Univers" w:hAnsi="Univers"/>
                      <w:sz w:val="18"/>
                      <w:szCs w:val="18"/>
                    </w:rPr>
                    <w:t xml:space="preserve"> to help further my knowledge and career.</w:t>
                  </w:r>
                </w:p>
                <w:p w14:paraId="7045CD04" w14:textId="0781254A" w:rsidR="00B43A31" w:rsidRDefault="00B43A31" w:rsidP="00236DC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 xml:space="preserve">Have set up a </w:t>
                  </w:r>
                  <w:r w:rsidR="009D2DDA">
                    <w:rPr>
                      <w:rFonts w:ascii="Univers" w:hAnsi="Univers"/>
                      <w:sz w:val="18"/>
                      <w:szCs w:val="18"/>
                    </w:rPr>
                    <w:t>computer lab at home for practising things, PowerShell etc</w:t>
                  </w:r>
                </w:p>
                <w:p w14:paraId="00803AB0" w14:textId="01AEC7FD" w:rsidR="009D2DDA" w:rsidRPr="00236DCC" w:rsidRDefault="009D2DDA" w:rsidP="00236DC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Univers" w:hAnsi="Univers"/>
                      <w:sz w:val="18"/>
                      <w:szCs w:val="18"/>
                    </w:rPr>
                  </w:pPr>
                  <w:r>
                    <w:rPr>
                      <w:rFonts w:ascii="Univers" w:hAnsi="Univers"/>
                      <w:sz w:val="18"/>
                      <w:szCs w:val="18"/>
                    </w:rPr>
                    <w:t>Do lots of reading/study/video watching</w:t>
                  </w:r>
                </w:p>
                <w:p w14:paraId="3B099B3B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3561E1D8" w14:textId="2E3C4BD8" w:rsidR="008F62F7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5A367715" w14:textId="77777777" w:rsidR="00376710" w:rsidRPr="00DB19E5" w:rsidRDefault="00376710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  <w:p w14:paraId="0721F948" w14:textId="77777777" w:rsidR="008F62F7" w:rsidRPr="00DB19E5" w:rsidRDefault="008F62F7" w:rsidP="000A6EDF">
                  <w:pPr>
                    <w:rPr>
                      <w:rFonts w:ascii="Univers" w:hAnsi="Univers"/>
                      <w:sz w:val="18"/>
                      <w:szCs w:val="18"/>
                    </w:rPr>
                  </w:pPr>
                </w:p>
              </w:tc>
            </w:tr>
          </w:tbl>
          <w:p w14:paraId="671E671B" w14:textId="77777777" w:rsidR="000E2F01" w:rsidRPr="00DB19E5" w:rsidRDefault="000E2F01">
            <w:pPr>
              <w:rPr>
                <w:rFonts w:ascii="Univers" w:hAnsi="Univers"/>
              </w:rPr>
            </w:pPr>
          </w:p>
        </w:tc>
      </w:tr>
      <w:tr w:rsidR="00F81956" w:rsidRPr="00DB19E5" w14:paraId="2FCFED2F" w14:textId="77777777" w:rsidTr="00F809C9">
        <w:trPr>
          <w:trHeight w:val="306"/>
        </w:trPr>
        <w:tc>
          <w:tcPr>
            <w:tcW w:w="15388" w:type="dxa"/>
            <w:gridSpan w:val="4"/>
          </w:tcPr>
          <w:p w14:paraId="356CF3C0" w14:textId="77777777" w:rsidR="00F81956" w:rsidRPr="00DB19E5" w:rsidRDefault="00F81956" w:rsidP="00D02D4C">
            <w:pPr>
              <w:rPr>
                <w:rFonts w:ascii="Univers" w:hAnsi="Univers"/>
              </w:rPr>
            </w:pPr>
            <w:r w:rsidRPr="00DB19E5">
              <w:rPr>
                <w:rFonts w:ascii="Univers" w:hAnsi="Univers"/>
                <w:sz w:val="24"/>
                <w:szCs w:val="28"/>
              </w:rPr>
              <w:lastRenderedPageBreak/>
              <w:t>Managers comments:</w:t>
            </w:r>
            <w:r w:rsidRPr="00DB19E5">
              <w:rPr>
                <w:rFonts w:ascii="Univers" w:hAnsi="Univers"/>
                <w:sz w:val="20"/>
              </w:rPr>
              <w:t xml:space="preserve"> </w:t>
            </w:r>
            <w:r w:rsidRPr="00DB19E5">
              <w:rPr>
                <w:rFonts w:ascii="Univers" w:hAnsi="Univers"/>
                <w:sz w:val="18"/>
                <w:szCs w:val="20"/>
              </w:rPr>
              <w:t>(and checkback for shared understanding)</w:t>
            </w:r>
            <w:r w:rsidR="00DA583F" w:rsidRPr="00DB19E5">
              <w:rPr>
                <w:rFonts w:ascii="Univers" w:hAnsi="Univers"/>
                <w:i/>
                <w:iCs/>
                <w:sz w:val="18"/>
                <w:szCs w:val="20"/>
              </w:rPr>
              <w:t xml:space="preserve">  </w:t>
            </w:r>
          </w:p>
        </w:tc>
      </w:tr>
      <w:tr w:rsidR="00D02D4C" w:rsidRPr="00DB19E5" w14:paraId="4A77B59C" w14:textId="77777777" w:rsidTr="00985FFD">
        <w:trPr>
          <w:trHeight w:val="1735"/>
        </w:trPr>
        <w:tc>
          <w:tcPr>
            <w:tcW w:w="1538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CAF525" w14:textId="77777777" w:rsidR="00D02D4C" w:rsidRPr="00DB19E5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432B7AD0" w14:textId="33E4D186" w:rsidR="00D02D4C" w:rsidRDefault="00376710">
            <w:pPr>
              <w:rPr>
                <w:rFonts w:ascii="Univers" w:hAnsi="Univers"/>
                <w:sz w:val="18"/>
                <w:szCs w:val="18"/>
              </w:rPr>
            </w:pPr>
            <w:r>
              <w:rPr>
                <w:rFonts w:ascii="Univers" w:hAnsi="Univers"/>
                <w:sz w:val="18"/>
                <w:szCs w:val="18"/>
              </w:rPr>
              <w:t>Grown more confident and capable over this last year</w:t>
            </w:r>
            <w:r w:rsidR="001864EA">
              <w:rPr>
                <w:rFonts w:ascii="Univers" w:hAnsi="Univers"/>
                <w:sz w:val="18"/>
                <w:szCs w:val="18"/>
              </w:rPr>
              <w:t>, and are on your way down a career path you enjoy</w:t>
            </w:r>
            <w:r w:rsidR="00AD6403">
              <w:rPr>
                <w:rFonts w:ascii="Univers" w:hAnsi="Univers"/>
                <w:sz w:val="18"/>
                <w:szCs w:val="18"/>
              </w:rPr>
              <w:t xml:space="preserve">, we are here to help you through </w:t>
            </w:r>
            <w:r w:rsidR="00355D07">
              <w:rPr>
                <w:rFonts w:ascii="Univers" w:hAnsi="Univers"/>
                <w:sz w:val="18"/>
                <w:szCs w:val="18"/>
              </w:rPr>
              <w:t>the different steps</w:t>
            </w:r>
            <w:r w:rsidR="008A3967">
              <w:rPr>
                <w:rFonts w:ascii="Univers" w:hAnsi="Univers"/>
                <w:sz w:val="18"/>
                <w:szCs w:val="18"/>
              </w:rPr>
              <w:t xml:space="preserve"> (making training available support from other team members, etc)</w:t>
            </w:r>
            <w:r w:rsidR="001864EA">
              <w:rPr>
                <w:rFonts w:ascii="Univers" w:hAnsi="Univers"/>
                <w:sz w:val="18"/>
                <w:szCs w:val="18"/>
              </w:rPr>
              <w:t>. While you have had a lot of stress occurring to things out of your control you have found a healthy way to manage</w:t>
            </w:r>
            <w:r w:rsidR="00972F5E">
              <w:rPr>
                <w:rFonts w:ascii="Univers" w:hAnsi="Univers"/>
                <w:sz w:val="18"/>
                <w:szCs w:val="18"/>
              </w:rPr>
              <w:t xml:space="preserve"> it. We are here to help </w:t>
            </w:r>
            <w:r w:rsidR="00844D3B">
              <w:rPr>
                <w:rFonts w:ascii="Univers" w:hAnsi="Univers"/>
                <w:sz w:val="18"/>
                <w:szCs w:val="18"/>
              </w:rPr>
              <w:t>you when you need with coming up with alternative working arrangements, working from home etc.</w:t>
            </w:r>
          </w:p>
          <w:p w14:paraId="151CBDAA" w14:textId="2C4F1929" w:rsidR="00F31F8F" w:rsidRDefault="00F31F8F">
            <w:pPr>
              <w:rPr>
                <w:rFonts w:ascii="Univers" w:hAnsi="Univers"/>
                <w:sz w:val="18"/>
                <w:szCs w:val="18"/>
              </w:rPr>
            </w:pPr>
          </w:p>
          <w:p w14:paraId="76134664" w14:textId="69E42F08" w:rsidR="00D02D4C" w:rsidRPr="00DB19E5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5C805972" w14:textId="77777777" w:rsidR="00D02D4C" w:rsidRPr="00DB19E5" w:rsidRDefault="00D02D4C">
            <w:pPr>
              <w:rPr>
                <w:rFonts w:ascii="Univers" w:hAnsi="Univers"/>
                <w:sz w:val="18"/>
                <w:szCs w:val="18"/>
              </w:rPr>
            </w:pPr>
          </w:p>
          <w:p w14:paraId="42F452A4" w14:textId="77777777" w:rsidR="00D02D4C" w:rsidRDefault="00D02D4C" w:rsidP="00344F33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  <w:p w14:paraId="32132A75" w14:textId="77777777" w:rsidR="003E75E0" w:rsidRDefault="003E75E0" w:rsidP="00344F33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  <w:p w14:paraId="24508BEB" w14:textId="77777777" w:rsidR="003E75E0" w:rsidRDefault="003E75E0" w:rsidP="00344F33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  <w:p w14:paraId="41147FCD" w14:textId="77777777" w:rsidR="003E75E0" w:rsidRPr="00DB19E5" w:rsidRDefault="003E75E0" w:rsidP="003E75E0">
            <w:pPr>
              <w:tabs>
                <w:tab w:val="left" w:pos="6385"/>
              </w:tabs>
              <w:rPr>
                <w:rFonts w:ascii="Univers" w:hAnsi="Univers"/>
                <w:sz w:val="18"/>
                <w:szCs w:val="18"/>
              </w:rPr>
            </w:pPr>
          </w:p>
        </w:tc>
      </w:tr>
    </w:tbl>
    <w:p w14:paraId="6D7F0F37" w14:textId="77777777" w:rsidR="0042237C" w:rsidRPr="00DB19E5" w:rsidRDefault="0042237C" w:rsidP="006A328F">
      <w:pPr>
        <w:spacing w:after="0"/>
        <w:rPr>
          <w:rFonts w:ascii="Univers" w:hAnsi="Univers"/>
        </w:rPr>
      </w:pPr>
    </w:p>
    <w:sectPr w:rsidR="0042237C" w:rsidRPr="00DB19E5" w:rsidSect="00125DE3">
      <w:headerReference w:type="default" r:id="rId11"/>
      <w:footerReference w:type="default" r:id="rId12"/>
      <w:pgSz w:w="16838" w:h="11906" w:orient="landscape"/>
      <w:pgMar w:top="720" w:right="720" w:bottom="397" w:left="720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0DE2" w14:textId="77777777" w:rsidR="00D17BA2" w:rsidRDefault="00D17BA2" w:rsidP="00C2691B">
      <w:pPr>
        <w:spacing w:after="0" w:line="240" w:lineRule="auto"/>
      </w:pPr>
      <w:r>
        <w:separator/>
      </w:r>
    </w:p>
  </w:endnote>
  <w:endnote w:type="continuationSeparator" w:id="0">
    <w:p w14:paraId="2A6B9E22" w14:textId="77777777" w:rsidR="00D17BA2" w:rsidRDefault="00D17BA2" w:rsidP="00C2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E959" w14:textId="77777777" w:rsidR="00344F33" w:rsidRDefault="00125DE3" w:rsidP="00125DE3">
    <w:pPr>
      <w:spacing w:after="0"/>
      <w:jc w:val="center"/>
    </w:pPr>
    <w:r w:rsidRPr="00DA1642">
      <w:rPr>
        <w:rFonts w:ascii="Univers" w:hAnsi="Univers"/>
        <w:b/>
        <w:smallCaps/>
      </w:rPr>
      <w:t>Email completed forms to:</w:t>
    </w:r>
    <w:r>
      <w:t xml:space="preserve">  </w:t>
    </w:r>
    <w:hyperlink r:id="rId1" w:history="1">
      <w:r>
        <w:rPr>
          <w:rStyle w:val="Hyperlink"/>
          <w:rFonts w:ascii="Verdana" w:hAnsi="Verdana"/>
          <w:sz w:val="20"/>
          <w:szCs w:val="20"/>
        </w:rPr>
        <w:t>monthly1-1@terracat.co.nz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7A040" w14:textId="77777777" w:rsidR="00D17BA2" w:rsidRDefault="00D17BA2" w:rsidP="00C2691B">
      <w:pPr>
        <w:spacing w:after="0" w:line="240" w:lineRule="auto"/>
      </w:pPr>
      <w:r>
        <w:separator/>
      </w:r>
    </w:p>
  </w:footnote>
  <w:footnote w:type="continuationSeparator" w:id="0">
    <w:p w14:paraId="0288C25C" w14:textId="77777777" w:rsidR="00D17BA2" w:rsidRDefault="00D17BA2" w:rsidP="00C26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D7D9" w14:textId="77777777" w:rsidR="0062486B" w:rsidRDefault="0062486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F0171AE" wp14:editId="0572EFA4">
          <wp:simplePos x="0" y="0"/>
          <wp:positionH relativeFrom="column">
            <wp:posOffset>8591526</wp:posOffset>
          </wp:positionH>
          <wp:positionV relativeFrom="paragraph">
            <wp:posOffset>-339090</wp:posOffset>
          </wp:positionV>
          <wp:extent cx="1440000" cy="386929"/>
          <wp:effectExtent l="0" t="0" r="8255" b="0"/>
          <wp:wrapTight wrapText="bothSides">
            <wp:wrapPolygon edited="0">
              <wp:start x="0" y="0"/>
              <wp:lineTo x="0" y="20217"/>
              <wp:lineTo x="21438" y="20217"/>
              <wp:lineTo x="21438" y="0"/>
              <wp:lineTo x="0" y="0"/>
            </wp:wrapPolygon>
          </wp:wrapTight>
          <wp:docPr id="1" name="Picture 1" descr="A picture containing drawing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i-Re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869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3713"/>
    <w:multiLevelType w:val="hybridMultilevel"/>
    <w:tmpl w:val="D58C16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D39"/>
    <w:multiLevelType w:val="hybridMultilevel"/>
    <w:tmpl w:val="CE0E85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B6E0A"/>
    <w:multiLevelType w:val="hybridMultilevel"/>
    <w:tmpl w:val="3B7C8E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A2"/>
    <w:rsid w:val="000046F9"/>
    <w:rsid w:val="00042065"/>
    <w:rsid w:val="000855C7"/>
    <w:rsid w:val="00093BC8"/>
    <w:rsid w:val="000A1252"/>
    <w:rsid w:val="000A4FAE"/>
    <w:rsid w:val="000A6EDF"/>
    <w:rsid w:val="000C1BDC"/>
    <w:rsid w:val="000E2F01"/>
    <w:rsid w:val="000E739F"/>
    <w:rsid w:val="000E7B19"/>
    <w:rsid w:val="00116196"/>
    <w:rsid w:val="00125DE3"/>
    <w:rsid w:val="00134E2C"/>
    <w:rsid w:val="0017116C"/>
    <w:rsid w:val="0018023A"/>
    <w:rsid w:val="001864EA"/>
    <w:rsid w:val="00187C92"/>
    <w:rsid w:val="00192CA1"/>
    <w:rsid w:val="001A2516"/>
    <w:rsid w:val="001A6740"/>
    <w:rsid w:val="001C7E07"/>
    <w:rsid w:val="001D18F4"/>
    <w:rsid w:val="001F7C44"/>
    <w:rsid w:val="00221A56"/>
    <w:rsid w:val="00235C06"/>
    <w:rsid w:val="0023640D"/>
    <w:rsid w:val="00236DCC"/>
    <w:rsid w:val="002602DA"/>
    <w:rsid w:val="0026632E"/>
    <w:rsid w:val="00295522"/>
    <w:rsid w:val="002E7DD3"/>
    <w:rsid w:val="003142B7"/>
    <w:rsid w:val="00344F33"/>
    <w:rsid w:val="00355D07"/>
    <w:rsid w:val="00367C6C"/>
    <w:rsid w:val="00376710"/>
    <w:rsid w:val="003A3B59"/>
    <w:rsid w:val="003B0860"/>
    <w:rsid w:val="003B767C"/>
    <w:rsid w:val="003C4944"/>
    <w:rsid w:val="003E75E0"/>
    <w:rsid w:val="0042237C"/>
    <w:rsid w:val="00495B98"/>
    <w:rsid w:val="004F0749"/>
    <w:rsid w:val="0056345F"/>
    <w:rsid w:val="0056684D"/>
    <w:rsid w:val="005916CD"/>
    <w:rsid w:val="005A506F"/>
    <w:rsid w:val="005B1E17"/>
    <w:rsid w:val="005C2C2A"/>
    <w:rsid w:val="005C39B1"/>
    <w:rsid w:val="005D27A1"/>
    <w:rsid w:val="005E4563"/>
    <w:rsid w:val="005E46A3"/>
    <w:rsid w:val="00604943"/>
    <w:rsid w:val="00605903"/>
    <w:rsid w:val="00614242"/>
    <w:rsid w:val="0062486B"/>
    <w:rsid w:val="00661F28"/>
    <w:rsid w:val="00663ED9"/>
    <w:rsid w:val="00673234"/>
    <w:rsid w:val="00674FD6"/>
    <w:rsid w:val="006A328F"/>
    <w:rsid w:val="006C7487"/>
    <w:rsid w:val="006E28D9"/>
    <w:rsid w:val="00721E02"/>
    <w:rsid w:val="00724AC0"/>
    <w:rsid w:val="0073540C"/>
    <w:rsid w:val="00786A34"/>
    <w:rsid w:val="007A57E0"/>
    <w:rsid w:val="007C6367"/>
    <w:rsid w:val="007D205F"/>
    <w:rsid w:val="007E7E7B"/>
    <w:rsid w:val="007F63E0"/>
    <w:rsid w:val="00810D65"/>
    <w:rsid w:val="0083197C"/>
    <w:rsid w:val="00844D3B"/>
    <w:rsid w:val="008558EA"/>
    <w:rsid w:val="008758A9"/>
    <w:rsid w:val="008A3967"/>
    <w:rsid w:val="008A5DBC"/>
    <w:rsid w:val="008C703F"/>
    <w:rsid w:val="008E194E"/>
    <w:rsid w:val="008E28A6"/>
    <w:rsid w:val="008E654B"/>
    <w:rsid w:val="008F62F7"/>
    <w:rsid w:val="0093620F"/>
    <w:rsid w:val="00944AB1"/>
    <w:rsid w:val="00946193"/>
    <w:rsid w:val="00972F5E"/>
    <w:rsid w:val="00985FFD"/>
    <w:rsid w:val="009D2DDA"/>
    <w:rsid w:val="009D4D57"/>
    <w:rsid w:val="009F5A47"/>
    <w:rsid w:val="00A00613"/>
    <w:rsid w:val="00A03E41"/>
    <w:rsid w:val="00A2395B"/>
    <w:rsid w:val="00A34E4B"/>
    <w:rsid w:val="00A55671"/>
    <w:rsid w:val="00AC611B"/>
    <w:rsid w:val="00AD5217"/>
    <w:rsid w:val="00AD6403"/>
    <w:rsid w:val="00AE420E"/>
    <w:rsid w:val="00AF0F4D"/>
    <w:rsid w:val="00B14B9C"/>
    <w:rsid w:val="00B3609D"/>
    <w:rsid w:val="00B43A31"/>
    <w:rsid w:val="00B57748"/>
    <w:rsid w:val="00BA2D58"/>
    <w:rsid w:val="00BB115D"/>
    <w:rsid w:val="00BB18C2"/>
    <w:rsid w:val="00BE4731"/>
    <w:rsid w:val="00C02139"/>
    <w:rsid w:val="00C06E1F"/>
    <w:rsid w:val="00C10DB3"/>
    <w:rsid w:val="00C15E34"/>
    <w:rsid w:val="00C2691B"/>
    <w:rsid w:val="00C275A5"/>
    <w:rsid w:val="00C66CEC"/>
    <w:rsid w:val="00C77C58"/>
    <w:rsid w:val="00C845F2"/>
    <w:rsid w:val="00C937E0"/>
    <w:rsid w:val="00CA1B71"/>
    <w:rsid w:val="00CA52DF"/>
    <w:rsid w:val="00CA70E6"/>
    <w:rsid w:val="00D025E2"/>
    <w:rsid w:val="00D02D4C"/>
    <w:rsid w:val="00D17569"/>
    <w:rsid w:val="00D17BA2"/>
    <w:rsid w:val="00D23046"/>
    <w:rsid w:val="00D3045C"/>
    <w:rsid w:val="00D35CA8"/>
    <w:rsid w:val="00D672D3"/>
    <w:rsid w:val="00DA1642"/>
    <w:rsid w:val="00DA583F"/>
    <w:rsid w:val="00DB19E5"/>
    <w:rsid w:val="00DD0B75"/>
    <w:rsid w:val="00DD166C"/>
    <w:rsid w:val="00E122CB"/>
    <w:rsid w:val="00E25102"/>
    <w:rsid w:val="00E75E6A"/>
    <w:rsid w:val="00E83699"/>
    <w:rsid w:val="00E862B7"/>
    <w:rsid w:val="00E931E1"/>
    <w:rsid w:val="00E9721E"/>
    <w:rsid w:val="00EC4DFB"/>
    <w:rsid w:val="00F14735"/>
    <w:rsid w:val="00F31F8F"/>
    <w:rsid w:val="00F47CAE"/>
    <w:rsid w:val="00F634EB"/>
    <w:rsid w:val="00F809C9"/>
    <w:rsid w:val="00F81956"/>
    <w:rsid w:val="00F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DFB47"/>
  <w15:chartTrackingRefBased/>
  <w15:docId w15:val="{68D8E252-4483-4CDC-9133-F63212C2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1B"/>
  </w:style>
  <w:style w:type="paragraph" w:styleId="Footer">
    <w:name w:val="footer"/>
    <w:basedOn w:val="Normal"/>
    <w:link w:val="FooterChar"/>
    <w:uiPriority w:val="99"/>
    <w:unhideWhenUsed/>
    <w:rsid w:val="00C269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1B"/>
  </w:style>
  <w:style w:type="character" w:styleId="Hyperlink">
    <w:name w:val="Hyperlink"/>
    <w:basedOn w:val="DefaultParagraphFont"/>
    <w:uiPriority w:val="99"/>
    <w:semiHidden/>
    <w:unhideWhenUsed/>
    <w:rsid w:val="00DA1642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CA70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nthly1-1@terracat.co.n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w\OneDrive%20-%20Terra%20Industrial\Documents\Performance%20Reviews\Annual%20Performance%20Reflection%20May%20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50E46ECC16614FB29AEC15DA3D216B" ma:contentTypeVersion="13" ma:contentTypeDescription="Create a new document." ma:contentTypeScope="" ma:versionID="6811ab13ef5288bba5a76a39372abf95">
  <xsd:schema xmlns:xsd="http://www.w3.org/2001/XMLSchema" xmlns:xs="http://www.w3.org/2001/XMLSchema" xmlns:p="http://schemas.microsoft.com/office/2006/metadata/properties" xmlns:ns3="ac967749-a434-4a6b-9b37-5f3bdb0a4679" xmlns:ns4="f0b55186-8515-4c8b-b144-6d902d98f17e" targetNamespace="http://schemas.microsoft.com/office/2006/metadata/properties" ma:root="true" ma:fieldsID="dbae9a2a3044338f0e49aeafba8a2b69" ns3:_="" ns4:_="">
    <xsd:import namespace="ac967749-a434-4a6b-9b37-5f3bdb0a4679"/>
    <xsd:import namespace="f0b55186-8515-4c8b-b144-6d902d98f1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67749-a434-4a6b-9b37-5f3bdb0a46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55186-8515-4c8b-b144-6d902d98f1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8DDFFD-C2C1-462B-8B1D-31904BC3D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3A9BA7-6AC7-42B6-ACE9-51829E238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67749-a434-4a6b-9b37-5f3bdb0a4679"/>
    <ds:schemaRef ds:uri="f0b55186-8515-4c8b-b144-6d902d98f1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2FF469-9929-44B8-A0EF-547DD5BA56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BAAA34-E8CE-4DED-90F5-BA23EBD89C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Performance Reflection May 2022.dotx</Template>
  <TotalTime>48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Blair Doherty</cp:lastModifiedBy>
  <cp:revision>18</cp:revision>
  <dcterms:created xsi:type="dcterms:W3CDTF">2022-05-03T23:37:00Z</dcterms:created>
  <dcterms:modified xsi:type="dcterms:W3CDTF">2022-05-04T00:25:00Z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0x0101001B50E46ECC16614FB29AEC15DA3D216B</vt:lpwstr>
  </property>
</Properties>
</file>