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A71B" w14:textId="727EF39B" w:rsidR="00756216" w:rsidRDefault="00756216" w:rsidP="00756216">
      <w:pPr>
        <w:pStyle w:val="Heading1"/>
      </w:pPr>
      <w:bookmarkStart w:id="0" w:name="_Toc492453697"/>
      <w:bookmarkStart w:id="1" w:name="_Toc492460488"/>
      <w:bookmarkStart w:id="2" w:name="_Toc492460540"/>
      <w:bookmarkStart w:id="3" w:name="_Toc492460846"/>
    </w:p>
    <w:p w14:paraId="7E6284E4" w14:textId="1880DD90" w:rsidR="00756216" w:rsidRDefault="00756216" w:rsidP="00756216">
      <w:pPr>
        <w:pStyle w:val="Heading1"/>
      </w:pPr>
      <w:r>
        <w:t>Purpose</w:t>
      </w:r>
      <w:bookmarkEnd w:id="0"/>
      <w:bookmarkEnd w:id="1"/>
      <w:bookmarkEnd w:id="2"/>
      <w:bookmarkEnd w:id="3"/>
    </w:p>
    <w:p w14:paraId="24911D02" w14:textId="52BC1A40" w:rsidR="00756216" w:rsidRDefault="00756216" w:rsidP="00756216">
      <w:pPr>
        <w:pStyle w:val="BodyText"/>
        <w:rPr>
          <w:b/>
          <w:noProof/>
        </w:rPr>
      </w:pPr>
      <w:r>
        <w:t>A service call need to be created (No segment structure is required).</w:t>
      </w:r>
      <w:r w:rsidRPr="00756216">
        <w:rPr>
          <w:b/>
          <w:noProof/>
        </w:rPr>
        <w:t xml:space="preserve"> </w:t>
      </w:r>
    </w:p>
    <w:p w14:paraId="1547DA53" w14:textId="77777777" w:rsidR="00411FFB" w:rsidRDefault="00411FFB" w:rsidP="00756216">
      <w:pPr>
        <w:pStyle w:val="BodyText"/>
        <w:rPr>
          <w:b/>
          <w:noProof/>
        </w:rPr>
      </w:pPr>
    </w:p>
    <w:p w14:paraId="329417B9" w14:textId="77777777" w:rsidR="00411FFB" w:rsidRDefault="00411FFB" w:rsidP="00411FFB">
      <w:pPr>
        <w:pStyle w:val="Heading1"/>
      </w:pPr>
      <w:bookmarkStart w:id="4" w:name="_Toc492453699"/>
      <w:bookmarkStart w:id="5" w:name="_Toc492460490"/>
      <w:bookmarkStart w:id="6" w:name="_Toc492460848"/>
      <w:r>
        <w:t>Use of icons</w:t>
      </w:r>
      <w:bookmarkEnd w:id="4"/>
      <w:bookmarkEnd w:id="5"/>
      <w:bookmarkEnd w:id="6"/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011"/>
        <w:gridCol w:w="1108"/>
        <w:gridCol w:w="1901"/>
        <w:gridCol w:w="1075"/>
        <w:gridCol w:w="1932"/>
      </w:tblGrid>
      <w:tr w:rsidR="00411FFB" w14:paraId="0EE787BB" w14:textId="77777777" w:rsidTr="00BC2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550" w:type="pct"/>
          </w:tcPr>
          <w:p w14:paraId="765EEE31" w14:textId="77777777" w:rsidR="00411FFB" w:rsidRDefault="00411FFB" w:rsidP="00BC24A8">
            <w:pPr>
              <w:pStyle w:val="Table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7E6591" wp14:editId="0F0B497D">
                  <wp:extent cx="540000" cy="54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ps black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5" w:type="pct"/>
            <w:tcBorders>
              <w:right w:val="single" w:sz="4" w:space="0" w:color="C0C0C0"/>
            </w:tcBorders>
          </w:tcPr>
          <w:p w14:paraId="32E4D3C6" w14:textId="77777777" w:rsidR="00411FFB" w:rsidRPr="00691C9D" w:rsidRDefault="00411FFB" w:rsidP="00BC24A8">
            <w:pPr>
              <w:pStyle w:val="TableText"/>
              <w:rPr>
                <w:b/>
              </w:rPr>
            </w:pPr>
            <w:r>
              <w:rPr>
                <w:b/>
              </w:rPr>
              <w:t>Business rule</w:t>
            </w:r>
          </w:p>
        </w:tc>
        <w:tc>
          <w:tcPr>
            <w:tcW w:w="614" w:type="pct"/>
            <w:tcBorders>
              <w:left w:val="single" w:sz="4" w:space="0" w:color="C0C0C0"/>
              <w:right w:val="nil"/>
            </w:tcBorders>
          </w:tcPr>
          <w:p w14:paraId="0F9D2415" w14:textId="77777777" w:rsidR="00411FFB" w:rsidRDefault="00411FFB" w:rsidP="00BC24A8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3F0F03C5" wp14:editId="3E1081B8">
                  <wp:extent cx="540000" cy="540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pct"/>
            <w:tcBorders>
              <w:left w:val="nil"/>
            </w:tcBorders>
          </w:tcPr>
          <w:p w14:paraId="1A7DE23E" w14:textId="77777777" w:rsidR="00411FFB" w:rsidRDefault="00411FFB" w:rsidP="00BC24A8">
            <w:pPr>
              <w:pStyle w:val="TableText"/>
            </w:pPr>
            <w:r w:rsidRPr="00691C9D">
              <w:rPr>
                <w:b/>
              </w:rPr>
              <w:t>Key point</w:t>
            </w:r>
            <w:r>
              <w:rPr>
                <w:b/>
              </w:rPr>
              <w:t xml:space="preserve"> / Tips</w:t>
            </w:r>
          </w:p>
        </w:tc>
        <w:tc>
          <w:tcPr>
            <w:tcW w:w="596" w:type="pct"/>
            <w:tcBorders>
              <w:left w:val="single" w:sz="4" w:space="0" w:color="C0C0C0"/>
              <w:right w:val="nil"/>
            </w:tcBorders>
          </w:tcPr>
          <w:p w14:paraId="6A5D293B" w14:textId="77777777" w:rsidR="00411FFB" w:rsidRDefault="00411FFB" w:rsidP="00BC24A8">
            <w:pPr>
              <w:pStyle w:val="TableText"/>
            </w:pPr>
            <w:r>
              <w:rPr>
                <w:b/>
                <w:noProof/>
              </w:rPr>
              <w:drawing>
                <wp:inline distT="0" distB="0" distL="0" distR="0" wp14:anchorId="1A4D51ED" wp14:editId="234CC206">
                  <wp:extent cx="540000" cy="5400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Tips black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" w:type="pct"/>
            <w:tcBorders>
              <w:left w:val="nil"/>
            </w:tcBorders>
          </w:tcPr>
          <w:p w14:paraId="1303ABEE" w14:textId="77777777" w:rsidR="00411FFB" w:rsidRDefault="00411FFB" w:rsidP="00BC24A8">
            <w:pPr>
              <w:pStyle w:val="TableText"/>
            </w:pPr>
            <w:r>
              <w:rPr>
                <w:b/>
              </w:rPr>
              <w:t>Information</w:t>
            </w:r>
          </w:p>
        </w:tc>
      </w:tr>
    </w:tbl>
    <w:p w14:paraId="634EC23C" w14:textId="77777777" w:rsidR="00411FFB" w:rsidRDefault="00411FFB" w:rsidP="00411FFB">
      <w:pPr>
        <w:pStyle w:val="BodyText"/>
      </w:pPr>
    </w:p>
    <w:p w14:paraId="080BA04B" w14:textId="77777777" w:rsidR="00411FFB" w:rsidRDefault="00411FFB" w:rsidP="00756216">
      <w:pPr>
        <w:pStyle w:val="BodyText"/>
      </w:pPr>
    </w:p>
    <w:p w14:paraId="7387C882" w14:textId="77777777" w:rsidR="00411FFB" w:rsidRDefault="00411FFB" w:rsidP="00411FFB">
      <w:pPr>
        <w:spacing w:line="240" w:lineRule="auto"/>
        <w:rPr>
          <w:rFonts w:eastAsiaTheme="minorEastAsia"/>
          <w:noProof/>
          <w:color w:val="414141"/>
          <w:spacing w:val="4"/>
          <w:sz w:val="24"/>
          <w:lang w:eastAsia="en-NZ"/>
        </w:rPr>
      </w:pPr>
      <w:r>
        <w:rPr>
          <w:rFonts w:eastAsia="Arial" w:cs="Lato Semibold"/>
          <w:b/>
          <w:color w:val="414141"/>
          <w:sz w:val="36"/>
          <w:szCs w:val="32"/>
        </w:rPr>
        <w:t>What is covered in this guide</w:t>
      </w:r>
    </w:p>
    <w:p w14:paraId="2075B58E" w14:textId="0D2BEA16" w:rsidR="00460B7B" w:rsidRDefault="00411FFB">
      <w:pPr>
        <w:pStyle w:val="TOC1"/>
        <w:tabs>
          <w:tab w:val="left" w:pos="1320"/>
        </w:tabs>
        <w:rPr>
          <w:rFonts w:asciiTheme="minorHAnsi" w:hAnsiTheme="minorHAnsi"/>
          <w:b w:val="0"/>
          <w:color w:val="auto"/>
          <w:spacing w:val="0"/>
          <w:sz w:val="22"/>
        </w:rPr>
      </w:pPr>
      <w:r>
        <w:fldChar w:fldCharType="begin"/>
      </w:r>
      <w:r>
        <w:instrText xml:space="preserve"> TOC \h \z \t "Task,1" </w:instrText>
      </w:r>
      <w:r>
        <w:fldChar w:fldCharType="separate"/>
      </w:r>
      <w:hyperlink w:anchor="_Toc512935518" w:history="1">
        <w:r w:rsidR="00460B7B" w:rsidRPr="00C1252D">
          <w:rPr>
            <w:rStyle w:val="Hyperlink"/>
          </w:rPr>
          <w:t>Task 1.</w:t>
        </w:r>
        <w:r w:rsidR="00460B7B">
          <w:rPr>
            <w:rFonts w:asciiTheme="minorHAnsi" w:hAnsiTheme="minorHAnsi"/>
            <w:b w:val="0"/>
            <w:color w:val="auto"/>
            <w:spacing w:val="0"/>
            <w:sz w:val="22"/>
          </w:rPr>
          <w:tab/>
        </w:r>
        <w:r w:rsidR="00460B7B" w:rsidRPr="00C1252D">
          <w:rPr>
            <w:rStyle w:val="Hyperlink"/>
          </w:rPr>
          <w:t>Create a service call</w:t>
        </w:r>
        <w:r w:rsidR="00460B7B">
          <w:rPr>
            <w:webHidden/>
          </w:rPr>
          <w:tab/>
        </w:r>
        <w:r w:rsidR="00460B7B">
          <w:rPr>
            <w:webHidden/>
          </w:rPr>
          <w:fldChar w:fldCharType="begin"/>
        </w:r>
        <w:r w:rsidR="00460B7B">
          <w:rPr>
            <w:webHidden/>
          </w:rPr>
          <w:instrText xml:space="preserve"> PAGEREF _Toc512935518 \h </w:instrText>
        </w:r>
        <w:r w:rsidR="00460B7B">
          <w:rPr>
            <w:webHidden/>
          </w:rPr>
        </w:r>
        <w:r w:rsidR="00460B7B">
          <w:rPr>
            <w:webHidden/>
          </w:rPr>
          <w:fldChar w:fldCharType="separate"/>
        </w:r>
        <w:r w:rsidR="00460B7B">
          <w:rPr>
            <w:webHidden/>
          </w:rPr>
          <w:t>2</w:t>
        </w:r>
        <w:r w:rsidR="00460B7B">
          <w:rPr>
            <w:webHidden/>
          </w:rPr>
          <w:fldChar w:fldCharType="end"/>
        </w:r>
      </w:hyperlink>
    </w:p>
    <w:p w14:paraId="5EC2C953" w14:textId="4930E4A8" w:rsidR="00460B7B" w:rsidRDefault="00460B7B">
      <w:pPr>
        <w:pStyle w:val="TOC1"/>
        <w:tabs>
          <w:tab w:val="left" w:pos="1320"/>
        </w:tabs>
        <w:rPr>
          <w:rFonts w:asciiTheme="minorHAnsi" w:hAnsiTheme="minorHAnsi"/>
          <w:b w:val="0"/>
          <w:color w:val="auto"/>
          <w:spacing w:val="0"/>
          <w:sz w:val="22"/>
        </w:rPr>
      </w:pPr>
      <w:hyperlink w:anchor="_Toc512935519" w:history="1">
        <w:r w:rsidRPr="00C1252D">
          <w:rPr>
            <w:rStyle w:val="Hyperlink"/>
          </w:rPr>
          <w:t>Task 2.</w:t>
        </w:r>
        <w:r>
          <w:rPr>
            <w:rFonts w:asciiTheme="minorHAnsi" w:hAnsiTheme="minorHAnsi"/>
            <w:b w:val="0"/>
            <w:color w:val="auto"/>
            <w:spacing w:val="0"/>
            <w:sz w:val="22"/>
          </w:rPr>
          <w:tab/>
        </w:r>
        <w:r w:rsidRPr="00C1252D">
          <w:rPr>
            <w:rStyle w:val="Hyperlink"/>
          </w:rPr>
          <w:t>Create a segment/operation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_Toc512935519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1B24C97" w14:textId="48C76C9D" w:rsidR="00460B7B" w:rsidRDefault="00460B7B">
      <w:pPr>
        <w:pStyle w:val="TOC1"/>
        <w:tabs>
          <w:tab w:val="left" w:pos="1320"/>
        </w:tabs>
        <w:rPr>
          <w:rFonts w:asciiTheme="minorHAnsi" w:hAnsiTheme="minorHAnsi"/>
          <w:b w:val="0"/>
          <w:color w:val="auto"/>
          <w:spacing w:val="0"/>
          <w:sz w:val="22"/>
        </w:rPr>
      </w:pPr>
      <w:hyperlink w:anchor="_Toc512935520" w:history="1">
        <w:r w:rsidRPr="00C1252D">
          <w:rPr>
            <w:rStyle w:val="Hyperlink"/>
          </w:rPr>
          <w:t>Task 3.</w:t>
        </w:r>
        <w:r>
          <w:rPr>
            <w:rFonts w:asciiTheme="minorHAnsi" w:hAnsiTheme="minorHAnsi"/>
            <w:b w:val="0"/>
            <w:color w:val="auto"/>
            <w:spacing w:val="0"/>
            <w:sz w:val="22"/>
          </w:rPr>
          <w:tab/>
        </w:r>
        <w:r w:rsidRPr="00C1252D">
          <w:rPr>
            <w:rStyle w:val="Hyperlink"/>
          </w:rPr>
          <w:t>Quote a service segment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_Toc512935520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0313C15" w14:textId="52877CF1" w:rsidR="00460B7B" w:rsidRDefault="00460B7B">
      <w:pPr>
        <w:pStyle w:val="TOC1"/>
        <w:tabs>
          <w:tab w:val="left" w:pos="1320"/>
        </w:tabs>
        <w:rPr>
          <w:rFonts w:asciiTheme="minorHAnsi" w:hAnsiTheme="minorHAnsi"/>
          <w:b w:val="0"/>
          <w:color w:val="auto"/>
          <w:spacing w:val="0"/>
          <w:sz w:val="22"/>
        </w:rPr>
      </w:pPr>
      <w:hyperlink w:anchor="_Toc512935521" w:history="1">
        <w:r w:rsidRPr="00C1252D">
          <w:rPr>
            <w:rStyle w:val="Hyperlink"/>
          </w:rPr>
          <w:t>Task 4.</w:t>
        </w:r>
        <w:r>
          <w:rPr>
            <w:rFonts w:asciiTheme="minorHAnsi" w:hAnsiTheme="minorHAnsi"/>
            <w:b w:val="0"/>
            <w:color w:val="auto"/>
            <w:spacing w:val="0"/>
            <w:sz w:val="22"/>
          </w:rPr>
          <w:tab/>
        </w:r>
        <w:r w:rsidRPr="00C1252D">
          <w:rPr>
            <w:rStyle w:val="Hyperlink"/>
          </w:rPr>
          <w:t>Start a segment/operation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_Toc512935521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BDADBF3" w14:textId="1731285E" w:rsidR="00460B7B" w:rsidRDefault="00460B7B">
      <w:pPr>
        <w:pStyle w:val="TOC1"/>
        <w:tabs>
          <w:tab w:val="left" w:pos="1320"/>
        </w:tabs>
        <w:rPr>
          <w:rFonts w:asciiTheme="minorHAnsi" w:hAnsiTheme="minorHAnsi"/>
          <w:b w:val="0"/>
          <w:color w:val="auto"/>
          <w:spacing w:val="0"/>
          <w:sz w:val="22"/>
        </w:rPr>
      </w:pPr>
      <w:hyperlink w:anchor="_Toc512935522" w:history="1">
        <w:r w:rsidRPr="00C1252D">
          <w:rPr>
            <w:rStyle w:val="Hyperlink"/>
          </w:rPr>
          <w:t>Task 5.</w:t>
        </w:r>
        <w:r>
          <w:rPr>
            <w:rFonts w:asciiTheme="minorHAnsi" w:hAnsiTheme="minorHAnsi"/>
            <w:b w:val="0"/>
            <w:color w:val="auto"/>
            <w:spacing w:val="0"/>
            <w:sz w:val="22"/>
          </w:rPr>
          <w:tab/>
        </w:r>
        <w:r w:rsidRPr="00C1252D">
          <w:rPr>
            <w:rStyle w:val="Hyperlink"/>
          </w:rPr>
          <w:t>Cancel a service segment/operation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_Toc512935522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634EFD0" w14:textId="44944748" w:rsidR="00460B7B" w:rsidRDefault="00460B7B">
      <w:pPr>
        <w:pStyle w:val="TOC1"/>
        <w:tabs>
          <w:tab w:val="left" w:pos="1320"/>
        </w:tabs>
        <w:rPr>
          <w:rFonts w:asciiTheme="minorHAnsi" w:hAnsiTheme="minorHAnsi"/>
          <w:b w:val="0"/>
          <w:color w:val="auto"/>
          <w:spacing w:val="0"/>
          <w:sz w:val="22"/>
        </w:rPr>
      </w:pPr>
      <w:hyperlink w:anchor="_Toc512935523" w:history="1">
        <w:r w:rsidRPr="00C1252D">
          <w:rPr>
            <w:rStyle w:val="Hyperlink"/>
          </w:rPr>
          <w:t>Task 6.</w:t>
        </w:r>
        <w:r>
          <w:rPr>
            <w:rFonts w:asciiTheme="minorHAnsi" w:hAnsiTheme="minorHAnsi"/>
            <w:b w:val="0"/>
            <w:color w:val="auto"/>
            <w:spacing w:val="0"/>
            <w:sz w:val="22"/>
          </w:rPr>
          <w:tab/>
        </w:r>
        <w:r w:rsidRPr="00C1252D">
          <w:rPr>
            <w:rStyle w:val="Hyperlink"/>
          </w:rPr>
          <w:t>Update segment status: technician complete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_Toc512935523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7E0E609" w14:textId="3EEEBD04" w:rsidR="00460B7B" w:rsidRDefault="00460B7B">
      <w:pPr>
        <w:pStyle w:val="TOC1"/>
        <w:tabs>
          <w:tab w:val="left" w:pos="1320"/>
        </w:tabs>
        <w:rPr>
          <w:rFonts w:asciiTheme="minorHAnsi" w:hAnsiTheme="minorHAnsi"/>
          <w:b w:val="0"/>
          <w:color w:val="auto"/>
          <w:spacing w:val="0"/>
          <w:sz w:val="22"/>
        </w:rPr>
      </w:pPr>
      <w:hyperlink w:anchor="_Toc512935524" w:history="1">
        <w:r w:rsidRPr="00C1252D">
          <w:rPr>
            <w:rStyle w:val="Hyperlink"/>
            <w:bCs/>
          </w:rPr>
          <w:t>Task 7.</w:t>
        </w:r>
        <w:r>
          <w:rPr>
            <w:rFonts w:asciiTheme="minorHAnsi" w:hAnsiTheme="minorHAnsi"/>
            <w:b w:val="0"/>
            <w:color w:val="auto"/>
            <w:spacing w:val="0"/>
            <w:sz w:val="22"/>
          </w:rPr>
          <w:tab/>
        </w:r>
        <w:r w:rsidRPr="00C1252D">
          <w:rPr>
            <w:rStyle w:val="Hyperlink"/>
          </w:rPr>
          <w:t>Invoice a service call/segment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_Toc512935524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F0B18CF" w14:textId="18D78E2B" w:rsidR="000477D9" w:rsidRDefault="00411FFB" w:rsidP="00411FFB">
      <w:pPr>
        <w:pStyle w:val="Heading1"/>
      </w:pPr>
      <w:r>
        <w:rPr>
          <w:rFonts w:eastAsiaTheme="minorEastAsia"/>
          <w:noProof/>
          <w:spacing w:val="4"/>
          <w:sz w:val="24"/>
          <w:lang w:eastAsia="en-NZ"/>
        </w:rPr>
        <w:fldChar w:fldCharType="end"/>
      </w:r>
    </w:p>
    <w:p w14:paraId="6AC06FA4" w14:textId="77777777" w:rsidR="00411FFB" w:rsidRDefault="00411FFB" w:rsidP="00411FFB">
      <w:pPr>
        <w:pStyle w:val="Heading1"/>
      </w:pPr>
    </w:p>
    <w:p w14:paraId="3917E62C" w14:textId="3DEA90C3" w:rsidR="00411FFB" w:rsidRPr="00411FFB" w:rsidRDefault="00411FFB" w:rsidP="00411FFB">
      <w:pPr>
        <w:pStyle w:val="BodyText"/>
        <w:sectPr w:rsidR="00411FFB" w:rsidRPr="00411FFB" w:rsidSect="00411FFB">
          <w:footerReference w:type="default" r:id="rId15"/>
          <w:headerReference w:type="first" r:id="rId16"/>
          <w:footerReference w:type="first" r:id="rId17"/>
          <w:pgSz w:w="11900" w:h="16840"/>
          <w:pgMar w:top="1338" w:right="1440" w:bottom="1440" w:left="1440" w:header="708" w:footer="708" w:gutter="0"/>
          <w:cols w:space="708"/>
          <w:titlePg/>
          <w:docGrid w:linePitch="299"/>
        </w:sectPr>
      </w:pPr>
      <w:bookmarkStart w:id="7" w:name="_GoBack"/>
      <w:bookmarkEnd w:id="7"/>
    </w:p>
    <w:p w14:paraId="3B3CAD41" w14:textId="64E5ECB7" w:rsidR="00E74206" w:rsidRDefault="00E74206" w:rsidP="00411FFB">
      <w:pPr>
        <w:pStyle w:val="Heading1"/>
        <w:rPr>
          <w:rFonts w:eastAsia="Times New Roman" w:cs="Times New Roman"/>
          <w:spacing w:val="4"/>
          <w:szCs w:val="24"/>
        </w:rPr>
      </w:pPr>
      <w:r>
        <w:lastRenderedPageBreak/>
        <w:t xml:space="preserve">Workflow of a service call </w:t>
      </w: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0B409E3D" wp14:editId="4AE234F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947088" cy="5885881"/>
                <wp:effectExtent l="0" t="19050" r="15875" b="38735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088" cy="5885881"/>
                          <a:chOff x="0" y="0"/>
                          <a:chExt cx="7947088" cy="5885881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6035040" y="2633472"/>
                            <a:ext cx="1536136" cy="51516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47959" w14:textId="77777777" w:rsidR="00E74206" w:rsidRPr="00E24E38" w:rsidRDefault="00E74206" w:rsidP="00E74206">
                              <w:pPr>
                                <w:pStyle w:val="BodyTex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24E38">
                                <w:rPr>
                                  <w:b/>
                                  <w:sz w:val="16"/>
                                  <w:szCs w:val="16"/>
                                </w:rPr>
                                <w:t>Cancel Service Call</w:t>
                              </w:r>
                              <w:r w:rsidRPr="00E24E38">
                                <w:rPr>
                                  <w:sz w:val="16"/>
                                  <w:szCs w:val="16"/>
                                </w:rPr>
                                <w:br/>
                                <w:t xml:space="preserve">NAXT Status: Cancelled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16992" y="4072128"/>
                            <a:ext cx="1614170" cy="44704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BFFE82" w14:textId="77777777" w:rsidR="00E74206" w:rsidRPr="00E24E38" w:rsidRDefault="00E74206" w:rsidP="00E74206">
                              <w:pPr>
                                <w:pStyle w:val="BodyTex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Credit Service Call</w:t>
                              </w:r>
                              <w:r w:rsidRPr="00E24E38">
                                <w:rPr>
                                  <w:sz w:val="16"/>
                                </w:rPr>
                                <w:br/>
                                <w:t xml:space="preserve">NAXT Status: In process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16992" y="5084064"/>
                            <a:ext cx="1614170" cy="44704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939D63" w14:textId="77777777" w:rsidR="00E74206" w:rsidRPr="00E24E38" w:rsidRDefault="00E74206" w:rsidP="00E74206">
                              <w:pPr>
                                <w:pStyle w:val="BodyText"/>
                                <w:rPr>
                                  <w:sz w:val="16"/>
                                </w:rPr>
                              </w:pPr>
                              <w:r w:rsidRPr="00E24E38">
                                <w:rPr>
                                  <w:b/>
                                  <w:sz w:val="16"/>
                                </w:rPr>
                                <w:t>Invoice Service Call</w:t>
                              </w:r>
                              <w:r w:rsidRPr="00E24E38">
                                <w:rPr>
                                  <w:sz w:val="16"/>
                                </w:rPr>
                                <w:br/>
                                <w:t xml:space="preserve">NAXT Status: Finished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791712" y="5084064"/>
                            <a:ext cx="1614170" cy="44704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09C8D6" w14:textId="77777777" w:rsidR="00E74206" w:rsidRPr="00E24E38" w:rsidRDefault="00E74206" w:rsidP="00E74206">
                              <w:pPr>
                                <w:pStyle w:val="BodyText"/>
                                <w:rPr>
                                  <w:sz w:val="16"/>
                                </w:rPr>
                              </w:pPr>
                              <w:r w:rsidRPr="00E24E38">
                                <w:rPr>
                                  <w:b/>
                                  <w:sz w:val="16"/>
                                </w:rPr>
                                <w:t>Reopen Service Call</w:t>
                              </w:r>
                              <w:r w:rsidRPr="00E24E38">
                                <w:rPr>
                                  <w:sz w:val="16"/>
                                </w:rPr>
                                <w:br/>
                                <w:t xml:space="preserve">NAXT Status: In process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2" name="Group 122"/>
                        <wpg:cNvGrpSpPr/>
                        <wpg:grpSpPr>
                          <a:xfrm>
                            <a:off x="2828544" y="2377440"/>
                            <a:ext cx="3958942" cy="252919"/>
                            <a:chOff x="0" y="0"/>
                            <a:chExt cx="3958942" cy="252919"/>
                          </a:xfrm>
                        </wpg:grpSpPr>
                        <wps:wsp>
                          <wps:cNvPr id="76" name="Connector: Elbow 76"/>
                          <wps:cNvCnPr/>
                          <wps:spPr>
                            <a:xfrm>
                              <a:off x="2499360" y="0"/>
                              <a:ext cx="1459582" cy="234315"/>
                            </a:xfrm>
                            <a:prstGeom prst="bentConnector3">
                              <a:avLst>
                                <a:gd name="adj1" fmla="val 99971"/>
                              </a:avLst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Connector: Elbow 77"/>
                          <wps:cNvCnPr/>
                          <wps:spPr>
                            <a:xfrm flipH="1">
                              <a:off x="0" y="0"/>
                              <a:ext cx="2567940" cy="252919"/>
                            </a:xfrm>
                            <a:prstGeom prst="bentConnector3">
                              <a:avLst>
                                <a:gd name="adj1" fmla="val 99971"/>
                              </a:avLst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Connector: Elbow 78"/>
                          <wps:cNvCnPr/>
                          <wps:spPr>
                            <a:xfrm flipH="1">
                              <a:off x="1755648" y="0"/>
                              <a:ext cx="1352145" cy="235166"/>
                            </a:xfrm>
                            <a:prstGeom prst="bentConnector3">
                              <a:avLst>
                                <a:gd name="adj1" fmla="val 99971"/>
                              </a:avLst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2" name="Connector: Elbow 82"/>
                        <wps:cNvCnPr/>
                        <wps:spPr>
                          <a:xfrm>
                            <a:off x="2865120" y="4815840"/>
                            <a:ext cx="1818640" cy="234315"/>
                          </a:xfrm>
                          <a:prstGeom prst="bentConnector3">
                            <a:avLst>
                              <a:gd name="adj1" fmla="val 99971"/>
                            </a:avLst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Connector: Elbow 83"/>
                        <wps:cNvCnPr/>
                        <wps:spPr>
                          <a:xfrm flipH="1">
                            <a:off x="1414272" y="4815840"/>
                            <a:ext cx="1459582" cy="234315"/>
                          </a:xfrm>
                          <a:prstGeom prst="bentConnector3">
                            <a:avLst>
                              <a:gd name="adj1" fmla="val 99971"/>
                            </a:avLst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6" name="Group 126"/>
                        <wpg:cNvGrpSpPr/>
                        <wpg:grpSpPr>
                          <a:xfrm>
                            <a:off x="4608576" y="792480"/>
                            <a:ext cx="1497965" cy="795020"/>
                            <a:chOff x="0" y="0"/>
                            <a:chExt cx="1497965" cy="795147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1497965" cy="47625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6AACD5" w14:textId="77777777" w:rsidR="00E74206" w:rsidRPr="00E24E38" w:rsidRDefault="00E74206" w:rsidP="00E74206">
                                <w:pPr>
                                  <w:pStyle w:val="BodyText"/>
                                  <w:rPr>
                                    <w:sz w:val="16"/>
                                  </w:rPr>
                                </w:pPr>
                                <w:r w:rsidRPr="00E24E38">
                                  <w:rPr>
                                    <w:b/>
                                    <w:sz w:val="16"/>
                                  </w:rPr>
                                  <w:t>Add structure</w:t>
                                </w:r>
                                <w:r w:rsidRPr="00E24E38">
                                  <w:rPr>
                                    <w:sz w:val="16"/>
                                  </w:rPr>
                                  <w:br/>
                                  <w:t xml:space="preserve">NAXT Status: Created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Straight Arrow Connector 74"/>
                          <wps:cNvCnPr/>
                          <wps:spPr>
                            <a:xfrm>
                              <a:off x="755904" y="475488"/>
                              <a:ext cx="0" cy="31965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7" name="Group 127"/>
                        <wpg:cNvGrpSpPr/>
                        <wpg:grpSpPr>
                          <a:xfrm>
                            <a:off x="4596384" y="1584960"/>
                            <a:ext cx="1498138" cy="783731"/>
                            <a:chOff x="0" y="0"/>
                            <a:chExt cx="1498138" cy="783731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0" y="0"/>
                              <a:ext cx="1498138" cy="560011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754137" w14:textId="77777777" w:rsidR="00E74206" w:rsidRPr="00E24E38" w:rsidRDefault="00E74206" w:rsidP="00E74206">
                                <w:pPr>
                                  <w:pStyle w:val="BodyText"/>
                                  <w:rPr>
                                    <w:sz w:val="16"/>
                                  </w:rPr>
                                </w:pPr>
                                <w:r w:rsidRPr="00E24E38">
                                  <w:rPr>
                                    <w:b/>
                                    <w:sz w:val="16"/>
                                  </w:rPr>
                                  <w:t>Add pricing</w:t>
                                </w:r>
                                <w:r w:rsidRPr="00E24E38">
                                  <w:rPr>
                                    <w:sz w:val="16"/>
                                  </w:rPr>
                                  <w:br/>
                                  <w:t xml:space="preserve">NAXT Status: Created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Straight Arrow Connector 75"/>
                          <wps:cNvCnPr/>
                          <wps:spPr>
                            <a:xfrm>
                              <a:off x="792480" y="560832"/>
                              <a:ext cx="0" cy="22289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0" name="Group 130"/>
                        <wpg:cNvGrpSpPr/>
                        <wpg:grpSpPr>
                          <a:xfrm>
                            <a:off x="2231136" y="2657856"/>
                            <a:ext cx="1536065" cy="710565"/>
                            <a:chOff x="0" y="0"/>
                            <a:chExt cx="1536065" cy="710565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0" y="0"/>
                              <a:ext cx="1536065" cy="4667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53D304" w14:textId="77777777" w:rsidR="00E74206" w:rsidRPr="00E24E38" w:rsidRDefault="00E74206" w:rsidP="00E74206">
                                <w:pPr>
                                  <w:pStyle w:val="BodyText"/>
                                  <w:rPr>
                                    <w:sz w:val="16"/>
                                  </w:rPr>
                                </w:pPr>
                                <w:r w:rsidRPr="00E24E38">
                                  <w:rPr>
                                    <w:b/>
                                    <w:sz w:val="16"/>
                                  </w:rPr>
                                  <w:t>Start Service Call</w:t>
                                </w:r>
                                <w:r w:rsidRPr="00E24E38">
                                  <w:rPr>
                                    <w:sz w:val="16"/>
                                  </w:rPr>
                                  <w:br/>
                                  <w:t xml:space="preserve">NAXT Status: In process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Straight Arrow Connector 80"/>
                          <wps:cNvCnPr/>
                          <wps:spPr>
                            <a:xfrm>
                              <a:off x="707136" y="487680"/>
                              <a:ext cx="0" cy="22288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1" name="Group 131"/>
                        <wpg:cNvGrpSpPr/>
                        <wpg:grpSpPr>
                          <a:xfrm>
                            <a:off x="2231136" y="3377184"/>
                            <a:ext cx="1536065" cy="698373"/>
                            <a:chOff x="0" y="0"/>
                            <a:chExt cx="1536065" cy="698373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0" y="0"/>
                              <a:ext cx="1536065" cy="45783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D319FF" w14:textId="77777777" w:rsidR="00E74206" w:rsidRPr="00E24E38" w:rsidRDefault="00E74206" w:rsidP="00E74206">
                                <w:pPr>
                                  <w:pStyle w:val="BodyText"/>
                                  <w:rPr>
                                    <w:sz w:val="16"/>
                                  </w:rPr>
                                </w:pPr>
                                <w:r w:rsidRPr="00E24E38">
                                  <w:rPr>
                                    <w:b/>
                                    <w:sz w:val="16"/>
                                  </w:rPr>
                                  <w:t>Technician complete</w:t>
                                </w:r>
                                <w:r w:rsidRPr="00E24E38">
                                  <w:rPr>
                                    <w:sz w:val="16"/>
                                  </w:rPr>
                                  <w:br/>
                                  <w:t xml:space="preserve">NAXT Status: In process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Straight Arrow Connector 81"/>
                          <wps:cNvCnPr/>
                          <wps:spPr>
                            <a:xfrm>
                              <a:off x="743712" y="475488"/>
                              <a:ext cx="0" cy="22288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2" name="Group 132"/>
                        <wpg:cNvGrpSpPr/>
                        <wpg:grpSpPr>
                          <a:xfrm>
                            <a:off x="2182368" y="4072128"/>
                            <a:ext cx="1583055" cy="760095"/>
                            <a:chOff x="0" y="0"/>
                            <a:chExt cx="1583055" cy="760095"/>
                          </a:xfrm>
                        </wpg:grpSpPr>
                        <wps:wsp>
                          <wps:cNvPr id="69" name="Rectangle 69"/>
                          <wps:cNvSpPr/>
                          <wps:spPr>
                            <a:xfrm>
                              <a:off x="0" y="0"/>
                              <a:ext cx="1583055" cy="43815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99016F" w14:textId="77777777" w:rsidR="00E74206" w:rsidRPr="00E24E38" w:rsidRDefault="00E74206" w:rsidP="00E74206">
                                <w:pPr>
                                  <w:pStyle w:val="BodyText"/>
                                  <w:rPr>
                                    <w:sz w:val="16"/>
                                  </w:rPr>
                                </w:pPr>
                                <w:r w:rsidRPr="00E24E38">
                                  <w:rPr>
                                    <w:b/>
                                    <w:sz w:val="16"/>
                                  </w:rPr>
                                  <w:t>Finish Service Call</w:t>
                                </w:r>
                                <w:r w:rsidRPr="00E24E38">
                                  <w:rPr>
                                    <w:sz w:val="16"/>
                                  </w:rPr>
                                  <w:br/>
                                  <w:t xml:space="preserve">NAXT Status: In process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Straight Arrow Connector 103"/>
                          <wps:cNvCnPr/>
                          <wps:spPr>
                            <a:xfrm>
                              <a:off x="853440" y="438912"/>
                              <a:ext cx="0" cy="32118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3" name="Group 133"/>
                        <wpg:cNvGrpSpPr/>
                        <wpg:grpSpPr>
                          <a:xfrm>
                            <a:off x="0" y="4279392"/>
                            <a:ext cx="311910" cy="1004507"/>
                            <a:chOff x="0" y="0"/>
                            <a:chExt cx="311910" cy="1004507"/>
                          </a:xfrm>
                        </wpg:grpSpPr>
                        <wps:wsp>
                          <wps:cNvPr id="106" name="Connector: Elbow 106"/>
                          <wps:cNvCnPr/>
                          <wps:spPr>
                            <a:xfrm rot="16200000">
                              <a:off x="-341376" y="346139"/>
                              <a:ext cx="999426" cy="307147"/>
                            </a:xfrm>
                            <a:prstGeom prst="bentConnector3">
                              <a:avLst>
                                <a:gd name="adj1" fmla="val 99971"/>
                              </a:avLst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/>
                          <wps:spPr>
                            <a:xfrm>
                              <a:off x="0" y="1004507"/>
                              <a:ext cx="30670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4" name="Group 124"/>
                        <wpg:cNvGrpSpPr/>
                        <wpg:grpSpPr>
                          <a:xfrm>
                            <a:off x="926592" y="5522976"/>
                            <a:ext cx="3595213" cy="362905"/>
                            <a:chOff x="0" y="0"/>
                            <a:chExt cx="3595213" cy="362905"/>
                          </a:xfrm>
                        </wpg:grpSpPr>
                        <wps:wsp>
                          <wps:cNvPr id="108" name="Connector: Elbow 108"/>
                          <wps:cNvCnPr/>
                          <wps:spPr>
                            <a:xfrm rot="10800000">
                              <a:off x="0" y="47341"/>
                              <a:ext cx="3583952" cy="306706"/>
                            </a:xfrm>
                            <a:prstGeom prst="bentConnector3">
                              <a:avLst>
                                <a:gd name="adj1" fmla="val 99971"/>
                              </a:avLst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 rot="5400000">
                              <a:off x="3413760" y="181453"/>
                              <a:ext cx="3629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3" name="Group 123"/>
                        <wpg:cNvGrpSpPr/>
                        <wpg:grpSpPr>
                          <a:xfrm>
                            <a:off x="5437632" y="2889504"/>
                            <a:ext cx="2509456" cy="2462339"/>
                            <a:chOff x="0" y="0"/>
                            <a:chExt cx="2509456" cy="2462339"/>
                          </a:xfrm>
                        </wpg:grpSpPr>
                        <wps:wsp>
                          <wps:cNvPr id="110" name="Connector: Elbow 110"/>
                          <wps:cNvCnPr/>
                          <wps:spPr>
                            <a:xfrm rot="5400000">
                              <a:off x="23558" y="-23558"/>
                              <a:ext cx="2462339" cy="2509456"/>
                            </a:xfrm>
                            <a:prstGeom prst="bentConnector3">
                              <a:avLst>
                                <a:gd name="adj1" fmla="val 99971"/>
                              </a:avLst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Connector 111"/>
                          <wps:cNvCnPr/>
                          <wps:spPr>
                            <a:xfrm rot="10800000">
                              <a:off x="2144966" y="826"/>
                              <a:ext cx="3629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8" name="Group 128"/>
                        <wpg:cNvGrpSpPr/>
                        <wpg:grpSpPr>
                          <a:xfrm>
                            <a:off x="3950208" y="2901696"/>
                            <a:ext cx="1674876" cy="930021"/>
                            <a:chOff x="0" y="0"/>
                            <a:chExt cx="1674876" cy="930021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158496" y="463296"/>
                              <a:ext cx="1516380" cy="4667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D8E934" w14:textId="77777777" w:rsidR="00E74206" w:rsidRPr="00093BCA" w:rsidRDefault="00E74206" w:rsidP="00E74206">
                                <w:pPr>
                                  <w:pStyle w:val="BodyText"/>
                                  <w:rPr>
                                    <w:sz w:val="14"/>
                                  </w:rPr>
                                </w:pPr>
                                <w:r w:rsidRPr="00093BCA">
                                  <w:rPr>
                                    <w:b/>
                                    <w:sz w:val="14"/>
                                  </w:rPr>
                                  <w:t>Confirm Quote</w:t>
                                </w:r>
                                <w:r w:rsidRPr="00093BCA">
                                  <w:rPr>
                                    <w:sz w:val="14"/>
                                  </w:rPr>
                                  <w:br/>
                                  <w:t>NAXT Status: In process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Connector: Elbow 112"/>
                          <wps:cNvCnPr/>
                          <wps:spPr>
                            <a:xfrm rot="10800000">
                              <a:off x="0" y="0"/>
                              <a:ext cx="122555" cy="682116"/>
                            </a:xfrm>
                            <a:prstGeom prst="bentConnector3">
                              <a:avLst>
                                <a:gd name="adj1" fmla="val 99971"/>
                              </a:avLst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9" name="Group 129"/>
                        <wpg:cNvGrpSpPr/>
                        <wpg:grpSpPr>
                          <a:xfrm>
                            <a:off x="3767328" y="2633472"/>
                            <a:ext cx="1870296" cy="747155"/>
                            <a:chOff x="0" y="0"/>
                            <a:chExt cx="1870296" cy="747155"/>
                          </a:xfrm>
                        </wpg:grpSpPr>
                        <wps:wsp>
                          <wps:cNvPr id="64" name="Rectangle 64"/>
                          <wps:cNvSpPr/>
                          <wps:spPr>
                            <a:xfrm>
                              <a:off x="305656" y="0"/>
                              <a:ext cx="1564640" cy="51498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771654" w14:textId="77777777" w:rsidR="00E74206" w:rsidRPr="00E24E38" w:rsidRDefault="00E74206" w:rsidP="00E74206">
                                <w:pPr>
                                  <w:pStyle w:val="BodyText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24E38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Quote Service Call</w:t>
                                </w:r>
                                <w:r w:rsidRPr="00E24E38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 xml:space="preserve">NAXT Status: Quotation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Straight Arrow Connector 79"/>
                          <wps:cNvCnPr/>
                          <wps:spPr>
                            <a:xfrm>
                              <a:off x="1183480" y="524256"/>
                              <a:ext cx="0" cy="22289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Arrow Connector 113"/>
                          <wps:cNvCnPr/>
                          <wps:spPr>
                            <a:xfrm rot="5400000" flipH="1">
                              <a:off x="153256" y="115824"/>
                              <a:ext cx="1" cy="30651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5" name="Group 125"/>
                        <wpg:cNvGrpSpPr/>
                        <wpg:grpSpPr>
                          <a:xfrm>
                            <a:off x="4596384" y="0"/>
                            <a:ext cx="1497965" cy="795274"/>
                            <a:chOff x="0" y="0"/>
                            <a:chExt cx="1497965" cy="795274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1497965" cy="44831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A07553" w14:textId="77777777" w:rsidR="00E74206" w:rsidRPr="00E24E38" w:rsidRDefault="00E74206" w:rsidP="00E74206">
                                <w:pPr>
                                  <w:pStyle w:val="BodyText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24E38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Create Service Call</w:t>
                                </w:r>
                                <w:r w:rsidRPr="00E24E38">
                                  <w:rPr>
                                    <w:sz w:val="16"/>
                                    <w:szCs w:val="16"/>
                                  </w:rPr>
                                  <w:br/>
                                  <w:t xml:space="preserve">NAXT Status: Created </w:t>
                                </w:r>
                              </w:p>
                              <w:p w14:paraId="16C1BEB5" w14:textId="77777777" w:rsidR="00E74206" w:rsidRPr="00E24E38" w:rsidRDefault="00E74206" w:rsidP="00E74206">
                                <w:pPr>
                                  <w:pStyle w:val="BodyText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Straight Arrow Connector 120"/>
                          <wps:cNvCnPr/>
                          <wps:spPr>
                            <a:xfrm>
                              <a:off x="731520" y="451104"/>
                              <a:ext cx="0" cy="34417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409E3D" id="Group 134" o:spid="_x0000_s1026" style="position:absolute;margin-left:0;margin-top:1.5pt;width:625.75pt;height:463.45pt;z-index:251804672" coordsize="79470,5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">
                <v:rect id="Rectangle 66" o:spid="_x0000_s1027" style="position:absolute;left:60350;top:26334;width:15361;height:5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" filled="f" strokecolor="#5a5a5a [2109]" strokeweight="2.25pt">
                  <v:textbox>
                    <w:txbxContent>
                      <w:p w14:paraId="0B547959" w14:textId="77777777" w:rsidR="00E74206" w:rsidRPr="00E24E38" w:rsidRDefault="00E74206" w:rsidP="00E74206">
                        <w:pPr>
                          <w:pStyle w:val="BodyText"/>
                          <w:rPr>
                            <w:sz w:val="16"/>
                            <w:szCs w:val="16"/>
                          </w:rPr>
                        </w:pPr>
                        <w:r w:rsidRPr="00E24E38">
                          <w:rPr>
                            <w:b/>
                            <w:sz w:val="16"/>
                            <w:szCs w:val="16"/>
                          </w:rPr>
                          <w:t>Cancel Service Call</w:t>
                        </w:r>
                        <w:r w:rsidRPr="00E24E38">
                          <w:rPr>
                            <w:sz w:val="16"/>
                            <w:szCs w:val="16"/>
                          </w:rPr>
                          <w:br/>
                          <w:t xml:space="preserve">NAXT Status: Cancelled </w:t>
                        </w:r>
                      </w:p>
                    </w:txbxContent>
                  </v:textbox>
                </v:rect>
                <v:rect id="Rectangle 70" o:spid="_x0000_s1028" style="position:absolute;left:3169;top:40721;width:16142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" filled="f" strokecolor="#5a5a5a [2109]" strokeweight="2.25pt">
                  <v:textbox>
                    <w:txbxContent>
                      <w:p w14:paraId="42BFFE82" w14:textId="77777777" w:rsidR="00E74206" w:rsidRPr="00E24E38" w:rsidRDefault="00E74206" w:rsidP="00E74206">
                        <w:pPr>
                          <w:pStyle w:val="BodyText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Credit Service Call</w:t>
                        </w:r>
                        <w:r w:rsidRPr="00E24E38">
                          <w:rPr>
                            <w:sz w:val="16"/>
                          </w:rPr>
                          <w:br/>
                          <w:t xml:space="preserve">NAXT Status: In process </w:t>
                        </w:r>
                      </w:p>
                    </w:txbxContent>
                  </v:textbox>
                </v:rect>
                <v:rect id="Rectangle 71" o:spid="_x0000_s1029" style="position:absolute;left:3169;top:50840;width:16142;height:4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" filled="f" strokecolor="#5a5a5a [2109]" strokeweight="2.25pt">
                  <v:textbox>
                    <w:txbxContent>
                      <w:p w14:paraId="5A939D63" w14:textId="77777777" w:rsidR="00E74206" w:rsidRPr="00E24E38" w:rsidRDefault="00E74206" w:rsidP="00E74206">
                        <w:pPr>
                          <w:pStyle w:val="BodyText"/>
                          <w:rPr>
                            <w:sz w:val="16"/>
                          </w:rPr>
                        </w:pPr>
                        <w:r w:rsidRPr="00E24E38">
                          <w:rPr>
                            <w:b/>
                            <w:sz w:val="16"/>
                          </w:rPr>
                          <w:t>Invoice Service Call</w:t>
                        </w:r>
                        <w:r w:rsidRPr="00E24E38">
                          <w:rPr>
                            <w:sz w:val="16"/>
                          </w:rPr>
                          <w:br/>
                          <w:t xml:space="preserve">NAXT Status: Finished </w:t>
                        </w:r>
                      </w:p>
                    </w:txbxContent>
                  </v:textbox>
                </v:rect>
                <v:rect id="Rectangle 72" o:spid="_x0000_s1030" style="position:absolute;left:37917;top:50840;width:16141;height:4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" filled="f" strokecolor="#5a5a5a [2109]" strokeweight="2.25pt">
                  <v:textbox>
                    <w:txbxContent>
                      <w:p w14:paraId="6C09C8D6" w14:textId="77777777" w:rsidR="00E74206" w:rsidRPr="00E24E38" w:rsidRDefault="00E74206" w:rsidP="00E74206">
                        <w:pPr>
                          <w:pStyle w:val="BodyText"/>
                          <w:rPr>
                            <w:sz w:val="16"/>
                          </w:rPr>
                        </w:pPr>
                        <w:r w:rsidRPr="00E24E38">
                          <w:rPr>
                            <w:b/>
                            <w:sz w:val="16"/>
                          </w:rPr>
                          <w:t>Reopen Service Call</w:t>
                        </w:r>
                        <w:r w:rsidRPr="00E24E38">
                          <w:rPr>
                            <w:sz w:val="16"/>
                          </w:rPr>
                          <w:br/>
                          <w:t xml:space="preserve">NAXT Status: In process </w:t>
                        </w:r>
                      </w:p>
                    </w:txbxContent>
                  </v:textbox>
                </v:rect>
                <v:group id="Group 122" o:spid="_x0000_s1031" style="position:absolute;left:28285;top:23774;width:39589;height:2529" coordsize="39589,2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76" o:spid="_x0000_s1032" type="#_x0000_t34" style="position:absolute;left:24993;width:14596;height:234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" adj="21594" strokecolor="#5a5a5a [2109]" strokeweight="2pt">
                    <v:stroke endarrow="block"/>
                  </v:shape>
                  <v:shape id="Connector: Elbow 77" o:spid="_x0000_s1033" type="#_x0000_t34" style="position:absolute;width:25679;height:252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" adj="21594" strokecolor="#5a5a5a [2109]" strokeweight="2pt">
                    <v:stroke endarrow="block"/>
                  </v:shape>
                  <v:shape id="Connector: Elbow 78" o:spid="_x0000_s1034" type="#_x0000_t34" style="position:absolute;left:17556;width:13521;height:235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" adj="21594" strokecolor="#5a5a5a [2109]" strokeweight="2pt">
                    <v:stroke endarrow="block"/>
                  </v:shape>
                </v:group>
                <v:shape id="Connector: Elbow 82" o:spid="_x0000_s1035" type="#_x0000_t34" style="position:absolute;left:28651;top:48158;width:18186;height:234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" adj="21594" strokecolor="#5a5a5a [2109]" strokeweight="2pt">
                  <v:stroke endarrow="block"/>
                </v:shape>
                <v:shape id="Connector: Elbow 83" o:spid="_x0000_s1036" type="#_x0000_t34" style="position:absolute;left:14142;top:48158;width:14596;height:234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" adj="21594" strokecolor="#5a5a5a [2109]" strokeweight="2pt">
                  <v:stroke endarrow="block"/>
                </v:shape>
                <v:group id="Group 126" o:spid="_x0000_s1037" style="position:absolute;left:46085;top:7924;width:14980;height:7951" coordsize="14979,7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rect id="Rectangle 24" o:spid="_x0000_s1038" style="position:absolute;width:1497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" filled="f" strokecolor="#5a5a5a [2109]" strokeweight="2.25pt">
                    <v:textbox>
                      <w:txbxContent>
                        <w:p w14:paraId="4E6AACD5" w14:textId="77777777" w:rsidR="00E74206" w:rsidRPr="00E24E38" w:rsidRDefault="00E74206" w:rsidP="00E74206">
                          <w:pPr>
                            <w:pStyle w:val="BodyText"/>
                            <w:rPr>
                              <w:sz w:val="16"/>
                            </w:rPr>
                          </w:pPr>
                          <w:r w:rsidRPr="00E24E38">
                            <w:rPr>
                              <w:b/>
                              <w:sz w:val="16"/>
                            </w:rPr>
                            <w:t>Add structure</w:t>
                          </w:r>
                          <w:r w:rsidRPr="00E24E38">
                            <w:rPr>
                              <w:sz w:val="16"/>
                            </w:rPr>
                            <w:br/>
                            <w:t xml:space="preserve">NAXT Status: Created 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4" o:spid="_x0000_s1039" type="#_x0000_t32" style="position:absolute;left:7559;top:4754;width:0;height:3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" strokecolor="#5a5a5a [2109]" strokeweight="2pt">
                    <v:stroke endarrow="block"/>
                  </v:shape>
                </v:group>
                <v:group id="Group 127" o:spid="_x0000_s1040" style="position:absolute;left:45963;top:15849;width:14982;height:7837" coordsize="14981,7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rect id="Rectangle 25" o:spid="_x0000_s1041" style="position:absolute;width:14981;height: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" filled="f" strokecolor="#5a5a5a [2109]" strokeweight="2.25pt">
                    <v:textbox>
                      <w:txbxContent>
                        <w:p w14:paraId="6D754137" w14:textId="77777777" w:rsidR="00E74206" w:rsidRPr="00E24E38" w:rsidRDefault="00E74206" w:rsidP="00E74206">
                          <w:pPr>
                            <w:pStyle w:val="BodyText"/>
                            <w:rPr>
                              <w:sz w:val="16"/>
                            </w:rPr>
                          </w:pPr>
                          <w:r w:rsidRPr="00E24E38">
                            <w:rPr>
                              <w:b/>
                              <w:sz w:val="16"/>
                            </w:rPr>
                            <w:t>Add pricing</w:t>
                          </w:r>
                          <w:r w:rsidRPr="00E24E38">
                            <w:rPr>
                              <w:sz w:val="16"/>
                            </w:rPr>
                            <w:br/>
                            <w:t xml:space="preserve">NAXT Status: Created </w:t>
                          </w:r>
                        </w:p>
                      </w:txbxContent>
                    </v:textbox>
                  </v:rect>
                  <v:shape id="Straight Arrow Connector 75" o:spid="_x0000_s1042" type="#_x0000_t32" style="position:absolute;left:7924;top:5608;width:0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" strokecolor="#5a5a5a [2109]" strokeweight="2pt">
                    <v:stroke endarrow="block"/>
                  </v:shape>
                </v:group>
                <v:group id="Group 130" o:spid="_x0000_s1043" style="position:absolute;left:22311;top:26578;width:15361;height:7106" coordsize="15360,7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rect id="Rectangle 29" o:spid="_x0000_s1044" style="position:absolute;width:1536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" filled="f" strokecolor="#5a5a5a [2109]" strokeweight="2.25pt">
                    <v:textbox>
                      <w:txbxContent>
                        <w:p w14:paraId="4653D304" w14:textId="77777777" w:rsidR="00E74206" w:rsidRPr="00E24E38" w:rsidRDefault="00E74206" w:rsidP="00E74206">
                          <w:pPr>
                            <w:pStyle w:val="BodyText"/>
                            <w:rPr>
                              <w:sz w:val="16"/>
                            </w:rPr>
                          </w:pPr>
                          <w:r w:rsidRPr="00E24E38">
                            <w:rPr>
                              <w:b/>
                              <w:sz w:val="16"/>
                            </w:rPr>
                            <w:t>Start Service Call</w:t>
                          </w:r>
                          <w:r w:rsidRPr="00E24E38">
                            <w:rPr>
                              <w:sz w:val="16"/>
                            </w:rPr>
                            <w:br/>
                            <w:t xml:space="preserve">NAXT Status: In process </w:t>
                          </w:r>
                        </w:p>
                      </w:txbxContent>
                    </v:textbox>
                  </v:rect>
                  <v:shape id="Straight Arrow Connector 80" o:spid="_x0000_s1045" type="#_x0000_t32" style="position:absolute;left:7071;top:4876;width:0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" strokecolor="#5a5a5a [2109]" strokeweight="2pt">
                    <v:stroke endarrow="block"/>
                  </v:shape>
                </v:group>
                <v:group id="Group 131" o:spid="_x0000_s1046" style="position:absolute;left:22311;top:33771;width:15361;height:6984" coordsize="15360,6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68" o:spid="_x0000_s1047" style="position:absolute;width:15360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" filled="f" strokecolor="#5a5a5a [2109]" strokeweight="2.25pt">
                    <v:textbox>
                      <w:txbxContent>
                        <w:p w14:paraId="18D319FF" w14:textId="77777777" w:rsidR="00E74206" w:rsidRPr="00E24E38" w:rsidRDefault="00E74206" w:rsidP="00E74206">
                          <w:pPr>
                            <w:pStyle w:val="BodyText"/>
                            <w:rPr>
                              <w:sz w:val="16"/>
                            </w:rPr>
                          </w:pPr>
                          <w:r w:rsidRPr="00E24E38">
                            <w:rPr>
                              <w:b/>
                              <w:sz w:val="16"/>
                            </w:rPr>
                            <w:t>Technician complete</w:t>
                          </w:r>
                          <w:r w:rsidRPr="00E24E38">
                            <w:rPr>
                              <w:sz w:val="16"/>
                            </w:rPr>
                            <w:br/>
                            <w:t xml:space="preserve">NAXT Status: In process </w:t>
                          </w:r>
                        </w:p>
                      </w:txbxContent>
                    </v:textbox>
                  </v:rect>
                  <v:shape id="Straight Arrow Connector 81" o:spid="_x0000_s1048" type="#_x0000_t32" style="position:absolute;left:7437;top:4754;width:0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" strokecolor="#5a5a5a [2109]" strokeweight="2pt">
                    <v:stroke endarrow="block"/>
                  </v:shape>
                </v:group>
                <v:group id="Group 132" o:spid="_x0000_s1049" style="position:absolute;left:21823;top:40721;width:15831;height:7601" coordsize="15830,7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rect id="Rectangle 69" o:spid="_x0000_s1050" style="position:absolute;width:158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" filled="f" strokecolor="#5a5a5a [2109]" strokeweight="2.25pt">
                    <v:textbox>
                      <w:txbxContent>
                        <w:p w14:paraId="7599016F" w14:textId="77777777" w:rsidR="00E74206" w:rsidRPr="00E24E38" w:rsidRDefault="00E74206" w:rsidP="00E74206">
                          <w:pPr>
                            <w:pStyle w:val="BodyText"/>
                            <w:rPr>
                              <w:sz w:val="16"/>
                            </w:rPr>
                          </w:pPr>
                          <w:r w:rsidRPr="00E24E38">
                            <w:rPr>
                              <w:b/>
                              <w:sz w:val="16"/>
                            </w:rPr>
                            <w:t>Finish Service Call</w:t>
                          </w:r>
                          <w:r w:rsidRPr="00E24E38">
                            <w:rPr>
                              <w:sz w:val="16"/>
                            </w:rPr>
                            <w:br/>
                            <w:t xml:space="preserve">NAXT Status: In process </w:t>
                          </w:r>
                        </w:p>
                      </w:txbxContent>
                    </v:textbox>
                  </v:rect>
                  <v:shape id="Straight Arrow Connector 103" o:spid="_x0000_s1051" type="#_x0000_t32" style="position:absolute;left:8534;top:4389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" strokecolor="#5a5a5a [2109]" strokeweight="2pt">
                    <v:stroke endarrow="block"/>
                  </v:shape>
                </v:group>
                <v:group id="Group 133" o:spid="_x0000_s1052" style="position:absolute;top:42793;width:3119;height:10045" coordsize="3119,1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Connector: Elbow 106" o:spid="_x0000_s1053" type="#_x0000_t34" style="position:absolute;left:-3414;top:3461;width:9994;height:3072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" adj="21594" strokecolor="#5a5a5a [2109]" strokeweight="2pt">
                    <v:stroke endarrow="block"/>
                  </v:shape>
                  <v:line id="Straight Connector 107" o:spid="_x0000_s1054" style="position:absolute;visibility:visible;mso-wrap-style:square" from="0,10045" to="3067,10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" strokecolor="#5a5a5a [2109]" strokeweight="2pt"/>
                </v:group>
                <v:group id="Group 124" o:spid="_x0000_s1055" style="position:absolute;left:9265;top:55229;width:35953;height:3629" coordsize="35952,3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Connector: Elbow 108" o:spid="_x0000_s1056" type="#_x0000_t34" style="position:absolute;top:473;width:35839;height:306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" adj="21594" strokecolor="#5a5a5a [2109]" strokeweight="2pt">
                    <v:stroke endarrow="block"/>
                  </v:shape>
                  <v:line id="Straight Connector 109" o:spid="_x0000_s1057" style="position:absolute;rotation:90;visibility:visible;mso-wrap-style:square" from="34137,1815" to="37766,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" strokecolor="#5a5a5a [2109]" strokeweight="2pt"/>
                </v:group>
                <v:group id="Group 123" o:spid="_x0000_s1058" style="position:absolute;left:54376;top:28895;width:25094;height:24623" coordsize="25094,2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Connector: Elbow 110" o:spid="_x0000_s1059" type="#_x0000_t34" style="position:absolute;left:235;top:-235;width:24623;height:2509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" adj="21594" strokecolor="#5a5a5a [2109]" strokeweight="2pt">
                    <v:stroke endarrow="block"/>
                  </v:shape>
                  <v:line id="Straight Connector 111" o:spid="_x0000_s1060" style="position:absolute;rotation:180;visibility:visible;mso-wrap-style:square" from="21449,8" to="2507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" strokecolor="#5a5a5a [2109]" strokeweight="2pt"/>
                </v:group>
                <v:group id="Group 128" o:spid="_x0000_s1061" style="position:absolute;left:39502;top:29016;width:16748;height:9301" coordsize="16748,9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67" o:spid="_x0000_s1062" style="position:absolute;left:1584;top:4632;width:15164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" filled="f" strokecolor="#5a5a5a [2109]" strokeweight="2.25pt">
                    <v:textbox>
                      <w:txbxContent>
                        <w:p w14:paraId="09D8E934" w14:textId="77777777" w:rsidR="00E74206" w:rsidRPr="00093BCA" w:rsidRDefault="00E74206" w:rsidP="00E74206">
                          <w:pPr>
                            <w:pStyle w:val="BodyText"/>
                            <w:rPr>
                              <w:sz w:val="14"/>
                            </w:rPr>
                          </w:pPr>
                          <w:r w:rsidRPr="00093BCA">
                            <w:rPr>
                              <w:b/>
                              <w:sz w:val="14"/>
                            </w:rPr>
                            <w:t>Confirm Quote</w:t>
                          </w:r>
                          <w:r w:rsidRPr="00093BCA">
                            <w:rPr>
                              <w:sz w:val="14"/>
                            </w:rPr>
                            <w:br/>
                            <w:t>NAXT Status: In process</w:t>
                          </w:r>
                        </w:p>
                      </w:txbxContent>
                    </v:textbox>
                  </v:rect>
                  <v:shape id="Connector: Elbow 112" o:spid="_x0000_s1063" type="#_x0000_t34" style="position:absolute;width:1225;height:682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" adj="21594" strokecolor="#5a5a5a [2109]" strokeweight="2pt">
                    <v:stroke endarrow="block"/>
                  </v:shape>
                </v:group>
                <v:group id="Group 129" o:spid="_x0000_s1064" style="position:absolute;left:37673;top:26334;width:18703;height:7472" coordsize="18702,7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rect id="Rectangle 64" o:spid="_x0000_s1065" style="position:absolute;left:3056;width:15646;height:5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" filled="f" strokecolor="#5a5a5a [2109]" strokeweight="2.25pt">
                    <v:textbox>
                      <w:txbxContent>
                        <w:p w14:paraId="61771654" w14:textId="77777777" w:rsidR="00E74206" w:rsidRPr="00E24E38" w:rsidRDefault="00E74206" w:rsidP="00E74206">
                          <w:pPr>
                            <w:pStyle w:val="BodyText"/>
                            <w:rPr>
                              <w:sz w:val="16"/>
                              <w:szCs w:val="16"/>
                            </w:rPr>
                          </w:pPr>
                          <w:r w:rsidRPr="00E24E38">
                            <w:rPr>
                              <w:b/>
                              <w:sz w:val="16"/>
                              <w:szCs w:val="16"/>
                            </w:rPr>
                            <w:t>Quote Service Call</w:t>
                          </w:r>
                          <w:r w:rsidRPr="00E24E38">
                            <w:rPr>
                              <w:sz w:val="16"/>
                              <w:szCs w:val="16"/>
                            </w:rPr>
                            <w:br/>
                            <w:t xml:space="preserve">NAXT Status: Quotation </w:t>
                          </w:r>
                        </w:p>
                      </w:txbxContent>
                    </v:textbox>
                  </v:rect>
                  <v:shape id="Straight Arrow Connector 79" o:spid="_x0000_s1066" type="#_x0000_t32" style="position:absolute;left:11834;top:5242;width:0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" strokecolor="#5a5a5a [2109]" strokeweight="2pt">
                    <v:stroke endarrow="block"/>
                  </v:shape>
                  <v:shape id="Straight Arrow Connector 113" o:spid="_x0000_s1067" type="#_x0000_t32" style="position:absolute;left:1533;top:1157;width:0;height:3065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" strokecolor="#5a5a5a [2109]" strokeweight="2pt">
                    <v:stroke endarrow="block"/>
                  </v:shape>
                </v:group>
                <v:group id="Group 125" o:spid="_x0000_s1068" style="position:absolute;left:45963;width:14980;height:7952" coordsize="14979,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rect id="Rectangle 12" o:spid="_x0000_s1069" style="position:absolute;width:14979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" filled="f" strokecolor="#5a5a5a [2109]" strokeweight="2.25pt">
                    <v:textbox>
                      <w:txbxContent>
                        <w:p w14:paraId="30A07553" w14:textId="77777777" w:rsidR="00E74206" w:rsidRPr="00E24E38" w:rsidRDefault="00E74206" w:rsidP="00E74206">
                          <w:pPr>
                            <w:pStyle w:val="BodyText"/>
                            <w:rPr>
                              <w:sz w:val="16"/>
                              <w:szCs w:val="16"/>
                            </w:rPr>
                          </w:pPr>
                          <w:r w:rsidRPr="00E24E38">
                            <w:rPr>
                              <w:b/>
                              <w:sz w:val="16"/>
                              <w:szCs w:val="16"/>
                            </w:rPr>
                            <w:t>Create Service Call</w:t>
                          </w:r>
                          <w:r w:rsidRPr="00E24E38">
                            <w:rPr>
                              <w:sz w:val="16"/>
                              <w:szCs w:val="16"/>
                            </w:rPr>
                            <w:br/>
                            <w:t xml:space="preserve">NAXT Status: Created </w:t>
                          </w:r>
                        </w:p>
                        <w:p w14:paraId="16C1BEB5" w14:textId="77777777" w:rsidR="00E74206" w:rsidRPr="00E24E38" w:rsidRDefault="00E74206" w:rsidP="00E74206">
                          <w:pPr>
                            <w:pStyle w:val="BodyText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shape id="Straight Arrow Connector 120" o:spid="_x0000_s1070" type="#_x0000_t32" style="position:absolute;left:7315;top:4511;width:0;height:34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" strokecolor="#5a5a5a [2109]" strokeweight="2pt">
                    <v:stroke endarrow="block"/>
                  </v:shape>
                </v:group>
              </v:group>
            </w:pict>
          </mc:Fallback>
        </mc:AlternateContent>
      </w:r>
    </w:p>
    <w:p w14:paraId="61182B70" w14:textId="1C7D1B34" w:rsidR="00E74206" w:rsidRDefault="00E74206">
      <w:pPr>
        <w:spacing w:line="240" w:lineRule="auto"/>
        <w:rPr>
          <w:rFonts w:eastAsia="Times New Roman" w:cs="Times New Roman"/>
          <w:color w:val="414141"/>
          <w:spacing w:val="4"/>
          <w:szCs w:val="24"/>
        </w:rPr>
      </w:pPr>
      <w:r w:rsidRPr="00E24E38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B9A229" wp14:editId="63180209">
                <wp:simplePos x="0" y="0"/>
                <wp:positionH relativeFrom="column">
                  <wp:posOffset>1019175</wp:posOffset>
                </wp:positionH>
                <wp:positionV relativeFrom="paragraph">
                  <wp:posOffset>4109917</wp:posOffset>
                </wp:positionV>
                <wp:extent cx="0" cy="564388"/>
                <wp:effectExtent l="76200" t="0" r="57150" b="6477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3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DC8D3" id="Straight Arrow Connector 104" o:spid="_x0000_s1026" type="#_x0000_t32" style="position:absolute;margin-left:80.25pt;margin-top:323.6pt;width:0;height:44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" strokecolor="#5a5a5a [2109]" strokeweight="2pt">
                <v:stroke endarrow="block"/>
              </v:shape>
            </w:pict>
          </mc:Fallback>
        </mc:AlternateContent>
      </w:r>
      <w:r>
        <w:br w:type="page"/>
      </w:r>
    </w:p>
    <w:p w14:paraId="7305BE4B" w14:textId="77777777" w:rsidR="00756216" w:rsidRPr="00756216" w:rsidRDefault="00756216" w:rsidP="00756216">
      <w:pPr>
        <w:pStyle w:val="BodyText"/>
        <w:sectPr w:rsidR="00756216" w:rsidRPr="00756216" w:rsidSect="00411FFB">
          <w:pgSz w:w="16840" w:h="11900" w:orient="landscape"/>
          <w:pgMar w:top="1440" w:right="1338" w:bottom="1440" w:left="1440" w:header="708" w:footer="708" w:gutter="0"/>
          <w:cols w:space="708"/>
          <w:docGrid w:linePitch="299"/>
        </w:sectPr>
      </w:pPr>
    </w:p>
    <w:p w14:paraId="6BCB700F" w14:textId="5CCE74E1" w:rsidR="000B13ED" w:rsidRDefault="000B13ED">
      <w:pPr>
        <w:spacing w:line="240" w:lineRule="auto"/>
        <w:rPr>
          <w:rFonts w:eastAsia="Arial" w:cs="Lato Semibold"/>
          <w:b/>
          <w:color w:val="414141"/>
          <w:sz w:val="36"/>
          <w:szCs w:val="32"/>
        </w:rPr>
      </w:pPr>
      <w:bookmarkStart w:id="8" w:name="_Toc492453698"/>
      <w:bookmarkStart w:id="9" w:name="_Toc492460489"/>
      <w:r>
        <w:rPr>
          <w:rFonts w:eastAsia="Arial" w:cs="Lato Semibold"/>
          <w:b/>
          <w:color w:val="414141"/>
          <w:sz w:val="36"/>
          <w:szCs w:val="32"/>
        </w:rPr>
        <w:lastRenderedPageBreak/>
        <w:t>Terminology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84"/>
        <w:gridCol w:w="6536"/>
      </w:tblGrid>
      <w:tr w:rsidR="000B13ED" w14:paraId="54DA190F" w14:textId="77777777" w:rsidTr="00460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9" w:type="pct"/>
            <w:tcMar>
              <w:top w:w="113" w:type="dxa"/>
              <w:bottom w:w="113" w:type="dxa"/>
            </w:tcMar>
          </w:tcPr>
          <w:p w14:paraId="3A2B621F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</w:rPr>
              <w:t>Line Category Group Items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572934B9" w14:textId="023726BC" w:rsidR="000B13ED" w:rsidRDefault="000B13ED" w:rsidP="00460B7B">
            <w:pPr>
              <w:pStyle w:val="TableText"/>
            </w:pPr>
            <w:r>
              <w:t>What the transaction is for</w:t>
            </w:r>
            <w:r w:rsidR="00211079">
              <w:t xml:space="preserve">, </w:t>
            </w:r>
            <w:r>
              <w:t xml:space="preserve">For example, </w:t>
            </w:r>
          </w:p>
          <w:p w14:paraId="62D8929E" w14:textId="77777777" w:rsidR="000B13ED" w:rsidRDefault="000B13ED" w:rsidP="00460B7B">
            <w:pPr>
              <w:pStyle w:val="TableText"/>
            </w:pPr>
            <w:r>
              <w:t>STANDARD = standard labour</w:t>
            </w:r>
          </w:p>
          <w:p w14:paraId="297DA971" w14:textId="1E8B1796" w:rsidR="000B13ED" w:rsidRDefault="000B13ED" w:rsidP="00460B7B">
            <w:pPr>
              <w:pStyle w:val="TableText"/>
            </w:pPr>
            <w:r>
              <w:t>TRAVEL = travel labour</w:t>
            </w:r>
          </w:p>
        </w:tc>
      </w:tr>
      <w:tr w:rsidR="000B13ED" w14:paraId="75E2EC5A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4E003974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</w:rPr>
              <w:t>Line Property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605728AF" w14:textId="4B820C84" w:rsidR="000B13ED" w:rsidRDefault="000B13ED" w:rsidP="00460B7B">
            <w:pPr>
              <w:pStyle w:val="TableText"/>
            </w:pPr>
            <w:r>
              <w:t>How the transaction is to be charged/sold</w:t>
            </w:r>
            <w:r w:rsidR="00211079">
              <w:t xml:space="preserve">, </w:t>
            </w:r>
            <w:r>
              <w:t>For example, hour transactions:</w:t>
            </w:r>
          </w:p>
          <w:p w14:paraId="0AC0A169" w14:textId="77777777" w:rsidR="000B13ED" w:rsidRDefault="000B13ED" w:rsidP="00460B7B">
            <w:pPr>
              <w:pStyle w:val="TableText"/>
            </w:pPr>
            <w:r>
              <w:t>SC-SS = Standard Cost, Standard Sell</w:t>
            </w:r>
          </w:p>
          <w:p w14:paraId="1AFCF8D6" w14:textId="17868438" w:rsidR="000B13ED" w:rsidRDefault="000B13ED" w:rsidP="00460B7B">
            <w:pPr>
              <w:pStyle w:val="TableText"/>
            </w:pPr>
            <w:r>
              <w:t>SC-OS = Standard Cost, Overtime Sell</w:t>
            </w:r>
          </w:p>
        </w:tc>
      </w:tr>
      <w:tr w:rsidR="000B13ED" w14:paraId="6FCE96A6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1D9224E5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  <w:noProof/>
              </w:rPr>
              <w:t>Misc Costs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0A9E23C3" w14:textId="77777777" w:rsidR="000B13ED" w:rsidRDefault="000B13ED" w:rsidP="00460B7B">
            <w:pPr>
              <w:pStyle w:val="TableText"/>
              <w:rPr>
                <w:noProof/>
              </w:rPr>
            </w:pPr>
            <w:proofErr w:type="spellStart"/>
            <w:r w:rsidRPr="009D76CB">
              <w:t>Misc</w:t>
            </w:r>
            <w:proofErr w:type="spellEnd"/>
            <w:r w:rsidRPr="009D76CB">
              <w:t xml:space="preserve"> cost estimate lines are used as a basis for quoting, credit checking, and transactions are generated from these lines when the Segment/Operation is moved to Finished status</w:t>
            </w:r>
          </w:p>
        </w:tc>
      </w:tr>
      <w:tr w:rsidR="000B13ED" w14:paraId="2F32A1C9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637661F4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</w:rPr>
              <w:t>Misc. Items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4F98AD06" w14:textId="77777777" w:rsidR="000B13ED" w:rsidRDefault="000B13ED" w:rsidP="00460B7B">
            <w:pPr>
              <w:pStyle w:val="TableText"/>
            </w:pPr>
            <w:r>
              <w:t>The fast tab where OWM can be added</w:t>
            </w:r>
          </w:p>
        </w:tc>
      </w:tr>
      <w:tr w:rsidR="000B13ED" w14:paraId="26B5C86C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4475775B" w14:textId="77777777" w:rsidR="000B13ED" w:rsidRPr="00460B7B" w:rsidRDefault="000B13ED" w:rsidP="00460B7B">
            <w:pPr>
              <w:pStyle w:val="TableText"/>
              <w:rPr>
                <w:b/>
                <w:noProof/>
              </w:rPr>
            </w:pPr>
            <w:r w:rsidRPr="00460B7B">
              <w:rPr>
                <w:b/>
              </w:rPr>
              <w:t>Need by date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6970C801" w14:textId="77777777" w:rsidR="000B13ED" w:rsidRDefault="000B13ED" w:rsidP="00460B7B">
            <w:pPr>
              <w:pStyle w:val="TableText"/>
            </w:pPr>
            <w:r>
              <w:t>This is the date that you require the parts to be available for installation. This is particularly important when a part needs to be backordered</w:t>
            </w:r>
          </w:p>
        </w:tc>
      </w:tr>
      <w:tr w:rsidR="000B13ED" w14:paraId="202CDBCF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26D6ACF4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</w:rPr>
              <w:t>Notifications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14B5DEB1" w14:textId="77777777" w:rsidR="000B13ED" w:rsidRDefault="000B13ED" w:rsidP="00460B7B">
            <w:pPr>
              <w:pStyle w:val="TableText"/>
            </w:pPr>
            <w:r>
              <w:t>Alerts or messages that will pop up when specific information is entered</w:t>
            </w:r>
          </w:p>
        </w:tc>
      </w:tr>
      <w:tr w:rsidR="000B13ED" w14:paraId="1C1977BE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73F94DD1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</w:rPr>
              <w:t>Operating Unit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3E2B3EEA" w14:textId="77777777" w:rsidR="000B13ED" w:rsidRDefault="000B13ED" w:rsidP="00460B7B">
            <w:pPr>
              <w:pStyle w:val="TableText"/>
            </w:pPr>
            <w:r>
              <w:t>This is the ‘Cost centre’ where the work is being completed</w:t>
            </w:r>
          </w:p>
        </w:tc>
      </w:tr>
      <w:tr w:rsidR="000B13ED" w:rsidRPr="009D76CB" w14:paraId="211DCA7F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18137A9C" w14:textId="77777777" w:rsidR="000B13ED" w:rsidRPr="00460B7B" w:rsidRDefault="000B13ED" w:rsidP="00460B7B">
            <w:pPr>
              <w:pStyle w:val="TableText"/>
              <w:rPr>
                <w:b/>
                <w:noProof/>
              </w:rPr>
            </w:pPr>
            <w:r w:rsidRPr="00460B7B">
              <w:rPr>
                <w:b/>
                <w:noProof/>
              </w:rPr>
              <w:t>Opportunity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3E536A32" w14:textId="77777777" w:rsidR="000B13ED" w:rsidRPr="009D76CB" w:rsidRDefault="000B13ED" w:rsidP="00460B7B">
            <w:pPr>
              <w:pStyle w:val="TableText"/>
            </w:pPr>
            <w:r>
              <w:t>Record of possible earning revenue.  Opportunities may be active or inactive</w:t>
            </w:r>
          </w:p>
        </w:tc>
      </w:tr>
      <w:tr w:rsidR="000B13ED" w14:paraId="5E316BA5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0EEE24CF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  <w:noProof/>
              </w:rPr>
              <w:t>OWM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6106D54A" w14:textId="77777777" w:rsidR="000B13ED" w:rsidRDefault="000B13ED" w:rsidP="00460B7B">
            <w:pPr>
              <w:pStyle w:val="TableText"/>
              <w:rPr>
                <w:noProof/>
              </w:rPr>
            </w:pPr>
            <w:r>
              <w:t>Outside Working Materials. Used when an outside service is required. For example, air conditioning servicing, auto electrician etc</w:t>
            </w:r>
          </w:p>
        </w:tc>
      </w:tr>
      <w:tr w:rsidR="000B13ED" w14:paraId="319BC25F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28FB8B22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</w:rPr>
              <w:t>Parts Return Request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55156A4C" w14:textId="77777777" w:rsidR="000B13ED" w:rsidRDefault="000B13ED" w:rsidP="00460B7B">
            <w:pPr>
              <w:pStyle w:val="TableText"/>
            </w:pPr>
            <w:r>
              <w:t>A document that is generated to go with the part when it is returned. It is essentially the opposite of a pick list document</w:t>
            </w:r>
          </w:p>
        </w:tc>
      </w:tr>
      <w:tr w:rsidR="000B13ED" w14:paraId="2C3308C1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3F7C8B68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  <w:noProof/>
              </w:rPr>
              <w:t>PM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27FCE6E8" w14:textId="77777777" w:rsidR="000B13ED" w:rsidRDefault="000B13ED" w:rsidP="00460B7B">
            <w:pPr>
              <w:pStyle w:val="TableText"/>
            </w:pPr>
            <w:r>
              <w:rPr>
                <w:noProof/>
              </w:rPr>
              <w:t>Preventative Maintenance</w:t>
            </w:r>
          </w:p>
        </w:tc>
      </w:tr>
      <w:tr w:rsidR="000B13ED" w14:paraId="6A7E707F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3CE3AFFA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</w:rPr>
              <w:t>Project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05E2D7D3" w14:textId="77777777" w:rsidR="000B13ED" w:rsidRDefault="000B13ED" w:rsidP="00460B7B">
            <w:pPr>
              <w:pStyle w:val="TableText"/>
            </w:pPr>
            <w:r>
              <w:t>Service segment/operation number</w:t>
            </w:r>
          </w:p>
        </w:tc>
      </w:tr>
      <w:tr w:rsidR="000B13ED" w:rsidRPr="009D76CB" w14:paraId="42843E5F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0FAEB6D8" w14:textId="77777777" w:rsidR="000B13ED" w:rsidRPr="00460B7B" w:rsidRDefault="000B13ED" w:rsidP="00460B7B">
            <w:pPr>
              <w:pStyle w:val="TableText"/>
              <w:rPr>
                <w:b/>
                <w:noProof/>
              </w:rPr>
            </w:pPr>
            <w:r w:rsidRPr="00460B7B">
              <w:rPr>
                <w:b/>
                <w:noProof/>
              </w:rPr>
              <w:t>Reason Code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3CA935DD" w14:textId="77777777" w:rsidR="000B13ED" w:rsidRPr="009D76CB" w:rsidRDefault="000B13ED" w:rsidP="00460B7B">
            <w:pPr>
              <w:pStyle w:val="TableText"/>
            </w:pPr>
            <w:r>
              <w:t>Reason for win/loss/cancellation of quote (for reporting)</w:t>
            </w:r>
          </w:p>
        </w:tc>
      </w:tr>
      <w:tr w:rsidR="000B13ED" w14:paraId="6BA1476B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6659893E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</w:rPr>
              <w:t>Registration line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13F2FB59" w14:textId="77777777" w:rsidR="000B13ED" w:rsidRDefault="000B13ED" w:rsidP="00460B7B">
            <w:pPr>
              <w:pStyle w:val="TableText"/>
            </w:pPr>
            <w:r>
              <w:t>A line entered in a timesheet</w:t>
            </w:r>
          </w:p>
        </w:tc>
      </w:tr>
      <w:tr w:rsidR="000B13ED" w14:paraId="6E76070D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253DB5A8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</w:rPr>
              <w:t>Reopen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4B6EA328" w14:textId="77777777" w:rsidR="000B13ED" w:rsidRDefault="000B13ED" w:rsidP="00460B7B">
            <w:pPr>
              <w:pStyle w:val="TableText"/>
            </w:pPr>
            <w:r>
              <w:t xml:space="preserve">Moves the segment/operation status from </w:t>
            </w:r>
            <w:r w:rsidRPr="006503EF">
              <w:rPr>
                <w:i/>
              </w:rPr>
              <w:t>Finished</w:t>
            </w:r>
            <w:r>
              <w:t xml:space="preserve"> to </w:t>
            </w:r>
            <w:proofErr w:type="gramStart"/>
            <w:r w:rsidRPr="006503EF">
              <w:rPr>
                <w:i/>
              </w:rPr>
              <w:t>In</w:t>
            </w:r>
            <w:proofErr w:type="gramEnd"/>
            <w:r w:rsidRPr="006503EF">
              <w:rPr>
                <w:i/>
              </w:rPr>
              <w:t xml:space="preserve"> process</w:t>
            </w:r>
          </w:p>
        </w:tc>
      </w:tr>
      <w:tr w:rsidR="000B13ED" w14:paraId="6BB6D9D1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40F96F8A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</w:rPr>
              <w:lastRenderedPageBreak/>
              <w:t>Return Reason Code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3C38D7AD" w14:textId="77777777" w:rsidR="000B13ED" w:rsidRDefault="000B13ED" w:rsidP="00460B7B">
            <w:pPr>
              <w:pStyle w:val="TableText"/>
            </w:pPr>
            <w:r>
              <w:t>A code representing the reason for the part being returned to the warehouse</w:t>
            </w:r>
          </w:p>
        </w:tc>
      </w:tr>
      <w:tr w:rsidR="000B13ED" w14:paraId="3AD71E9E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60CF1C30" w14:textId="77777777" w:rsidR="000B13ED" w:rsidRPr="00460B7B" w:rsidRDefault="000B13ED" w:rsidP="00460B7B">
            <w:pPr>
              <w:pStyle w:val="TableText"/>
              <w:rPr>
                <w:b/>
                <w:noProof/>
              </w:rPr>
            </w:pPr>
            <w:r w:rsidRPr="00460B7B">
              <w:rPr>
                <w:b/>
              </w:rPr>
              <w:t>Rework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0479419F" w14:textId="77777777" w:rsidR="000B13ED" w:rsidRDefault="000B13ED" w:rsidP="00460B7B">
            <w:pPr>
              <w:pStyle w:val="TableText"/>
              <w:rPr>
                <w:noProof/>
              </w:rPr>
            </w:pPr>
            <w:r>
              <w:t>This indicates that the job is rework of a previous service</w:t>
            </w:r>
          </w:p>
        </w:tc>
      </w:tr>
      <w:tr w:rsidR="000B13ED" w:rsidRPr="009D76CB" w14:paraId="539C1995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69BE7387" w14:textId="77777777" w:rsidR="000B13ED" w:rsidRPr="00460B7B" w:rsidRDefault="000B13ED" w:rsidP="00460B7B">
            <w:pPr>
              <w:pStyle w:val="TableText"/>
              <w:rPr>
                <w:b/>
                <w:noProof/>
              </w:rPr>
            </w:pPr>
            <w:r w:rsidRPr="00460B7B">
              <w:rPr>
                <w:b/>
                <w:noProof/>
              </w:rPr>
              <w:t>Segment Details Estimate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4A6303F8" w14:textId="77777777" w:rsidR="000B13ED" w:rsidRPr="009D76CB" w:rsidRDefault="000B13ED" w:rsidP="00460B7B">
            <w:pPr>
              <w:pStyle w:val="TableText"/>
            </w:pPr>
            <w:r>
              <w:t xml:space="preserve">Used for creating quick quotes. This is a value </w:t>
            </w:r>
            <w:proofErr w:type="gramStart"/>
            <w:r>
              <w:t>entered into</w:t>
            </w:r>
            <w:proofErr w:type="gramEnd"/>
            <w:r>
              <w:t xml:space="preserve"> a Parts, Labour or </w:t>
            </w:r>
            <w:proofErr w:type="spellStart"/>
            <w:r>
              <w:t>Misc</w:t>
            </w:r>
            <w:proofErr w:type="spellEnd"/>
            <w:r>
              <w:t xml:space="preserve"> charges field</w:t>
            </w:r>
          </w:p>
        </w:tc>
      </w:tr>
      <w:tr w:rsidR="000B13ED" w14:paraId="18E3D69F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268E56D3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</w:rPr>
              <w:t>Segment/Operation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3DA5B37F" w14:textId="77777777" w:rsidR="000B13ED" w:rsidRDefault="000B13ED" w:rsidP="00460B7B">
            <w:pPr>
              <w:pStyle w:val="TableText"/>
            </w:pPr>
            <w:r>
              <w:t>A task within a service call</w:t>
            </w:r>
          </w:p>
        </w:tc>
      </w:tr>
      <w:tr w:rsidR="000B13ED" w14:paraId="76A956CD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77AD502D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</w:rPr>
              <w:t>Service Call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4EE9B3F3" w14:textId="77777777" w:rsidR="000B13ED" w:rsidRDefault="000B13ED" w:rsidP="00460B7B">
            <w:pPr>
              <w:pStyle w:val="TableText"/>
            </w:pPr>
            <w:r>
              <w:t>A job that a technician must complete</w:t>
            </w:r>
          </w:p>
        </w:tc>
      </w:tr>
      <w:tr w:rsidR="000B13ED" w14:paraId="3E6BC28F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5973FB65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  <w:noProof/>
              </w:rPr>
              <w:t>Service Call Status: Confirmed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51803485" w14:textId="77777777" w:rsidR="000B13ED" w:rsidRDefault="000B13ED" w:rsidP="00460B7B">
            <w:pPr>
              <w:pStyle w:val="TableText"/>
            </w:pPr>
            <w:r>
              <w:t>This means there is a confirmed quotation from the Customer.  Investigate as this Service call should be completed along with the current intended work if possible</w:t>
            </w:r>
          </w:p>
        </w:tc>
      </w:tr>
      <w:tr w:rsidR="000B13ED" w14:paraId="4BE08502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4713C589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  <w:noProof/>
              </w:rPr>
              <w:t>Service Call Status: Finished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5C8DED96" w14:textId="77777777" w:rsidR="000B13ED" w:rsidRDefault="000B13ED" w:rsidP="00460B7B">
            <w:pPr>
              <w:pStyle w:val="TableText"/>
            </w:pPr>
            <w:r>
              <w:t>This call is about to be invoiced.  Investigate as the current repair could relate to work completed on this Service call</w:t>
            </w:r>
          </w:p>
        </w:tc>
      </w:tr>
      <w:tr w:rsidR="000B13ED" w14:paraId="523BC669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7F5B7EAE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  <w:noProof/>
              </w:rPr>
              <w:t>Service Call Status: In process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7417DB0F" w14:textId="77777777" w:rsidR="000B13ED" w:rsidRDefault="000B13ED" w:rsidP="00460B7B">
            <w:pPr>
              <w:pStyle w:val="TableText"/>
            </w:pPr>
            <w:r>
              <w:t>This call has one or more Segments which remain in process.  Investigate as the current repair could relate to work completed on this Service call</w:t>
            </w:r>
          </w:p>
        </w:tc>
      </w:tr>
      <w:tr w:rsidR="000B13ED" w14:paraId="55EBB072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5A377CA4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  <w:noProof/>
              </w:rPr>
              <w:t>Service Call Status: Quotation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1DB578E5" w14:textId="77777777" w:rsidR="000B13ED" w:rsidRDefault="000B13ED" w:rsidP="00460B7B">
            <w:pPr>
              <w:pStyle w:val="TableText"/>
            </w:pPr>
            <w:r>
              <w:t xml:space="preserve">This is a call which has been quoted and not confirmed.  Investigate as this quotation could be progressed and confirmed and all </w:t>
            </w:r>
            <w:r w:rsidRPr="00045985">
              <w:t>work completed at one time</w:t>
            </w:r>
          </w:p>
        </w:tc>
      </w:tr>
      <w:tr w:rsidR="000B13ED" w14:paraId="21D09879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4DDCFBA6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  <w:noProof/>
              </w:rPr>
              <w:t>Service Call Status: Registered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31AF0146" w14:textId="77777777" w:rsidR="000B13ED" w:rsidRDefault="000B13ED" w:rsidP="00460B7B">
            <w:pPr>
              <w:pStyle w:val="TableText"/>
            </w:pPr>
            <w:r>
              <w:t>This is a call which has not been quoted and is not in process.  Investigate as you may be able to use this Service call for the work you need to complete</w:t>
            </w:r>
          </w:p>
        </w:tc>
      </w:tr>
      <w:tr w:rsidR="000B13ED" w14:paraId="155D6DB9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5A761CB8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</w:rPr>
              <w:t>Service Report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0038929E" w14:textId="77777777" w:rsidR="000B13ED" w:rsidRDefault="000B13ED" w:rsidP="00460B7B">
            <w:pPr>
              <w:pStyle w:val="TableText"/>
            </w:pPr>
            <w:r>
              <w:t>A record that a technician creates for what happened on the job</w:t>
            </w:r>
          </w:p>
        </w:tc>
      </w:tr>
      <w:tr w:rsidR="000B13ED" w14:paraId="529A68E6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3C472022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  <w:noProof/>
              </w:rPr>
              <w:t>SOS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0FA89CF7" w14:textId="77777777" w:rsidR="000B13ED" w:rsidRDefault="000B13ED" w:rsidP="00460B7B">
            <w:pPr>
              <w:pStyle w:val="TableText"/>
              <w:rPr>
                <w:noProof/>
              </w:rPr>
            </w:pPr>
            <w:r>
              <w:t>Source of Supply. This is the business which owns this part</w:t>
            </w:r>
          </w:p>
        </w:tc>
      </w:tr>
      <w:tr w:rsidR="000B13ED" w14:paraId="4C09630C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08B7301A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</w:rPr>
              <w:t>Standard Job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76BD022D" w14:textId="77777777" w:rsidR="000B13ED" w:rsidRDefault="000B13ED" w:rsidP="00460B7B">
            <w:pPr>
              <w:pStyle w:val="TableText"/>
            </w:pPr>
            <w:r>
              <w:t>A template that can be used to create a segment automatically with all the parts, labour and miscellaneous items that are usually required for that piece of work</w:t>
            </w:r>
          </w:p>
        </w:tc>
      </w:tr>
      <w:tr w:rsidR="000B13ED" w14:paraId="7E33D428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1F299003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</w:rPr>
              <w:t>Transfer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188695F7" w14:textId="77777777" w:rsidR="000B13ED" w:rsidRDefault="000B13ED" w:rsidP="00460B7B">
            <w:pPr>
              <w:pStyle w:val="TableText"/>
            </w:pPr>
            <w:r>
              <w:t>Posts registered time for the selected worker/s to the relevant segment/operation</w:t>
            </w:r>
          </w:p>
        </w:tc>
      </w:tr>
      <w:tr w:rsidR="000B13ED" w14:paraId="4BAFF1AF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255F01E9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</w:rPr>
              <w:t>Transfers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48D91964" w14:textId="77777777" w:rsidR="000B13ED" w:rsidRDefault="000B13ED" w:rsidP="00460B7B">
            <w:pPr>
              <w:pStyle w:val="TableText"/>
            </w:pPr>
            <w:r>
              <w:t>This function allows movement transfer of transactions</w:t>
            </w:r>
          </w:p>
        </w:tc>
      </w:tr>
      <w:tr w:rsidR="000B13ED" w14:paraId="37B6AD15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37D7B70B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</w:rPr>
              <w:t>Vendor Account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6995ED1F" w14:textId="77777777" w:rsidR="000B13ED" w:rsidRDefault="000B13ED" w:rsidP="00460B7B">
            <w:pPr>
              <w:pStyle w:val="TableText"/>
            </w:pPr>
            <w:r>
              <w:t>The business supplying the OWM</w:t>
            </w:r>
          </w:p>
        </w:tc>
      </w:tr>
      <w:tr w:rsidR="000B13ED" w14:paraId="44783CF5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761ACAE7" w14:textId="77777777" w:rsidR="000B13ED" w:rsidRPr="00460B7B" w:rsidRDefault="000B13ED" w:rsidP="00460B7B">
            <w:pPr>
              <w:pStyle w:val="TableText"/>
              <w:rPr>
                <w:b/>
              </w:rPr>
            </w:pPr>
            <w:r w:rsidRPr="00460B7B">
              <w:rPr>
                <w:b/>
              </w:rPr>
              <w:t>Warehouse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7CE6FCAC" w14:textId="77777777" w:rsidR="000B13ED" w:rsidRDefault="000B13ED" w:rsidP="00460B7B">
            <w:pPr>
              <w:pStyle w:val="TableText"/>
            </w:pPr>
            <w:r>
              <w:t>The warehouse that will be attributed to the Service sales</w:t>
            </w:r>
          </w:p>
        </w:tc>
      </w:tr>
      <w:tr w:rsidR="000B13ED" w14:paraId="4603E820" w14:textId="77777777" w:rsidTr="00460B7B">
        <w:tc>
          <w:tcPr>
            <w:tcW w:w="1289" w:type="pct"/>
            <w:tcMar>
              <w:top w:w="113" w:type="dxa"/>
              <w:bottom w:w="113" w:type="dxa"/>
            </w:tcMar>
          </w:tcPr>
          <w:p w14:paraId="53C76130" w14:textId="77777777" w:rsidR="000B13ED" w:rsidRPr="00460B7B" w:rsidRDefault="000B13ED" w:rsidP="00460B7B">
            <w:pPr>
              <w:pStyle w:val="TableText"/>
              <w:rPr>
                <w:b/>
                <w:noProof/>
              </w:rPr>
            </w:pPr>
            <w:r w:rsidRPr="00460B7B">
              <w:rPr>
                <w:b/>
              </w:rPr>
              <w:lastRenderedPageBreak/>
              <w:t>Warranty</w:t>
            </w:r>
          </w:p>
        </w:tc>
        <w:tc>
          <w:tcPr>
            <w:tcW w:w="3711" w:type="pct"/>
            <w:tcMar>
              <w:top w:w="113" w:type="dxa"/>
              <w:bottom w:w="113" w:type="dxa"/>
            </w:tcMar>
          </w:tcPr>
          <w:p w14:paraId="22E854A4" w14:textId="77777777" w:rsidR="000B13ED" w:rsidRDefault="000B13ED" w:rsidP="00460B7B">
            <w:pPr>
              <w:pStyle w:val="TableText"/>
              <w:rPr>
                <w:noProof/>
              </w:rPr>
            </w:pPr>
            <w:r>
              <w:rPr>
                <w:noProof/>
              </w:rPr>
              <w:t xml:space="preserve">A </w:t>
            </w:r>
            <w:r w:rsidRPr="00894B5B">
              <w:rPr>
                <w:noProof/>
              </w:rPr>
              <w:t>written guarantee, issued to the purchaser of an article by its manufacturer, promising to repair or replace it if necessary within a specified period of time</w:t>
            </w:r>
          </w:p>
        </w:tc>
      </w:tr>
    </w:tbl>
    <w:p w14:paraId="7766B49A" w14:textId="77777777" w:rsidR="000B13ED" w:rsidRDefault="000B13ED" w:rsidP="00460B7B">
      <w:pPr>
        <w:pStyle w:val="BodyText"/>
        <w:rPr>
          <w:rFonts w:eastAsia="Arial"/>
        </w:rPr>
      </w:pPr>
    </w:p>
    <w:p w14:paraId="765638DD" w14:textId="5FA267A1" w:rsidR="00D65D73" w:rsidRDefault="00D65D73" w:rsidP="00460B7B">
      <w:pPr>
        <w:pStyle w:val="BodyText"/>
        <w:rPr>
          <w:rFonts w:eastAsia="Arial"/>
        </w:rPr>
      </w:pPr>
    </w:p>
    <w:p w14:paraId="64D06028" w14:textId="77777777" w:rsidR="00D65D73" w:rsidRDefault="00D65D73" w:rsidP="00460B7B">
      <w:pPr>
        <w:pStyle w:val="BodyText"/>
        <w:rPr>
          <w:rFonts w:eastAsia="Arial"/>
        </w:rPr>
      </w:pPr>
      <w:bookmarkStart w:id="10" w:name="_Toc492460847"/>
      <w:r>
        <w:br w:type="page"/>
      </w:r>
    </w:p>
    <w:p w14:paraId="048D3C18" w14:textId="3D4F3851" w:rsidR="00956774" w:rsidRDefault="00A35F65" w:rsidP="00126BEC">
      <w:pPr>
        <w:pStyle w:val="Task"/>
      </w:pPr>
      <w:bookmarkStart w:id="11" w:name="_Toc440968539"/>
      <w:bookmarkStart w:id="12" w:name="_Toc512935518"/>
      <w:bookmarkEnd w:id="8"/>
      <w:bookmarkEnd w:id="9"/>
      <w:bookmarkEnd w:id="10"/>
      <w:r>
        <w:lastRenderedPageBreak/>
        <w:t>Create</w:t>
      </w:r>
      <w:r w:rsidR="00956774">
        <w:t xml:space="preserve"> a service call</w:t>
      </w:r>
      <w:bookmarkEnd w:id="12"/>
      <w:r w:rsidR="00956774">
        <w:t xml:space="preserve"> 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20"/>
      </w:tblGrid>
      <w:tr w:rsidR="00956774" w14:paraId="069ABE56" w14:textId="77777777" w:rsidTr="00754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tcW w:w="5000" w:type="pct"/>
          </w:tcPr>
          <w:p w14:paraId="45F29714" w14:textId="10D67CC8" w:rsidR="00956774" w:rsidRDefault="00991252" w:rsidP="00991252">
            <w:pPr>
              <w:pStyle w:val="BodyText"/>
            </w:pPr>
            <w:r>
              <w:t xml:space="preserve">See </w:t>
            </w:r>
            <w:r w:rsidRPr="00460B7B">
              <w:rPr>
                <w:b/>
              </w:rPr>
              <w:t>SOP SER_1.2_Create a Service Call</w:t>
            </w:r>
            <w:r>
              <w:t xml:space="preserve"> for details on how to perform this task</w:t>
            </w:r>
            <w:r w:rsidR="00A35F65">
              <w:t xml:space="preserve">. </w:t>
            </w:r>
            <w:r>
              <w:t xml:space="preserve"> </w:t>
            </w:r>
          </w:p>
        </w:tc>
      </w:tr>
    </w:tbl>
    <w:p w14:paraId="3D804335" w14:textId="002773AC" w:rsidR="00956774" w:rsidRDefault="00956774" w:rsidP="00A35F65">
      <w:pPr>
        <w:pStyle w:val="BodyText"/>
        <w:rPr>
          <w:rFonts w:eastAsia="Arial"/>
        </w:rPr>
      </w:pPr>
      <w:r>
        <w:br w:type="page"/>
      </w:r>
    </w:p>
    <w:p w14:paraId="4613B3B0" w14:textId="4EDADDEA" w:rsidR="00D65D73" w:rsidRPr="007308E1" w:rsidRDefault="000B13ED" w:rsidP="00126BEC">
      <w:pPr>
        <w:pStyle w:val="Task"/>
      </w:pPr>
      <w:bookmarkStart w:id="13" w:name="_Toc512935519"/>
      <w:r w:rsidRPr="000B13ED">
        <w:lastRenderedPageBreak/>
        <w:t>Create</w:t>
      </w:r>
      <w:r>
        <w:t xml:space="preserve"> a segment/operation</w:t>
      </w:r>
      <w:bookmarkEnd w:id="11"/>
      <w:bookmarkEnd w:id="13"/>
    </w:p>
    <w:tbl>
      <w:tblPr>
        <w:tblStyle w:val="TableGrid"/>
        <w:tblW w:w="9498" w:type="dxa"/>
        <w:tblInd w:w="108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498"/>
      </w:tblGrid>
      <w:tr w:rsidR="00A45402" w14:paraId="30A5EBC8" w14:textId="77777777" w:rsidTr="00311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98" w:type="dxa"/>
            <w:tcMar>
              <w:top w:w="113" w:type="dxa"/>
              <w:bottom w:w="113" w:type="dxa"/>
            </w:tcMar>
          </w:tcPr>
          <w:p w14:paraId="3F1F58FE" w14:textId="30F19518" w:rsidR="00A45402" w:rsidRDefault="00A45402" w:rsidP="00A45402">
            <w:pPr>
              <w:pStyle w:val="BodyText"/>
            </w:pPr>
            <w:r w:rsidRPr="00311A0E">
              <w:t xml:space="preserve">See </w:t>
            </w:r>
            <w:r w:rsidRPr="00460B7B">
              <w:rPr>
                <w:b/>
              </w:rPr>
              <w:t>SOP SER_1.3_Service Call Structure</w:t>
            </w:r>
            <w:r w:rsidRPr="00311A0E">
              <w:t xml:space="preserve"> for </w:t>
            </w:r>
            <w:r>
              <w:t xml:space="preserve">details on how to perform this task. </w:t>
            </w:r>
          </w:p>
        </w:tc>
      </w:tr>
      <w:tr w:rsidR="000B13ED" w14:paraId="5E77908F" w14:textId="77777777" w:rsidTr="00D90086">
        <w:trPr>
          <w:trHeight w:val="4267"/>
        </w:trPr>
        <w:tc>
          <w:tcPr>
            <w:tcW w:w="9498" w:type="dxa"/>
            <w:tcMar>
              <w:top w:w="113" w:type="dxa"/>
              <w:bottom w:w="113" w:type="dxa"/>
            </w:tcMar>
          </w:tcPr>
          <w:p w14:paraId="1CCA4339" w14:textId="0C247280" w:rsidR="000B13ED" w:rsidRPr="00311A0E" w:rsidRDefault="0045766A" w:rsidP="00FA1F55">
            <w:pPr>
              <w:pStyle w:val="BodyText"/>
              <w:ind w:left="1085"/>
            </w:pPr>
            <w:bookmarkStart w:id="14" w:name="_Toc492453705"/>
            <w:bookmarkStart w:id="15" w:name="_Toc492460495"/>
            <w:r w:rsidRPr="0045766A">
              <w:rPr>
                <w:noProof/>
              </w:rPr>
              <w:drawing>
                <wp:anchor distT="0" distB="0" distL="114300" distR="114300" simplePos="0" relativeHeight="251777024" behindDoc="0" locked="0" layoutInCell="1" allowOverlap="1" wp14:anchorId="5EED372B" wp14:editId="2B130696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12700</wp:posOffset>
                  </wp:positionV>
                  <wp:extent cx="540000" cy="540000"/>
                  <wp:effectExtent l="0" t="0" r="0" b="0"/>
                  <wp:wrapSquare wrapText="bothSides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B13ED" w:rsidRPr="00311A0E">
              <w:t>No posting can be made against a Segment in ‘</w:t>
            </w:r>
            <w:r w:rsidR="000B13ED" w:rsidRPr="00D90086">
              <w:rPr>
                <w:b/>
              </w:rPr>
              <w:t>Created’</w:t>
            </w:r>
            <w:r w:rsidR="000B13ED" w:rsidRPr="00311A0E">
              <w:t xml:space="preserve"> status</w:t>
            </w:r>
          </w:p>
          <w:p w14:paraId="5BE79622" w14:textId="4EA0CAED" w:rsidR="000B13ED" w:rsidRPr="00411FFB" w:rsidRDefault="00411FFB" w:rsidP="00411FFB">
            <w:pPr>
              <w:pStyle w:val="BodyText"/>
              <w:ind w:left="108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9792" behindDoc="0" locked="0" layoutInCell="1" allowOverlap="1" wp14:anchorId="0995B381" wp14:editId="13F070E0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509270</wp:posOffset>
                      </wp:positionV>
                      <wp:extent cx="5727700" cy="1602105"/>
                      <wp:effectExtent l="0" t="0" r="6350" b="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27700" cy="1602105"/>
                                <a:chOff x="0" y="0"/>
                                <a:chExt cx="5727700" cy="16021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27700" cy="16021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4772025" y="1009650"/>
                                  <a:ext cx="4095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1325F4" id="Group 17" o:spid="_x0000_s1026" style="position:absolute;margin-left:9.1pt;margin-top:40.1pt;width:451pt;height:126.15pt;z-index:251809792" coordsize="57277,160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57277;height:16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">
                        <v:imagedata r:id="rId19" o:title=""/>
                      </v:shape>
                      <v:rect id="Rectangle 7" o:spid="_x0000_s1028" style="position:absolute;left:47720;top:10096;width:409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" filled="f" strokecolor="red" strokeweight="2.25pt"/>
                    </v:group>
                  </w:pict>
                </mc:Fallback>
              </mc:AlternateContent>
            </w:r>
            <w:r w:rsidR="000B13ED" w:rsidRPr="00311A0E">
              <w:t>When segments are imported via a standard job the status of the segments will be ‘</w:t>
            </w:r>
            <w:r w:rsidR="000B13ED" w:rsidRPr="00170424">
              <w:rPr>
                <w:b/>
              </w:rPr>
              <w:t>Created’</w:t>
            </w:r>
            <w:r w:rsidR="00170424">
              <w:rPr>
                <w:b/>
              </w:rPr>
              <w:t>.</w:t>
            </w:r>
            <w:r w:rsidR="000B13ED" w:rsidRPr="00311A0E">
              <w:t xml:space="preserve"> </w:t>
            </w:r>
          </w:p>
        </w:tc>
      </w:tr>
      <w:tr w:rsidR="004A46AD" w14:paraId="2B363B21" w14:textId="77777777" w:rsidTr="001120A6">
        <w:trPr>
          <w:trHeight w:val="567"/>
        </w:trPr>
        <w:tc>
          <w:tcPr>
            <w:tcW w:w="9498" w:type="dxa"/>
            <w:tcMar>
              <w:top w:w="113" w:type="dxa"/>
              <w:bottom w:w="113" w:type="dxa"/>
            </w:tcMar>
          </w:tcPr>
          <w:p w14:paraId="7E30A4FB" w14:textId="000E6629" w:rsidR="004A46AD" w:rsidRPr="0045766A" w:rsidRDefault="001D1FA5" w:rsidP="001D1FA5">
            <w:pPr>
              <w:pStyle w:val="BodyText"/>
              <w:rPr>
                <w:noProof/>
              </w:rPr>
            </w:pPr>
            <w:r>
              <w:t>After segments have been added to the call</w:t>
            </w:r>
            <w:r w:rsidR="001120A6">
              <w:t>, pricing details need to be added</w:t>
            </w:r>
            <w:r>
              <w:t xml:space="preserve"> s</w:t>
            </w:r>
            <w:r w:rsidR="004A46AD" w:rsidRPr="00311A0E">
              <w:t xml:space="preserve">ee </w:t>
            </w:r>
            <w:r w:rsidR="004A46AD" w:rsidRPr="00460B7B">
              <w:rPr>
                <w:b/>
              </w:rPr>
              <w:t xml:space="preserve">SOP </w:t>
            </w:r>
            <w:r w:rsidR="001120A6" w:rsidRPr="00460B7B">
              <w:rPr>
                <w:b/>
              </w:rPr>
              <w:t>SER_1.4</w:t>
            </w:r>
            <w:r w:rsidR="00460B7B">
              <w:rPr>
                <w:b/>
              </w:rPr>
              <w:t>_</w:t>
            </w:r>
            <w:r w:rsidR="001120A6" w:rsidRPr="00460B7B">
              <w:rPr>
                <w:b/>
              </w:rPr>
              <w:t>Service Call Pricing</w:t>
            </w:r>
            <w:r w:rsidR="001120A6">
              <w:t xml:space="preserve"> </w:t>
            </w:r>
            <w:r w:rsidR="004A46AD" w:rsidRPr="00311A0E">
              <w:t xml:space="preserve">for </w:t>
            </w:r>
            <w:r w:rsidR="004A46AD">
              <w:t xml:space="preserve">details on how to perform this task. </w:t>
            </w:r>
          </w:p>
        </w:tc>
      </w:tr>
    </w:tbl>
    <w:p w14:paraId="14502930" w14:textId="12878BE2" w:rsidR="00A35F65" w:rsidRDefault="009537CB" w:rsidP="001120A6">
      <w:pPr>
        <w:pStyle w:val="BodyText"/>
      </w:pPr>
      <w:r>
        <w:br w:type="page"/>
      </w:r>
      <w:bookmarkStart w:id="16" w:name="_Toc440968540"/>
    </w:p>
    <w:p w14:paraId="2BF1A19B" w14:textId="504DD7A8" w:rsidR="009537CB" w:rsidRDefault="000B13ED" w:rsidP="00126BEC">
      <w:pPr>
        <w:pStyle w:val="Task"/>
      </w:pPr>
      <w:bookmarkStart w:id="17" w:name="_Toc512935520"/>
      <w:r>
        <w:lastRenderedPageBreak/>
        <w:t>Quote a service segment</w:t>
      </w:r>
      <w:bookmarkEnd w:id="16"/>
      <w:bookmarkEnd w:id="17"/>
    </w:p>
    <w:tbl>
      <w:tblPr>
        <w:tblStyle w:val="TableGrid"/>
        <w:tblW w:w="9498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498"/>
      </w:tblGrid>
      <w:tr w:rsidR="00EE390A" w14:paraId="7DDD5525" w14:textId="77777777" w:rsidTr="000B1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98" w:type="dxa"/>
            <w:tcBorders>
              <w:left w:val="nil"/>
              <w:right w:val="nil"/>
            </w:tcBorders>
            <w:tcMar>
              <w:top w:w="113" w:type="dxa"/>
              <w:bottom w:w="113" w:type="dxa"/>
            </w:tcMar>
          </w:tcPr>
          <w:p w14:paraId="3D624427" w14:textId="71AA61CD" w:rsidR="00EE390A" w:rsidRPr="00FA1F55" w:rsidRDefault="00EE390A" w:rsidP="00EE390A">
            <w:pPr>
              <w:pStyle w:val="BodyText"/>
              <w:rPr>
                <w:b/>
              </w:rPr>
            </w:pPr>
            <w:r w:rsidRPr="00311A0E">
              <w:t xml:space="preserve">See </w:t>
            </w:r>
            <w:r w:rsidRPr="00083B53">
              <w:rPr>
                <w:b/>
              </w:rPr>
              <w:t>SOP SER_1.5_</w:t>
            </w:r>
            <w:r w:rsidR="00083B53" w:rsidRPr="00083B53">
              <w:rPr>
                <w:b/>
              </w:rPr>
              <w:t xml:space="preserve">Create and manage a service quote </w:t>
            </w:r>
            <w:r w:rsidRPr="00311A0E">
              <w:t xml:space="preserve">for </w:t>
            </w:r>
            <w:r>
              <w:t xml:space="preserve">details on how to perform this task. </w:t>
            </w:r>
          </w:p>
        </w:tc>
      </w:tr>
      <w:tr w:rsidR="00EE390A" w14:paraId="48A2A938" w14:textId="77777777" w:rsidTr="00411FFB">
        <w:trPr>
          <w:trHeight w:val="4409"/>
        </w:trPr>
        <w:tc>
          <w:tcPr>
            <w:tcW w:w="9498" w:type="dxa"/>
            <w:tcBorders>
              <w:left w:val="nil"/>
              <w:right w:val="nil"/>
            </w:tcBorders>
            <w:tcMar>
              <w:top w:w="113" w:type="dxa"/>
              <w:bottom w:w="113" w:type="dxa"/>
            </w:tcMar>
          </w:tcPr>
          <w:p w14:paraId="1002356D" w14:textId="06305865" w:rsidR="00EE390A" w:rsidRDefault="00EE390A" w:rsidP="00EE390A">
            <w:pPr>
              <w:pStyle w:val="BodyText"/>
            </w:pPr>
            <w:r w:rsidRPr="00D12477">
              <w:rPr>
                <w:noProof/>
              </w:rPr>
              <w:drawing>
                <wp:anchor distT="0" distB="0" distL="114300" distR="114300" simplePos="0" relativeHeight="251786240" behindDoc="0" locked="0" layoutInCell="1" allowOverlap="1" wp14:anchorId="4D1C6386" wp14:editId="0A2706B0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416</wp:posOffset>
                  </wp:positionV>
                  <wp:extent cx="540000" cy="540000"/>
                  <wp:effectExtent l="0" t="0" r="0" b="0"/>
                  <wp:wrapSquare wrapText="bothSides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A47D4">
              <w:rPr>
                <w:noProof/>
              </w:rPr>
              <w:t>Quotes can be created for individual segments, when</w:t>
            </w:r>
            <w:r w:rsidRPr="00D12477">
              <w:t xml:space="preserve"> a quote is created the relevant segments </w:t>
            </w:r>
            <w:r w:rsidR="00090C91">
              <w:t xml:space="preserve">status changes to </w:t>
            </w:r>
            <w:r w:rsidRPr="00D12477">
              <w:t>‘</w:t>
            </w:r>
            <w:r w:rsidRPr="00090C91">
              <w:rPr>
                <w:b/>
              </w:rPr>
              <w:t>Quotation’</w:t>
            </w:r>
            <w:r w:rsidR="00090C91">
              <w:t xml:space="preserve">. </w:t>
            </w:r>
          </w:p>
          <w:p w14:paraId="029649D6" w14:textId="182DC529" w:rsidR="00754047" w:rsidRDefault="00754047" w:rsidP="00EE390A">
            <w:pPr>
              <w:pStyle w:val="BodyText"/>
            </w:pPr>
          </w:p>
          <w:p w14:paraId="6285F8B2" w14:textId="4BF745FD" w:rsidR="00EE390A" w:rsidRPr="00D12477" w:rsidRDefault="00411FFB" w:rsidP="00EE390A">
            <w:pPr>
              <w:pStyle w:val="BodyTex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1840" behindDoc="0" locked="0" layoutInCell="1" allowOverlap="1" wp14:anchorId="6844E113" wp14:editId="3482799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19685</wp:posOffset>
                      </wp:positionV>
                      <wp:extent cx="5727700" cy="1919605"/>
                      <wp:effectExtent l="0" t="0" r="6350" b="4445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27700" cy="1919605"/>
                                <a:chOff x="0" y="0"/>
                                <a:chExt cx="5727700" cy="19196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27700" cy="1919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5153025" y="866775"/>
                                  <a:ext cx="49530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BACD2C" id="Group 20" o:spid="_x0000_s1026" style="position:absolute;margin-left:.1pt;margin-top:1.55pt;width:451pt;height:151.15pt;z-index:251811840" coordsize="57277,19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">
                      <v:shape id="Picture 3" o:spid="_x0000_s1027" type="#_x0000_t75" style="position:absolute;width:57277;height:19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">
                        <v:imagedata r:id="rId24" o:title=""/>
                      </v:shape>
                      <v:rect id="Rectangle 18" o:spid="_x0000_s1028" style="position:absolute;left:51530;top:8667;width:4953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" filled="f" strokecolor="red" strokeweight="2.25pt"/>
                    </v:group>
                  </w:pict>
                </mc:Fallback>
              </mc:AlternateContent>
            </w:r>
          </w:p>
        </w:tc>
      </w:tr>
    </w:tbl>
    <w:p w14:paraId="4B05D67E" w14:textId="70F1C013" w:rsidR="009537CB" w:rsidRDefault="009537CB" w:rsidP="009537CB">
      <w:pPr>
        <w:rPr>
          <w:b/>
          <w:bCs/>
        </w:rPr>
      </w:pPr>
    </w:p>
    <w:p w14:paraId="3A027E1C" w14:textId="6475540A" w:rsidR="009537CB" w:rsidRDefault="009537CB" w:rsidP="00126BEC">
      <w:pPr>
        <w:pStyle w:val="Task"/>
      </w:pPr>
      <w:r>
        <w:rPr>
          <w:bCs/>
        </w:rPr>
        <w:br w:type="page"/>
      </w:r>
      <w:bookmarkStart w:id="18" w:name="_Toc440968541"/>
      <w:bookmarkStart w:id="19" w:name="_Toc512935521"/>
      <w:r w:rsidR="000B13ED">
        <w:lastRenderedPageBreak/>
        <w:t xml:space="preserve">Start a </w:t>
      </w:r>
      <w:r w:rsidR="000B13ED" w:rsidRPr="00126BEC">
        <w:t>segment</w:t>
      </w:r>
      <w:r w:rsidR="000B13ED">
        <w:t>/operation</w:t>
      </w:r>
      <w:bookmarkEnd w:id="18"/>
      <w:bookmarkEnd w:id="19"/>
    </w:p>
    <w:tbl>
      <w:tblPr>
        <w:tblStyle w:val="TableGrid"/>
        <w:tblW w:w="9498" w:type="dxa"/>
        <w:tblInd w:w="108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498"/>
      </w:tblGrid>
      <w:tr w:rsidR="009A64A2" w14:paraId="6695ECE1" w14:textId="77777777" w:rsidTr="000B1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98" w:type="dxa"/>
            <w:tcMar>
              <w:top w:w="113" w:type="dxa"/>
              <w:bottom w:w="113" w:type="dxa"/>
            </w:tcMar>
          </w:tcPr>
          <w:p w14:paraId="080C9AA9" w14:textId="608EBB1E" w:rsidR="009A64A2" w:rsidRDefault="000F079B" w:rsidP="00620422">
            <w:pPr>
              <w:pStyle w:val="BodyText"/>
            </w:pPr>
            <w:r w:rsidRPr="00311A0E">
              <w:t xml:space="preserve">See </w:t>
            </w:r>
            <w:r w:rsidR="00083B53" w:rsidRPr="00083B53">
              <w:rPr>
                <w:b/>
              </w:rPr>
              <w:t xml:space="preserve">SOP SER_1.5_Create and manage a service quote </w:t>
            </w:r>
            <w:r w:rsidRPr="00311A0E">
              <w:t xml:space="preserve">for </w:t>
            </w:r>
            <w:r>
              <w:t>details on how to perform this task.</w:t>
            </w:r>
          </w:p>
        </w:tc>
      </w:tr>
      <w:tr w:rsidR="000B13ED" w14:paraId="7C4E81D7" w14:textId="77777777" w:rsidTr="000B13ED">
        <w:tc>
          <w:tcPr>
            <w:tcW w:w="9498" w:type="dxa"/>
            <w:tcMar>
              <w:top w:w="113" w:type="dxa"/>
              <w:bottom w:w="113" w:type="dxa"/>
            </w:tcMar>
          </w:tcPr>
          <w:p w14:paraId="431A3D03" w14:textId="390454FF" w:rsidR="000B13ED" w:rsidRDefault="000B13ED" w:rsidP="0041087B">
            <w:pPr>
              <w:pStyle w:val="ListNumber"/>
              <w:rPr>
                <w:b/>
              </w:rPr>
            </w:pPr>
            <w:r w:rsidRPr="0041087B">
              <w:t xml:space="preserve">Highlight the required segment and </w:t>
            </w:r>
            <w:r w:rsidR="0041087B">
              <w:t xml:space="preserve">select </w:t>
            </w:r>
            <w:r w:rsidRPr="0041087B">
              <w:rPr>
                <w:b/>
              </w:rPr>
              <w:t>Start segment</w:t>
            </w:r>
          </w:p>
          <w:p w14:paraId="763D8D34" w14:textId="6C38C09F" w:rsidR="00FA3170" w:rsidRPr="0041087B" w:rsidRDefault="00E6603F" w:rsidP="00E6603F">
            <w:pPr>
              <w:pStyle w:val="ListContinue"/>
            </w:pPr>
            <w:r w:rsidRPr="00B72A2C">
              <w:t xml:space="preserve">The </w:t>
            </w:r>
            <w:r w:rsidRPr="00B72A2C">
              <w:rPr>
                <w:b/>
              </w:rPr>
              <w:t>Status change</w:t>
            </w:r>
            <w:r w:rsidRPr="00B72A2C">
              <w:t xml:space="preserve"> window will display</w:t>
            </w:r>
          </w:p>
          <w:p w14:paraId="60A385BD" w14:textId="77777777" w:rsidR="000B13ED" w:rsidRPr="00BD5C98" w:rsidRDefault="000B13ED" w:rsidP="00FD15AD">
            <w:pPr>
              <w:jc w:val="center"/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92C46AD" wp14:editId="074C3005">
                  <wp:extent cx="5462649" cy="2168684"/>
                  <wp:effectExtent l="0" t="0" r="5080" b="3175"/>
                  <wp:docPr id="14" name="Picture 14" descr="C:\Users\johi\AppData\Local\Temp\SNAGHTML1f2ecb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ohi\AppData\Local\Temp\SNAGHTML1f2ecb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5283" cy="21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3ED" w14:paraId="38A1C26F" w14:textId="77777777" w:rsidTr="000B13ED">
        <w:tc>
          <w:tcPr>
            <w:tcW w:w="9498" w:type="dxa"/>
            <w:tcMar>
              <w:top w:w="113" w:type="dxa"/>
              <w:bottom w:w="113" w:type="dxa"/>
            </w:tcMar>
          </w:tcPr>
          <w:p w14:paraId="215AEF79" w14:textId="07826C28" w:rsidR="000B13ED" w:rsidRPr="00E6603F" w:rsidRDefault="00FA3170" w:rsidP="00E6603F">
            <w:pPr>
              <w:pStyle w:val="ListNumber"/>
              <w:rPr>
                <w:b/>
              </w:rPr>
            </w:pPr>
            <w:r>
              <w:t>Select</w:t>
            </w:r>
            <w:r w:rsidR="000B13ED">
              <w:t xml:space="preserve"> </w:t>
            </w:r>
            <w:r w:rsidR="000B13ED" w:rsidRPr="00B72A2C">
              <w:rPr>
                <w:b/>
              </w:rPr>
              <w:t>OK</w:t>
            </w:r>
          </w:p>
        </w:tc>
      </w:tr>
    </w:tbl>
    <w:p w14:paraId="30ACEF1F" w14:textId="77777777" w:rsidR="009537CB" w:rsidRDefault="009537CB" w:rsidP="009537CB">
      <w:r>
        <w:br w:type="page"/>
      </w:r>
    </w:p>
    <w:tbl>
      <w:tblPr>
        <w:tblStyle w:val="TableGrid"/>
        <w:tblW w:w="9498" w:type="dxa"/>
        <w:tblInd w:w="108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498"/>
      </w:tblGrid>
      <w:tr w:rsidR="000B13ED" w14:paraId="1668DE3A" w14:textId="77777777" w:rsidTr="000B1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98" w:type="dxa"/>
            <w:tcMar>
              <w:top w:w="113" w:type="dxa"/>
              <w:bottom w:w="113" w:type="dxa"/>
            </w:tcMar>
          </w:tcPr>
          <w:p w14:paraId="3CD9F421" w14:textId="2FE9D99E" w:rsidR="000B13ED" w:rsidRDefault="004B74A5" w:rsidP="004B74A5">
            <w:pPr>
              <w:pStyle w:val="BodyText"/>
              <w:ind w:left="1081"/>
            </w:pPr>
            <w:r w:rsidRPr="004B74A5">
              <w:rPr>
                <w:noProof/>
              </w:rPr>
              <w:lastRenderedPageBreak/>
              <w:drawing>
                <wp:anchor distT="0" distB="0" distL="114300" distR="114300" simplePos="0" relativeHeight="251789312" behindDoc="0" locked="0" layoutInCell="1" allowOverlap="1" wp14:anchorId="12A23ACA" wp14:editId="10DAE41F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12700</wp:posOffset>
                  </wp:positionV>
                  <wp:extent cx="540000" cy="5400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B13ED" w:rsidRPr="004B74A5">
              <w:t xml:space="preserve">A notification will display either advising that the customer’s credit check has failed or that the customer’s </w:t>
            </w:r>
            <w:r w:rsidR="00296772">
              <w:t>purchase order number</w:t>
            </w:r>
            <w:r w:rsidR="000B13ED" w:rsidRPr="004B74A5">
              <w:t xml:space="preserve"> is missing</w:t>
            </w:r>
          </w:p>
          <w:p w14:paraId="28A7C43C" w14:textId="7D7139F1" w:rsidR="00296772" w:rsidRPr="00296772" w:rsidRDefault="00296772" w:rsidP="00296772">
            <w:pPr>
              <w:pStyle w:val="BodyText"/>
              <w:rPr>
                <w:b/>
              </w:rPr>
            </w:pPr>
            <w:r w:rsidRPr="00296772">
              <w:rPr>
                <w:b/>
              </w:rPr>
              <w:t>Credit check message</w:t>
            </w:r>
          </w:p>
          <w:p w14:paraId="7F68F130" w14:textId="77777777" w:rsidR="0006307E" w:rsidRDefault="00296772" w:rsidP="004B74A5">
            <w:pPr>
              <w:pStyle w:val="BodyText"/>
              <w:ind w:left="1081"/>
              <w:rPr>
                <w:b/>
              </w:rPr>
            </w:pPr>
            <w:r>
              <w:t>Select</w:t>
            </w:r>
            <w:r w:rsidR="000B13ED" w:rsidRPr="004B74A5">
              <w:t xml:space="preserve"> </w:t>
            </w:r>
            <w:r w:rsidR="000B13ED" w:rsidRPr="004B74A5">
              <w:rPr>
                <w:b/>
              </w:rPr>
              <w:t>OK</w:t>
            </w:r>
            <w:r w:rsidR="0006307E">
              <w:rPr>
                <w:b/>
              </w:rPr>
              <w:t xml:space="preserve">. </w:t>
            </w:r>
          </w:p>
          <w:p w14:paraId="4FC7F82C" w14:textId="73CFD022" w:rsidR="000B13ED" w:rsidRPr="004B74A5" w:rsidRDefault="0006307E" w:rsidP="0006307E">
            <w:pPr>
              <w:pStyle w:val="BodyText"/>
              <w:ind w:left="1081"/>
            </w:pPr>
            <w:r>
              <w:t xml:space="preserve">A </w:t>
            </w:r>
            <w:r w:rsidR="000B13ED" w:rsidRPr="004B74A5">
              <w:t xml:space="preserve">credit check will be run on the customer and if the customer </w:t>
            </w:r>
            <w:r w:rsidR="000B13ED" w:rsidRPr="001F37DE">
              <w:rPr>
                <w:b/>
              </w:rPr>
              <w:t>passes</w:t>
            </w:r>
            <w:r w:rsidR="000B13ED" w:rsidRPr="004B74A5">
              <w:t xml:space="preserve"> the segment </w:t>
            </w:r>
            <w:r w:rsidR="00DC76F3">
              <w:t xml:space="preserve">status </w:t>
            </w:r>
            <w:r w:rsidR="000B13ED" w:rsidRPr="004B74A5">
              <w:t>will be updated to ‘</w:t>
            </w:r>
            <w:r w:rsidR="000B13ED" w:rsidRPr="00921A91">
              <w:rPr>
                <w:b/>
              </w:rPr>
              <w:t>In-process’</w:t>
            </w:r>
            <w:r w:rsidR="00921A91">
              <w:t xml:space="preserve"> </w:t>
            </w:r>
            <w:r w:rsidR="000B13ED" w:rsidRPr="004B74A5">
              <w:t xml:space="preserve">you can now order parts, post labour and complete OWM purchases </w:t>
            </w:r>
          </w:p>
          <w:p w14:paraId="2238F408" w14:textId="5B239A30" w:rsidR="000B13ED" w:rsidRDefault="000B13ED" w:rsidP="004B74A5">
            <w:pPr>
              <w:pStyle w:val="BodyText"/>
              <w:ind w:left="1081"/>
            </w:pPr>
            <w:r w:rsidRPr="004B74A5">
              <w:t xml:space="preserve">The credit check </w:t>
            </w:r>
            <w:r w:rsidRPr="001F37DE">
              <w:rPr>
                <w:b/>
              </w:rPr>
              <w:t>fail</w:t>
            </w:r>
            <w:r w:rsidRPr="004B74A5">
              <w:t xml:space="preserve"> message is a stop warning. Accounts Receivable will receive an alert and check the customer’s overall credit standing and approve to proceed or reject. </w:t>
            </w:r>
            <w:r w:rsidR="00F8674F">
              <w:t xml:space="preserve">Accounts </w:t>
            </w:r>
            <w:r w:rsidR="00E95AD9">
              <w:t xml:space="preserve">receivable will send a </w:t>
            </w:r>
            <w:r w:rsidRPr="004B74A5">
              <w:t xml:space="preserve">message. Refresh by pressing F5 in a few minutes. </w:t>
            </w:r>
            <w:r w:rsidRPr="00503466">
              <w:rPr>
                <w:b/>
              </w:rPr>
              <w:t>Do not proceed with the work until the credit has been approved</w:t>
            </w:r>
            <w:r w:rsidRPr="004B74A5">
              <w:t xml:space="preserve">. </w:t>
            </w:r>
          </w:p>
          <w:p w14:paraId="7FDF0630" w14:textId="2C52005E" w:rsidR="00503466" w:rsidRPr="00503466" w:rsidRDefault="00503466" w:rsidP="004B74A5">
            <w:pPr>
              <w:pStyle w:val="BodyText"/>
              <w:ind w:left="1081"/>
              <w:rPr>
                <w:b/>
              </w:rPr>
            </w:pPr>
            <w:r w:rsidRPr="00503466">
              <w:rPr>
                <w:b/>
              </w:rPr>
              <w:t>Purchase order missing message</w:t>
            </w:r>
          </w:p>
          <w:p w14:paraId="7B68E6BF" w14:textId="0677B12C" w:rsidR="000B13ED" w:rsidRPr="004B74A5" w:rsidRDefault="000B13ED" w:rsidP="004B74A5">
            <w:pPr>
              <w:pStyle w:val="BodyText"/>
              <w:ind w:left="1081"/>
            </w:pPr>
            <w:r w:rsidRPr="004B74A5">
              <w:t>The P</w:t>
            </w:r>
            <w:r w:rsidR="00503466">
              <w:t xml:space="preserve">urchase order </w:t>
            </w:r>
            <w:r w:rsidRPr="004B74A5">
              <w:t xml:space="preserve">number missing message is a warning message only. It displays when a segment or operation is Started. The customer </w:t>
            </w:r>
            <w:r w:rsidR="00D246E5">
              <w:t xml:space="preserve">needs to supply a </w:t>
            </w:r>
            <w:r w:rsidRPr="004B74A5">
              <w:t>requires a P</w:t>
            </w:r>
            <w:r w:rsidR="000A7871">
              <w:t xml:space="preserve">urchase order </w:t>
            </w:r>
            <w:r w:rsidRPr="004B74A5">
              <w:t xml:space="preserve">number </w:t>
            </w:r>
            <w:r w:rsidR="00D246E5">
              <w:t>that can be</w:t>
            </w:r>
            <w:r w:rsidRPr="004B74A5">
              <w:t xml:space="preserve"> applied to the invoice</w:t>
            </w:r>
          </w:p>
          <w:p w14:paraId="026922CE" w14:textId="2F659F2A" w:rsidR="000B13ED" w:rsidRDefault="00D246E5" w:rsidP="004B74A5">
            <w:pPr>
              <w:pStyle w:val="BodyText"/>
              <w:ind w:left="1081"/>
            </w:pPr>
            <w:r>
              <w:t>Select</w:t>
            </w:r>
            <w:r w:rsidR="000B13ED" w:rsidRPr="004B74A5">
              <w:t xml:space="preserve"> </w:t>
            </w:r>
            <w:r w:rsidR="000B13ED" w:rsidRPr="004B74A5">
              <w:rPr>
                <w:b/>
              </w:rPr>
              <w:t>Close</w:t>
            </w:r>
          </w:p>
        </w:tc>
      </w:tr>
      <w:tr w:rsidR="000B13ED" w14:paraId="1AE4902A" w14:textId="77777777" w:rsidTr="00126BEC">
        <w:trPr>
          <w:trHeight w:val="3770"/>
        </w:trPr>
        <w:tc>
          <w:tcPr>
            <w:tcW w:w="9498" w:type="dxa"/>
            <w:tcMar>
              <w:top w:w="113" w:type="dxa"/>
              <w:bottom w:w="113" w:type="dxa"/>
            </w:tcMar>
          </w:tcPr>
          <w:p w14:paraId="3148454E" w14:textId="6B66805B" w:rsidR="000B13ED" w:rsidRDefault="000B13ED" w:rsidP="00F53267">
            <w:pPr>
              <w:pStyle w:val="ListNumber"/>
              <w:rPr>
                <w:b/>
              </w:rPr>
            </w:pPr>
            <w:r>
              <w:t xml:space="preserve">To view the Credit Check history, highlight the segment and </w:t>
            </w:r>
            <w:r w:rsidR="001D4C2D">
              <w:t>select</w:t>
            </w:r>
            <w:r w:rsidRPr="00656495">
              <w:rPr>
                <w:b/>
              </w:rPr>
              <w:t xml:space="preserve"> Credit check log</w:t>
            </w:r>
          </w:p>
          <w:p w14:paraId="565718FF" w14:textId="17766020" w:rsidR="001D4C2D" w:rsidRPr="00126BEC" w:rsidRDefault="001D4C2D" w:rsidP="00126BEC">
            <w:pPr>
              <w:pStyle w:val="ListContinue"/>
            </w:pPr>
            <w:r w:rsidRPr="00656495">
              <w:t xml:space="preserve">The </w:t>
            </w:r>
            <w:r w:rsidRPr="00656495">
              <w:rPr>
                <w:b/>
              </w:rPr>
              <w:t>Credit status log</w:t>
            </w:r>
            <w:r w:rsidRPr="00656495">
              <w:t xml:space="preserve"> window will display</w:t>
            </w:r>
            <w:r w:rsidR="00126BEC">
              <w:t xml:space="preserve"> </w:t>
            </w:r>
            <w:r w:rsidR="00126BEC" w:rsidRPr="00656495">
              <w:t>with all credit checks that have been completed on that segment listed</w:t>
            </w:r>
          </w:p>
          <w:p w14:paraId="3C977EB4" w14:textId="77777777" w:rsidR="000B13ED" w:rsidRPr="004F2842" w:rsidRDefault="000B13ED" w:rsidP="00FD15AD">
            <w:pPr>
              <w:jc w:val="center"/>
              <w:rPr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790336" behindDoc="0" locked="0" layoutInCell="1" allowOverlap="1" wp14:anchorId="2A87F6F1" wp14:editId="386E247F">
                  <wp:simplePos x="0" y="0"/>
                  <wp:positionH relativeFrom="column">
                    <wp:posOffset>134620</wp:posOffset>
                  </wp:positionH>
                  <wp:positionV relativeFrom="paragraph">
                    <wp:posOffset>-635</wp:posOffset>
                  </wp:positionV>
                  <wp:extent cx="5648325" cy="1375440"/>
                  <wp:effectExtent l="0" t="0" r="0" b="0"/>
                  <wp:wrapNone/>
                  <wp:docPr id="28" name="Picture 28" descr="C:\Users\johi\AppData\Local\Temp\SNAGHTML5dc3b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hi\AppData\Local\Temp\SNAGHTML5dc3b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10" b="10905"/>
                          <a:stretch/>
                        </pic:blipFill>
                        <pic:spPr bwMode="auto">
                          <a:xfrm>
                            <a:off x="0" y="0"/>
                            <a:ext cx="5648325" cy="137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9FAF44B" w14:textId="4D4249DC" w:rsidR="000B13ED" w:rsidRDefault="000B13ED" w:rsidP="00126BEC">
      <w:pPr>
        <w:pStyle w:val="Task"/>
      </w:pPr>
      <w:r>
        <w:rPr>
          <w:rFonts w:eastAsiaTheme="minorHAnsi" w:cstheme="minorBidi"/>
          <w:iCs/>
          <w:color w:val="auto"/>
          <w:sz w:val="20"/>
          <w:szCs w:val="22"/>
        </w:rPr>
        <w:br w:type="page"/>
      </w:r>
      <w:bookmarkStart w:id="20" w:name="_Toc440968542"/>
      <w:bookmarkStart w:id="21" w:name="_Toc512935522"/>
      <w:r>
        <w:lastRenderedPageBreak/>
        <w:t>Cancel a service segment/operation</w:t>
      </w:r>
      <w:bookmarkEnd w:id="20"/>
      <w:bookmarkEnd w:id="21"/>
    </w:p>
    <w:tbl>
      <w:tblPr>
        <w:tblStyle w:val="TableGrid"/>
        <w:tblW w:w="9498" w:type="dxa"/>
        <w:tblInd w:w="108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498"/>
      </w:tblGrid>
      <w:tr w:rsidR="00B4734E" w:rsidRPr="00015C6B" w14:paraId="3A9C724A" w14:textId="77777777" w:rsidTr="000B1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98" w:type="dxa"/>
            <w:tcMar>
              <w:top w:w="113" w:type="dxa"/>
              <w:bottom w:w="113" w:type="dxa"/>
            </w:tcMar>
          </w:tcPr>
          <w:p w14:paraId="41782E7E" w14:textId="01246500" w:rsidR="00B4734E" w:rsidRDefault="00B4734E" w:rsidP="00316A05">
            <w:pPr>
              <w:pStyle w:val="BodyText"/>
              <w:rPr>
                <w:i/>
              </w:rPr>
            </w:pPr>
            <w:r w:rsidRPr="00311A0E">
              <w:t xml:space="preserve">See </w:t>
            </w:r>
            <w:r w:rsidR="00083B53" w:rsidRPr="00083B53">
              <w:rPr>
                <w:b/>
              </w:rPr>
              <w:t xml:space="preserve">SOP SER_1.5_Create and manage a service quote </w:t>
            </w:r>
            <w:r w:rsidRPr="00311A0E">
              <w:t xml:space="preserve">for </w:t>
            </w:r>
            <w:r>
              <w:t xml:space="preserve">details on how to perform this task. </w:t>
            </w:r>
          </w:p>
        </w:tc>
      </w:tr>
      <w:tr w:rsidR="00316A05" w:rsidRPr="00015C6B" w14:paraId="38DD9B4E" w14:textId="77777777" w:rsidTr="000B13ED">
        <w:tc>
          <w:tcPr>
            <w:tcW w:w="9498" w:type="dxa"/>
            <w:tcMar>
              <w:top w:w="113" w:type="dxa"/>
              <w:bottom w:w="113" w:type="dxa"/>
            </w:tcMar>
          </w:tcPr>
          <w:p w14:paraId="4E67AA27" w14:textId="77777777" w:rsidR="00316A05" w:rsidRDefault="00316A05" w:rsidP="00316A05">
            <w:pPr>
              <w:pStyle w:val="BodyText"/>
              <w:ind w:left="1365"/>
            </w:pPr>
            <w:r w:rsidRPr="00316A05">
              <w:rPr>
                <w:noProof/>
              </w:rPr>
              <w:drawing>
                <wp:anchor distT="0" distB="0" distL="114300" distR="114300" simplePos="0" relativeHeight="251796480" behindDoc="0" locked="0" layoutInCell="1" allowOverlap="1" wp14:anchorId="2101E080" wp14:editId="747AEE8E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12700</wp:posOffset>
                  </wp:positionV>
                  <wp:extent cx="540000" cy="54000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A segment cannot be cancelled once there are transactions</w:t>
            </w:r>
          </w:p>
          <w:p w14:paraId="79F766BE" w14:textId="16AF73B2" w:rsidR="00316A05" w:rsidRDefault="00063D3E" w:rsidP="00316A05">
            <w:pPr>
              <w:pStyle w:val="BodyText"/>
              <w:ind w:left="1365"/>
            </w:pPr>
            <w:r>
              <w:t>Quotes are usually cancelled for the following reasons</w:t>
            </w:r>
            <w:r w:rsidR="00316A05">
              <w:t>:</w:t>
            </w:r>
          </w:p>
          <w:p w14:paraId="232D794B" w14:textId="77777777" w:rsidR="00316A05" w:rsidRDefault="00316A05" w:rsidP="00316A05">
            <w:pPr>
              <w:pStyle w:val="ListNumber2"/>
              <w:tabs>
                <w:tab w:val="clear" w:pos="992"/>
                <w:tab w:val="num" w:pos="1790"/>
              </w:tabs>
              <w:ind w:left="1932" w:hanging="567"/>
            </w:pPr>
            <w:r>
              <w:t>Quote was not confirmed (i.e. was Lost or Cancelled)</w:t>
            </w:r>
          </w:p>
          <w:p w14:paraId="5A3B8802" w14:textId="2292E5E0" w:rsidR="00316A05" w:rsidRPr="00311A0E" w:rsidRDefault="00316A05" w:rsidP="00316A05">
            <w:pPr>
              <w:pStyle w:val="ListNumber2"/>
              <w:tabs>
                <w:tab w:val="clear" w:pos="992"/>
                <w:tab w:val="num" w:pos="1790"/>
              </w:tabs>
              <w:ind w:left="1932" w:hanging="567"/>
            </w:pPr>
            <w:r>
              <w:t>Segment will not be used</w:t>
            </w:r>
          </w:p>
        </w:tc>
      </w:tr>
      <w:tr w:rsidR="00B4734E" w14:paraId="0DB4C24A" w14:textId="77777777" w:rsidTr="00BC0CBD">
        <w:trPr>
          <w:trHeight w:val="3926"/>
        </w:trPr>
        <w:tc>
          <w:tcPr>
            <w:tcW w:w="9498" w:type="dxa"/>
            <w:tcMar>
              <w:top w:w="113" w:type="dxa"/>
              <w:bottom w:w="113" w:type="dxa"/>
            </w:tcMar>
          </w:tcPr>
          <w:p w14:paraId="6AB21A63" w14:textId="4DAB2DCB" w:rsidR="00BC0CBD" w:rsidRPr="00BC0CBD" w:rsidRDefault="00B4734E" w:rsidP="00063D3E">
            <w:pPr>
              <w:pStyle w:val="ListNumber"/>
              <w:rPr>
                <w:b/>
              </w:rPr>
            </w:pPr>
            <w:r>
              <w:t xml:space="preserve">Highlight the required segment </w:t>
            </w:r>
          </w:p>
          <w:p w14:paraId="33D129B3" w14:textId="186DAF36" w:rsidR="00B4734E" w:rsidRDefault="00BC0CBD" w:rsidP="00BC0CBD">
            <w:pPr>
              <w:pStyle w:val="ListContinue"/>
            </w:pPr>
            <w:r>
              <w:t>Select</w:t>
            </w:r>
            <w:r w:rsidR="00B4734E">
              <w:t xml:space="preserve"> </w:t>
            </w:r>
            <w:r w:rsidR="00B4734E" w:rsidRPr="00BC0CBD">
              <w:rPr>
                <w:b/>
              </w:rPr>
              <w:t>Cancel</w:t>
            </w:r>
            <w:r w:rsidR="00B4734E">
              <w:t xml:space="preserve"> </w:t>
            </w:r>
          </w:p>
          <w:p w14:paraId="44646A1C" w14:textId="4EF9770D" w:rsidR="00BC0CBD" w:rsidRPr="00B72A2C" w:rsidRDefault="00BC0CBD" w:rsidP="00BC0CBD">
            <w:pPr>
              <w:pStyle w:val="ListContinue"/>
            </w:pPr>
            <w:r>
              <w:rPr>
                <w:noProof/>
              </w:rPr>
              <w:drawing>
                <wp:anchor distT="0" distB="0" distL="114300" distR="114300" simplePos="0" relativeHeight="251797504" behindDoc="0" locked="0" layoutInCell="1" allowOverlap="1" wp14:anchorId="2AFB4765" wp14:editId="2B1EB64C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282575</wp:posOffset>
                  </wp:positionV>
                  <wp:extent cx="5927067" cy="1466850"/>
                  <wp:effectExtent l="0" t="0" r="0" b="0"/>
                  <wp:wrapNone/>
                  <wp:docPr id="16" name="Picture 16" descr="C:\Users\johi\AppData\Local\Temp\SNAGHTML1fc504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ohi\AppData\Local\Temp\SNAGHTML1fc504b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199" b="39657"/>
                          <a:stretch/>
                        </pic:blipFill>
                        <pic:spPr bwMode="auto">
                          <a:xfrm>
                            <a:off x="0" y="0"/>
                            <a:ext cx="5927067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72A2C">
              <w:t xml:space="preserve">The </w:t>
            </w:r>
            <w:r w:rsidRPr="00B72A2C">
              <w:rPr>
                <w:b/>
              </w:rPr>
              <w:t>Status change</w:t>
            </w:r>
            <w:r w:rsidRPr="00B72A2C">
              <w:t xml:space="preserve"> window will display</w:t>
            </w:r>
          </w:p>
          <w:p w14:paraId="7A399276" w14:textId="197F9811" w:rsidR="00B4734E" w:rsidRPr="00BD5C98" w:rsidRDefault="00B4734E" w:rsidP="00B4734E">
            <w:pPr>
              <w:jc w:val="center"/>
              <w:rPr>
                <w:szCs w:val="18"/>
              </w:rPr>
            </w:pPr>
          </w:p>
        </w:tc>
      </w:tr>
      <w:tr w:rsidR="00B4734E" w14:paraId="33DDD003" w14:textId="77777777" w:rsidTr="006A5EFA">
        <w:trPr>
          <w:trHeight w:val="5983"/>
        </w:trPr>
        <w:tc>
          <w:tcPr>
            <w:tcW w:w="9498" w:type="dxa"/>
            <w:tcMar>
              <w:top w:w="113" w:type="dxa"/>
              <w:bottom w:w="113" w:type="dxa"/>
            </w:tcMar>
          </w:tcPr>
          <w:p w14:paraId="1F5845AD" w14:textId="32F9328A" w:rsidR="00B4734E" w:rsidRPr="00476133" w:rsidRDefault="00BC0CBD" w:rsidP="00E84803">
            <w:pPr>
              <w:pStyle w:val="ListNumber"/>
            </w:pPr>
            <w:r w:rsidRPr="00054EC3">
              <w:t xml:space="preserve">Select </w:t>
            </w:r>
            <w:r w:rsidRPr="00653773">
              <w:rPr>
                <w:b/>
              </w:rPr>
              <w:t xml:space="preserve">Ok </w:t>
            </w:r>
          </w:p>
          <w:p w14:paraId="1D14A589" w14:textId="7986FD1B" w:rsidR="00476133" w:rsidRPr="00054EC3" w:rsidRDefault="00476133" w:rsidP="006A5EFA">
            <w:pPr>
              <w:pStyle w:val="ListContinue"/>
            </w:pPr>
            <w:r w:rsidRPr="006A5EFA">
              <w:t xml:space="preserve">A notification will display advising the </w:t>
            </w:r>
            <w:r w:rsidRPr="006A5EFA">
              <w:rPr>
                <w:b/>
              </w:rPr>
              <w:t>Status</w:t>
            </w:r>
            <w:r w:rsidRPr="006A5EFA">
              <w:t xml:space="preserve"> of the segment has been updated to ‘</w:t>
            </w:r>
            <w:r w:rsidRPr="006A5EFA">
              <w:rPr>
                <w:b/>
              </w:rPr>
              <w:t>Cancelled’</w:t>
            </w:r>
          </w:p>
          <w:p w14:paraId="793CFDB4" w14:textId="77777777" w:rsidR="00B4734E" w:rsidRDefault="00B4734E" w:rsidP="00B4734E">
            <w:pPr>
              <w:jc w:val="center"/>
              <w:rPr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800576" behindDoc="0" locked="0" layoutInCell="1" allowOverlap="1" wp14:anchorId="5C626A28" wp14:editId="54444D10">
                  <wp:simplePos x="0" y="0"/>
                  <wp:positionH relativeFrom="column">
                    <wp:posOffset>1410970</wp:posOffset>
                  </wp:positionH>
                  <wp:positionV relativeFrom="paragraph">
                    <wp:posOffset>3810</wp:posOffset>
                  </wp:positionV>
                  <wp:extent cx="3105150" cy="2914771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914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E5E3A" w14:paraId="76446B7F" w14:textId="77777777" w:rsidTr="000B13ED">
        <w:tc>
          <w:tcPr>
            <w:tcW w:w="9498" w:type="dxa"/>
            <w:tcMar>
              <w:top w:w="113" w:type="dxa"/>
              <w:bottom w:w="113" w:type="dxa"/>
            </w:tcMar>
          </w:tcPr>
          <w:p w14:paraId="03051D5F" w14:textId="4E72F63B" w:rsidR="00EE5E3A" w:rsidRPr="00054EC3" w:rsidRDefault="00EE5E3A" w:rsidP="00EE5E3A">
            <w:pPr>
              <w:pStyle w:val="ListContinue"/>
            </w:pPr>
            <w:r w:rsidRPr="00EE5E3A">
              <w:rPr>
                <w:noProof/>
              </w:rPr>
              <w:lastRenderedPageBreak/>
              <w:drawing>
                <wp:anchor distT="0" distB="0" distL="114300" distR="114300" simplePos="0" relativeHeight="251799552" behindDoc="0" locked="0" layoutInCell="1" allowOverlap="1" wp14:anchorId="412D6ACD" wp14:editId="5B4D3547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12700</wp:posOffset>
                  </wp:positionV>
                  <wp:extent cx="540000" cy="54000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Postings can’t be made for s</w:t>
            </w:r>
            <w:r w:rsidRPr="00054EC3">
              <w:t>egments with the status of ‘</w:t>
            </w:r>
            <w:r w:rsidRPr="00EE5E3A">
              <w:rPr>
                <w:b/>
              </w:rPr>
              <w:t>Cancelled’</w:t>
            </w:r>
            <w:r>
              <w:t xml:space="preserve">. </w:t>
            </w:r>
          </w:p>
        </w:tc>
      </w:tr>
      <w:tr w:rsidR="00B4734E" w14:paraId="21F708CB" w14:textId="77777777" w:rsidTr="000B13ED">
        <w:tc>
          <w:tcPr>
            <w:tcW w:w="9498" w:type="dxa"/>
            <w:tcMar>
              <w:top w:w="113" w:type="dxa"/>
              <w:bottom w:w="113" w:type="dxa"/>
            </w:tcMar>
          </w:tcPr>
          <w:p w14:paraId="3521217C" w14:textId="0CA1715C" w:rsidR="00B4734E" w:rsidRPr="00516540" w:rsidRDefault="007058C7" w:rsidP="00686225">
            <w:pPr>
              <w:pStyle w:val="ListNumber"/>
            </w:pPr>
            <w:r>
              <w:t>Select</w:t>
            </w:r>
            <w:r w:rsidR="00B4734E">
              <w:t xml:space="preserve"> </w:t>
            </w:r>
            <w:r w:rsidR="00B4734E" w:rsidRPr="00516540">
              <w:rPr>
                <w:b/>
              </w:rPr>
              <w:t>Close</w:t>
            </w:r>
          </w:p>
          <w:p w14:paraId="7BF5E719" w14:textId="5D174F25" w:rsidR="00B4734E" w:rsidRPr="004368B1" w:rsidRDefault="00516540" w:rsidP="004368B1">
            <w:pPr>
              <w:pStyle w:val="ListContinue"/>
            </w:pPr>
            <w:r w:rsidRPr="00B72A2C">
              <w:t xml:space="preserve">The </w:t>
            </w:r>
            <w:r w:rsidRPr="00B72A2C">
              <w:rPr>
                <w:b/>
              </w:rPr>
              <w:t>Service segments</w:t>
            </w:r>
            <w:r w:rsidRPr="00B72A2C">
              <w:t xml:space="preserve"> window will display</w:t>
            </w:r>
          </w:p>
          <w:p w14:paraId="23AF9515" w14:textId="77777777" w:rsidR="00B4734E" w:rsidRPr="007B5A3C" w:rsidRDefault="00B4734E" w:rsidP="00B4734E">
            <w:pPr>
              <w:jc w:val="center"/>
              <w:rPr>
                <w:b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D412F75" wp14:editId="3C01D629">
                  <wp:extent cx="5105400" cy="1571625"/>
                  <wp:effectExtent l="0" t="0" r="0" b="9525"/>
                  <wp:docPr id="9" name="Picture 9" descr="C:\Users\johi\AppData\Local\Temp\SNAGHTML54c3f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hi\AppData\Local\Temp\SNAGHTML54c3fb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168" b="15356"/>
                          <a:stretch/>
                        </pic:blipFill>
                        <pic:spPr bwMode="auto">
                          <a:xfrm>
                            <a:off x="0" y="0"/>
                            <a:ext cx="5112731" cy="1573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34E" w14:paraId="62139DDE" w14:textId="77777777" w:rsidTr="000B13ED">
        <w:tc>
          <w:tcPr>
            <w:tcW w:w="9498" w:type="dxa"/>
            <w:tcMar>
              <w:top w:w="113" w:type="dxa"/>
              <w:bottom w:w="113" w:type="dxa"/>
            </w:tcMar>
          </w:tcPr>
          <w:p w14:paraId="6672EDA4" w14:textId="5C3AB193" w:rsidR="00B4734E" w:rsidRPr="004368B1" w:rsidRDefault="004368B1" w:rsidP="004368B1">
            <w:pPr>
              <w:pStyle w:val="ListContinue"/>
            </w:pPr>
            <w:r w:rsidRPr="00EE5E3A">
              <w:rPr>
                <w:noProof/>
              </w:rPr>
              <w:drawing>
                <wp:anchor distT="0" distB="0" distL="114300" distR="114300" simplePos="0" relativeHeight="251802624" behindDoc="0" locked="0" layoutInCell="1" allowOverlap="1" wp14:anchorId="62EF8F84" wp14:editId="2D81B5E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540000" cy="540000"/>
                  <wp:effectExtent l="0" t="0" r="0" b="0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4787D">
              <w:t>If only 1 segment on the call the</w:t>
            </w:r>
            <w:r>
              <w:rPr>
                <w:b/>
              </w:rPr>
              <w:t xml:space="preserve"> Status </w:t>
            </w:r>
            <w:r w:rsidRPr="0074787D">
              <w:t>will update to ‘Closed</w:t>
            </w:r>
            <w:r>
              <w:t>’</w:t>
            </w:r>
          </w:p>
        </w:tc>
      </w:tr>
    </w:tbl>
    <w:p w14:paraId="259C4011" w14:textId="059777B9" w:rsidR="009537CB" w:rsidRDefault="009537CB" w:rsidP="00126BEC">
      <w:pPr>
        <w:pStyle w:val="Task"/>
      </w:pPr>
      <w:r>
        <w:rPr>
          <w:bCs/>
        </w:rPr>
        <w:br w:type="page"/>
      </w:r>
      <w:bookmarkStart w:id="22" w:name="_Toc512935523"/>
      <w:r w:rsidR="00FB4A92">
        <w:lastRenderedPageBreak/>
        <w:t>Update segment status: technician complete</w:t>
      </w:r>
      <w:bookmarkEnd w:id="22"/>
    </w:p>
    <w:tbl>
      <w:tblPr>
        <w:tblStyle w:val="TableGrid"/>
        <w:tblW w:w="9498" w:type="dxa"/>
        <w:tblInd w:w="108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498"/>
      </w:tblGrid>
      <w:tr w:rsidR="009F6DE8" w14:paraId="14922741" w14:textId="77777777" w:rsidTr="000B1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98" w:type="dxa"/>
            <w:tcMar>
              <w:top w:w="113" w:type="dxa"/>
              <w:bottom w:w="113" w:type="dxa"/>
            </w:tcMar>
          </w:tcPr>
          <w:p w14:paraId="1D8FA5C8" w14:textId="77777777" w:rsidR="00DA2E98" w:rsidRDefault="00FB4A92" w:rsidP="006E38D3">
            <w:pPr>
              <w:pStyle w:val="BodyText"/>
            </w:pPr>
            <w:r>
              <w:t xml:space="preserve">After the </w:t>
            </w:r>
            <w:r w:rsidR="005517AB" w:rsidRPr="006E38D3">
              <w:t>Technician completes work</w:t>
            </w:r>
            <w:r>
              <w:t xml:space="preserve">, they provide a copy of the service report </w:t>
            </w:r>
            <w:r w:rsidR="00DA2E98">
              <w:t xml:space="preserve">to be entered in NAXT.  </w:t>
            </w:r>
          </w:p>
          <w:p w14:paraId="4F7F12B1" w14:textId="4C693429" w:rsidR="00DA2E98" w:rsidRDefault="00DA2E98" w:rsidP="006E38D3">
            <w:pPr>
              <w:pStyle w:val="BodyText"/>
            </w:pPr>
            <w:r w:rsidRPr="00311A0E">
              <w:t xml:space="preserve">See </w:t>
            </w:r>
            <w:r>
              <w:t xml:space="preserve">SOP </w:t>
            </w:r>
            <w:r w:rsidR="00D1430B" w:rsidRPr="00D1430B">
              <w:rPr>
                <w:b/>
              </w:rPr>
              <w:t>SER_5.2 Enter Service Report Data</w:t>
            </w:r>
            <w:r w:rsidR="00D1430B">
              <w:t xml:space="preserve"> </w:t>
            </w:r>
            <w:r w:rsidRPr="00311A0E">
              <w:t xml:space="preserve">for </w:t>
            </w:r>
            <w:r>
              <w:t xml:space="preserve">details on how to perform this task. </w:t>
            </w:r>
          </w:p>
          <w:p w14:paraId="59D67D4F" w14:textId="67B6B453" w:rsidR="00E5237B" w:rsidRPr="006E38D3" w:rsidRDefault="0061471C" w:rsidP="006E38D3">
            <w:pPr>
              <w:pStyle w:val="BodyText"/>
            </w:pPr>
            <w:r>
              <w:t>Part of this task involves updating the segment</w:t>
            </w:r>
            <w:r w:rsidR="005517AB" w:rsidRPr="006E38D3">
              <w:t xml:space="preserve"> status to </w:t>
            </w:r>
            <w:r w:rsidRPr="0061471C">
              <w:rPr>
                <w:b/>
              </w:rPr>
              <w:t>T</w:t>
            </w:r>
            <w:r w:rsidR="005517AB" w:rsidRPr="0061471C">
              <w:rPr>
                <w:b/>
              </w:rPr>
              <w:t>echnician complete</w:t>
            </w:r>
            <w:r w:rsidR="005517AB" w:rsidRPr="006E38D3">
              <w:t xml:space="preserve"> </w:t>
            </w:r>
            <w:r w:rsidR="00E5237B" w:rsidRPr="006E38D3">
              <w:t xml:space="preserve"> </w:t>
            </w:r>
          </w:p>
        </w:tc>
      </w:tr>
    </w:tbl>
    <w:p w14:paraId="308CDF25" w14:textId="77777777" w:rsidR="009537CB" w:rsidRDefault="009537CB" w:rsidP="009537CB">
      <w:pPr>
        <w:rPr>
          <w:b/>
          <w:bCs/>
        </w:rPr>
      </w:pPr>
    </w:p>
    <w:p w14:paraId="23958C4D" w14:textId="6567542B" w:rsidR="000B13ED" w:rsidRDefault="009537CB" w:rsidP="00126BEC">
      <w:pPr>
        <w:pStyle w:val="Task"/>
        <w:rPr>
          <w:bCs/>
        </w:rPr>
      </w:pPr>
      <w:r>
        <w:rPr>
          <w:bCs/>
        </w:rPr>
        <w:br w:type="page"/>
      </w:r>
      <w:bookmarkStart w:id="23" w:name="_Toc440968544"/>
      <w:bookmarkStart w:id="24" w:name="_Toc512935524"/>
      <w:r w:rsidR="000B13ED">
        <w:lastRenderedPageBreak/>
        <w:t>Invoice a service call/segment</w:t>
      </w:r>
      <w:bookmarkEnd w:id="23"/>
      <w:bookmarkEnd w:id="24"/>
    </w:p>
    <w:tbl>
      <w:tblPr>
        <w:tblStyle w:val="TableGrid"/>
        <w:tblW w:w="9498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BF1600" w14:paraId="65A0FF87" w14:textId="77777777" w:rsidTr="000B1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9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</w:tcBorders>
            <w:tcMar>
              <w:top w:w="113" w:type="dxa"/>
              <w:bottom w:w="113" w:type="dxa"/>
            </w:tcMar>
          </w:tcPr>
          <w:p w14:paraId="31E3D520" w14:textId="77777777" w:rsidR="00BF1600" w:rsidRDefault="001A1293" w:rsidP="001A1293">
            <w:pPr>
              <w:pStyle w:val="BodyText"/>
            </w:pPr>
            <w:r w:rsidRPr="006E38D3">
              <w:t xml:space="preserve">When all segments </w:t>
            </w:r>
            <w:r>
              <w:t xml:space="preserve">have a status of </w:t>
            </w:r>
            <w:r w:rsidRPr="001A1293">
              <w:rPr>
                <w:b/>
              </w:rPr>
              <w:t>Technician complete</w:t>
            </w:r>
            <w:r w:rsidRPr="006E38D3">
              <w:t xml:space="preserve"> </w:t>
            </w:r>
            <w:r>
              <w:t xml:space="preserve">the </w:t>
            </w:r>
            <w:r w:rsidRPr="006E38D3">
              <w:t xml:space="preserve">service call </w:t>
            </w:r>
            <w:r w:rsidR="00E83893">
              <w:t xml:space="preserve">status is automatically updated to </w:t>
            </w:r>
            <w:r w:rsidR="00E83893" w:rsidRPr="00E83893">
              <w:rPr>
                <w:b/>
              </w:rPr>
              <w:t>R</w:t>
            </w:r>
            <w:r w:rsidRPr="00E83893">
              <w:rPr>
                <w:b/>
              </w:rPr>
              <w:t>eview</w:t>
            </w:r>
            <w:r w:rsidRPr="006E38D3">
              <w:t xml:space="preserve"> </w:t>
            </w:r>
          </w:p>
          <w:p w14:paraId="235DEEDB" w14:textId="04B38FC6" w:rsidR="00214E9A" w:rsidRDefault="00214E9A" w:rsidP="001A1293">
            <w:pPr>
              <w:pStyle w:val="BodyText"/>
            </w:pPr>
            <w:r>
              <w:t>S</w:t>
            </w:r>
            <w:r w:rsidRPr="00DA2475">
              <w:t xml:space="preserve">ee SOP </w:t>
            </w:r>
            <w:r w:rsidRPr="00214E9A">
              <w:rPr>
                <w:b/>
              </w:rPr>
              <w:t>SER_5.1</w:t>
            </w:r>
            <w:r w:rsidR="00460B7B">
              <w:rPr>
                <w:b/>
              </w:rPr>
              <w:t>_</w:t>
            </w:r>
            <w:r w:rsidRPr="00214E9A">
              <w:rPr>
                <w:b/>
              </w:rPr>
              <w:t>Complete a service call</w:t>
            </w:r>
            <w:r w:rsidRPr="000B13ED">
              <w:t xml:space="preserve"> </w:t>
            </w:r>
            <w:r w:rsidRPr="00311A0E">
              <w:t xml:space="preserve">for </w:t>
            </w:r>
            <w:r>
              <w:t>details on how to perform this task.</w:t>
            </w:r>
          </w:p>
        </w:tc>
      </w:tr>
      <w:tr w:rsidR="000B13ED" w14:paraId="4466292F" w14:textId="77777777" w:rsidTr="000B13ED">
        <w:tc>
          <w:tcPr>
            <w:tcW w:w="949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</w:tcBorders>
            <w:tcMar>
              <w:top w:w="113" w:type="dxa"/>
              <w:bottom w:w="113" w:type="dxa"/>
            </w:tcMar>
          </w:tcPr>
          <w:p w14:paraId="445E2B9C" w14:textId="7B93B0DB" w:rsidR="000B13ED" w:rsidRPr="00DA2475" w:rsidRDefault="000B13ED" w:rsidP="00DA2475">
            <w:pPr>
              <w:pStyle w:val="BodyText"/>
            </w:pPr>
            <w:r w:rsidRPr="00DA2475">
              <w:t>Segment</w:t>
            </w:r>
            <w:r w:rsidR="006C41B6" w:rsidRPr="00DA2475">
              <w:t>s</w:t>
            </w:r>
            <w:r w:rsidRPr="00DA2475">
              <w:t xml:space="preserve"> </w:t>
            </w:r>
            <w:r w:rsidR="00E83893" w:rsidRPr="00DA2475">
              <w:t>can be re-opened</w:t>
            </w:r>
            <w:r w:rsidRPr="00DA2475">
              <w:t xml:space="preserve"> if you need to complete further work.</w:t>
            </w:r>
            <w:r w:rsidR="006C41B6" w:rsidRPr="00DA2475">
              <w:t xml:space="preserve"> The system will request a reason</w:t>
            </w:r>
            <w:r w:rsidR="00B31306" w:rsidRPr="00DA2475">
              <w:t xml:space="preserve">.  </w:t>
            </w:r>
            <w:r w:rsidRPr="00DA2475">
              <w:t>Using the Reopen function button moves the Segment to ‘In-process’ status.</w:t>
            </w:r>
          </w:p>
          <w:p w14:paraId="5B576FBA" w14:textId="6A4034D3" w:rsidR="000B13ED" w:rsidRPr="00214E9A" w:rsidRDefault="000B13ED" w:rsidP="00214E9A">
            <w:pPr>
              <w:pStyle w:val="BodyText"/>
            </w:pPr>
            <w:r w:rsidRPr="00DA2475">
              <w:t>If an invoice proposal is already created this will need to be deleted before a segment can be reopened</w:t>
            </w:r>
            <w:r w:rsidR="00DA2475">
              <w:t>, s</w:t>
            </w:r>
            <w:r w:rsidR="00CD55CE" w:rsidRPr="00DA2475">
              <w:t xml:space="preserve">ee SOP </w:t>
            </w:r>
            <w:r w:rsidR="00CD55CE" w:rsidRPr="00DA2475">
              <w:rPr>
                <w:b/>
              </w:rPr>
              <w:t>SER</w:t>
            </w:r>
            <w:r w:rsidR="00CD55CE" w:rsidRPr="00CD55CE">
              <w:rPr>
                <w:b/>
              </w:rPr>
              <w:t>_5.</w:t>
            </w:r>
            <w:r w:rsidR="00962E4C">
              <w:rPr>
                <w:b/>
              </w:rPr>
              <w:t>1</w:t>
            </w:r>
            <w:r w:rsidR="00DA2475">
              <w:rPr>
                <w:b/>
              </w:rPr>
              <w:t>_</w:t>
            </w:r>
            <w:r w:rsidR="00962E4C">
              <w:rPr>
                <w:b/>
              </w:rPr>
              <w:t>Complete a Service Call</w:t>
            </w:r>
            <w:r w:rsidR="00CD55CE">
              <w:rPr>
                <w:i/>
                <w:szCs w:val="18"/>
              </w:rPr>
              <w:t xml:space="preserve"> </w:t>
            </w:r>
            <w:r w:rsidR="00CD55CE" w:rsidRPr="00311A0E">
              <w:t xml:space="preserve">for </w:t>
            </w:r>
            <w:r w:rsidR="00CD55CE">
              <w:t xml:space="preserve">details on how to perform this task. </w:t>
            </w:r>
          </w:p>
        </w:tc>
      </w:tr>
    </w:tbl>
    <w:p w14:paraId="6F9EF30E" w14:textId="77777777" w:rsidR="00DE4FE9" w:rsidRDefault="00DE4FE9" w:rsidP="00460B7B">
      <w:pPr>
        <w:pStyle w:val="BodyText"/>
      </w:pPr>
    </w:p>
    <w:p w14:paraId="40DD3D2B" w14:textId="6FD23DEF" w:rsidR="00E93D50" w:rsidRDefault="00BD0295" w:rsidP="00376746">
      <w:pPr>
        <w:pStyle w:val="Heading1"/>
      </w:pPr>
      <w:r>
        <w:t>What next?</w:t>
      </w:r>
      <w:bookmarkEnd w:id="14"/>
      <w:bookmarkEnd w:id="15"/>
    </w:p>
    <w:p w14:paraId="02806EB2" w14:textId="6110DF7E" w:rsidR="00E93D50" w:rsidRPr="000B13ED" w:rsidRDefault="000B13ED" w:rsidP="000B13ED">
      <w:pPr>
        <w:pStyle w:val="ListBullet"/>
      </w:pPr>
      <w:r w:rsidRPr="000B13ED">
        <w:t xml:space="preserve">Invoice a service call / segment see SOP </w:t>
      </w:r>
      <w:r w:rsidRPr="00460B7B">
        <w:rPr>
          <w:b/>
        </w:rPr>
        <w:t>SER_5.1 Complete a service call</w:t>
      </w:r>
      <w:r w:rsidRPr="000B13ED">
        <w:t xml:space="preserve"> </w:t>
      </w:r>
    </w:p>
    <w:p w14:paraId="5F5AD2C4" w14:textId="758C3117" w:rsidR="000B13ED" w:rsidRPr="00460B7B" w:rsidRDefault="000B13ED" w:rsidP="000B13ED">
      <w:pPr>
        <w:pStyle w:val="ListBullet"/>
        <w:rPr>
          <w:b/>
        </w:rPr>
      </w:pPr>
      <w:r w:rsidRPr="000B13ED">
        <w:t xml:space="preserve">Create a credit invoice see SOP </w:t>
      </w:r>
      <w:r w:rsidRPr="00460B7B">
        <w:rPr>
          <w:b/>
        </w:rPr>
        <w:t xml:space="preserve">SER_5.5_Backout a service invoice </w:t>
      </w:r>
    </w:p>
    <w:sectPr w:rsidR="000B13ED" w:rsidRPr="00460B7B" w:rsidSect="009A62DA">
      <w:pgSz w:w="11900" w:h="16840"/>
      <w:pgMar w:top="1338" w:right="1440" w:bottom="1440" w:left="144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8462F" w14:textId="77777777" w:rsidR="00162BC6" w:rsidRDefault="00162BC6">
      <w:pPr>
        <w:spacing w:after="0" w:line="240" w:lineRule="auto"/>
      </w:pPr>
      <w:r>
        <w:separator/>
      </w:r>
    </w:p>
  </w:endnote>
  <w:endnote w:type="continuationSeparator" w:id="0">
    <w:p w14:paraId="13342A49" w14:textId="77777777" w:rsidR="00162BC6" w:rsidRDefault="00162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 Semibold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30463" w14:textId="6527D167" w:rsidR="00722A0B" w:rsidRPr="0008453D" w:rsidRDefault="003C3EB4" w:rsidP="0008453D">
    <w:pPr>
      <w:pStyle w:val="Footer"/>
    </w:pPr>
    <w:r w:rsidRPr="0008453D">
      <w:t>SOP number:</w:t>
    </w:r>
    <w:r w:rsidR="00DE4FE9">
      <w:t xml:space="preserve"> SER_1.1</w:t>
    </w:r>
    <w:r w:rsidRPr="0008453D">
      <w:tab/>
    </w:r>
    <w:fldSimple w:instr=" DOCPROPERTY  Title  \* MERGEFORMAT ">
      <w:r w:rsidR="0053190D">
        <w:t>Workflow of a service call</w:t>
      </w:r>
    </w:fldSimple>
    <w:r w:rsidRPr="0008453D">
      <w:t xml:space="preserve"> | SOP</w:t>
    </w:r>
    <w:r w:rsidRPr="0008453D">
      <w:br/>
      <w:t xml:space="preserve">Last updated: </w:t>
    </w:r>
    <w:r w:rsidRPr="0008453D">
      <w:fldChar w:fldCharType="begin"/>
    </w:r>
    <w:r w:rsidRPr="0008453D">
      <w:instrText xml:space="preserve"> SAVEDATE  \@ "d MMMM yyyy"  \* MERGEFORMAT </w:instrText>
    </w:r>
    <w:r w:rsidRPr="0008453D">
      <w:fldChar w:fldCharType="separate"/>
    </w:r>
    <w:r w:rsidR="0053190D">
      <w:t>1 May 2018</w:t>
    </w:r>
    <w:r w:rsidRPr="0008453D">
      <w:fldChar w:fldCharType="end"/>
    </w:r>
    <w:r w:rsidRPr="0008453D">
      <w:tab/>
      <w:t xml:space="preserve">Page </w:t>
    </w:r>
    <w:r w:rsidRPr="0008453D">
      <w:fldChar w:fldCharType="begin"/>
    </w:r>
    <w:r w:rsidRPr="0008453D">
      <w:instrText xml:space="preserve"> PAGE  \* Arabic  \* MERGEFORMAT </w:instrText>
    </w:r>
    <w:r w:rsidRPr="0008453D">
      <w:fldChar w:fldCharType="separate"/>
    </w:r>
    <w:r w:rsidR="0017051F">
      <w:t>14</w:t>
    </w:r>
    <w:r w:rsidRPr="0008453D">
      <w:fldChar w:fldCharType="end"/>
    </w:r>
    <w:r w:rsidRPr="0008453D">
      <w:t xml:space="preserve"> of </w:t>
    </w:r>
    <w:r w:rsidR="0053190D">
      <w:fldChar w:fldCharType="begin"/>
    </w:r>
    <w:r w:rsidR="0053190D">
      <w:instrText xml:space="preserve"> NUMPAGES  \* Arabic  \* MERGEFORMAT </w:instrText>
    </w:r>
    <w:r w:rsidR="0053190D">
      <w:fldChar w:fldCharType="separate"/>
    </w:r>
    <w:r w:rsidR="0017051F">
      <w:t>14</w:t>
    </w:r>
    <w:r w:rsidR="0053190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B04BB" w14:textId="4B18A25D" w:rsidR="00722A0B" w:rsidRDefault="003C3EB4">
    <w:pPr>
      <w:pStyle w:val="Footer"/>
    </w:pPr>
    <w:r>
      <w:t>SOP</w:t>
    </w:r>
    <w:r w:rsidR="00232F55">
      <w:t xml:space="preserve"> number:</w:t>
    </w:r>
    <w:r w:rsidR="00DE4FE9">
      <w:t xml:space="preserve"> SER_1.1</w:t>
    </w:r>
    <w:r w:rsidR="00722A0B">
      <w:tab/>
    </w:r>
    <w:r w:rsidR="00722A0B" w:rsidRPr="00027FC0">
      <w:rPr>
        <w:b/>
      </w:rPr>
      <w:fldChar w:fldCharType="begin"/>
    </w:r>
    <w:r w:rsidR="00722A0B" w:rsidRPr="00027FC0">
      <w:rPr>
        <w:b/>
      </w:rPr>
      <w:instrText xml:space="preserve"> DOCPROPERTY  Title  \* MERGEFORMAT </w:instrText>
    </w:r>
    <w:r w:rsidR="00722A0B" w:rsidRPr="00027FC0">
      <w:rPr>
        <w:b/>
      </w:rPr>
      <w:fldChar w:fldCharType="separate"/>
    </w:r>
    <w:r w:rsidR="0053190D">
      <w:rPr>
        <w:b/>
      </w:rPr>
      <w:t>Workflow of a service call</w:t>
    </w:r>
    <w:r w:rsidR="00722A0B" w:rsidRPr="00027FC0">
      <w:rPr>
        <w:b/>
      </w:rPr>
      <w:fldChar w:fldCharType="end"/>
    </w:r>
    <w:r w:rsidR="00722A0B" w:rsidRPr="00027FC0">
      <w:rPr>
        <w:b/>
      </w:rPr>
      <w:t xml:space="preserve"> | </w:t>
    </w:r>
    <w:r>
      <w:rPr>
        <w:b/>
      </w:rPr>
      <w:t>SOP</w:t>
    </w:r>
    <w:r w:rsidR="00722A0B" w:rsidRPr="00027FC0">
      <w:rPr>
        <w:b/>
      </w:rPr>
      <w:br/>
    </w:r>
    <w:r w:rsidR="00232F55">
      <w:t xml:space="preserve">Last updated: </w:t>
    </w:r>
    <w:r w:rsidR="00232F55">
      <w:fldChar w:fldCharType="begin"/>
    </w:r>
    <w:r w:rsidR="00232F55">
      <w:instrText xml:space="preserve"> SAVEDATE  \@ "d MMMM yyyy"  \* MERGEFORMAT </w:instrText>
    </w:r>
    <w:r w:rsidR="00232F55">
      <w:fldChar w:fldCharType="separate"/>
    </w:r>
    <w:r w:rsidR="0053190D">
      <w:t>1 May 2018</w:t>
    </w:r>
    <w:r w:rsidR="00232F55">
      <w:fldChar w:fldCharType="end"/>
    </w:r>
    <w:r w:rsidR="00722A0B">
      <w:tab/>
      <w:t xml:space="preserve">Page </w:t>
    </w:r>
    <w:r w:rsidR="00722A0B">
      <w:fldChar w:fldCharType="begin"/>
    </w:r>
    <w:r w:rsidR="00722A0B">
      <w:instrText xml:space="preserve"> PAGE  \* Arabic  \* MERGEFORMAT </w:instrText>
    </w:r>
    <w:r w:rsidR="00722A0B">
      <w:fldChar w:fldCharType="separate"/>
    </w:r>
    <w:r w:rsidR="0017051F">
      <w:t>1</w:t>
    </w:r>
    <w:r w:rsidR="00722A0B">
      <w:fldChar w:fldCharType="end"/>
    </w:r>
    <w:r w:rsidR="00722A0B">
      <w:t xml:space="preserve"> of </w:t>
    </w:r>
    <w:fldSimple w:instr=" NUMPAGES  \* Arabic  \* MERGEFORMAT ">
      <w:r w:rsidR="0017051F">
        <w:t>14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7166B" w14:textId="77777777" w:rsidR="00162BC6" w:rsidRDefault="00162BC6">
      <w:pPr>
        <w:spacing w:after="0" w:line="240" w:lineRule="auto"/>
      </w:pPr>
      <w:r>
        <w:separator/>
      </w:r>
    </w:p>
  </w:footnote>
  <w:footnote w:type="continuationSeparator" w:id="0">
    <w:p w14:paraId="24761853" w14:textId="77777777" w:rsidR="00162BC6" w:rsidRDefault="00162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FB96A" w14:textId="3B6A633B" w:rsidR="00722A0B" w:rsidRPr="00BB0A14" w:rsidRDefault="00756216" w:rsidP="00722A0B">
    <w:pPr>
      <w:pStyle w:val="Header"/>
      <w:spacing w:before="240"/>
      <w:ind w:right="-619"/>
      <w:jc w:val="left"/>
      <w:rPr>
        <w:rFonts w:ascii="Verdana" w:hAnsi="Verdana"/>
        <w:b/>
        <w:color w:val="FFE312"/>
        <w:sz w:val="36"/>
        <w:szCs w:val="36"/>
      </w:rPr>
    </w:pPr>
    <w:r w:rsidRPr="00D32E4C">
      <w:rPr>
        <w:noProof/>
        <w:lang w:eastAsia="en-NZ"/>
      </w:rPr>
      <w:drawing>
        <wp:anchor distT="0" distB="0" distL="114300" distR="114300" simplePos="0" relativeHeight="251659264" behindDoc="1" locked="0" layoutInCell="1" allowOverlap="1" wp14:anchorId="23F55AD6" wp14:editId="4FE9078A">
          <wp:simplePos x="0" y="0"/>
          <wp:positionH relativeFrom="page">
            <wp:posOffset>-123826</wp:posOffset>
          </wp:positionH>
          <wp:positionV relativeFrom="paragraph">
            <wp:posOffset>-440055</wp:posOffset>
          </wp:positionV>
          <wp:extent cx="10829925" cy="1254044"/>
          <wp:effectExtent l="0" t="0" r="0" b="381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06857" cy="1286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2A0B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95B846" wp14:editId="03ED5974">
              <wp:simplePos x="0" y="0"/>
              <wp:positionH relativeFrom="column">
                <wp:posOffset>-67235</wp:posOffset>
              </wp:positionH>
              <wp:positionV relativeFrom="paragraph">
                <wp:posOffset>-180639</wp:posOffset>
              </wp:positionV>
              <wp:extent cx="4639235" cy="399393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39235" cy="3993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608415E" w14:textId="77777777" w:rsidR="00722A0B" w:rsidRPr="00FF21C5" w:rsidRDefault="003C3EB4">
                          <w:pPr>
                            <w:rPr>
                              <w:color w:val="FFFFFF" w:themeColor="background1"/>
                              <w:sz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36"/>
                            </w:rPr>
                            <w:t>SOP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95B84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71" type="#_x0000_t202" style="position:absolute;margin-left:-5.3pt;margin-top:-14.2pt;width:365.3pt;height:3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" filled="f" stroked="f" strokeweight=".5pt">
              <v:textbox>
                <w:txbxContent>
                  <w:p w14:paraId="2608415E" w14:textId="77777777" w:rsidR="00722A0B" w:rsidRPr="00FF21C5" w:rsidRDefault="003C3EB4">
                    <w:pPr>
                      <w:rPr>
                        <w:color w:val="FFFFFF" w:themeColor="background1"/>
                        <w:sz w:val="18"/>
                      </w:rPr>
                    </w:pPr>
                    <w:r>
                      <w:rPr>
                        <w:b/>
                        <w:color w:val="FFFFFF" w:themeColor="background1"/>
                        <w:sz w:val="28"/>
                        <w:szCs w:val="36"/>
                      </w:rPr>
                      <w:t>SOP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="Verdana" w:hAnsi="Verdana"/>
          <w:b/>
          <w:color w:val="FFE312"/>
          <w:sz w:val="36"/>
          <w:szCs w:val="36"/>
        </w:rPr>
        <w:alias w:val="Title"/>
        <w:tag w:val=""/>
        <w:id w:val="-10404294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77464">
          <w:rPr>
            <w:rFonts w:ascii="Verdana" w:hAnsi="Verdana"/>
            <w:b/>
            <w:color w:val="FFE312"/>
            <w:sz w:val="36"/>
            <w:szCs w:val="36"/>
          </w:rPr>
          <w:t>Workflow of a service call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482B"/>
    <w:multiLevelType w:val="hybridMultilevel"/>
    <w:tmpl w:val="D9762B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0287C"/>
    <w:multiLevelType w:val="multilevel"/>
    <w:tmpl w:val="730C18DC"/>
    <w:lvl w:ilvl="0">
      <w:start w:val="1"/>
      <w:numFmt w:val="decimal"/>
      <w:pStyle w:val="Task"/>
      <w:lvlText w:val="Task %1."/>
      <w:lvlJc w:val="left"/>
      <w:pPr>
        <w:tabs>
          <w:tab w:val="num" w:pos="7655"/>
        </w:tabs>
        <w:ind w:left="5954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8F72B82"/>
    <w:multiLevelType w:val="multilevel"/>
    <w:tmpl w:val="80EA033C"/>
    <w:lvl w:ilvl="0">
      <w:start w:val="1"/>
      <w:numFmt w:val="bullet"/>
      <w:pStyle w:val="ListBullet"/>
      <w:lvlText w:val="▪"/>
      <w:lvlJc w:val="left"/>
      <w:pPr>
        <w:tabs>
          <w:tab w:val="num" w:pos="567"/>
        </w:tabs>
        <w:ind w:left="567" w:hanging="283"/>
      </w:pPr>
      <w:rPr>
        <w:rFonts w:ascii="Calibri" w:hAnsi="Calibri" w:hint="default"/>
        <w:color w:val="auto"/>
        <w:sz w:val="20"/>
      </w:rPr>
    </w:lvl>
    <w:lvl w:ilvl="1">
      <w:start w:val="1"/>
      <w:numFmt w:val="bullet"/>
      <w:pStyle w:val="ListBullet2"/>
      <w:lvlText w:val="▪"/>
      <w:lvlJc w:val="left"/>
      <w:pPr>
        <w:tabs>
          <w:tab w:val="num" w:pos="992"/>
        </w:tabs>
        <w:ind w:left="992" w:hanging="425"/>
      </w:pPr>
      <w:rPr>
        <w:rFonts w:ascii="Calibri" w:hAnsi="Calibri" w:hint="default"/>
        <w:color w:val="auto"/>
        <w:sz w:val="16"/>
      </w:rPr>
    </w:lvl>
    <w:lvl w:ilvl="2">
      <w:start w:val="1"/>
      <w:numFmt w:val="bullet"/>
      <w:pStyle w:val="ListBullet3"/>
      <w:lvlText w:val="▪"/>
      <w:lvlJc w:val="left"/>
      <w:pPr>
        <w:tabs>
          <w:tab w:val="num" w:pos="1701"/>
        </w:tabs>
        <w:ind w:left="1531" w:hanging="397"/>
      </w:pPr>
      <w:rPr>
        <w:rFonts w:ascii="Calibri" w:hAnsi="Calibri" w:hint="default"/>
        <w:color w:val="auto"/>
        <w:sz w:val="16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B5A1D82"/>
    <w:multiLevelType w:val="multilevel"/>
    <w:tmpl w:val="50D2E32E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567"/>
        </w:tabs>
        <w:ind w:left="567" w:hanging="425"/>
      </w:pPr>
      <w:rPr>
        <w:rFonts w:hint="default"/>
        <w:b w:val="0"/>
        <w:i w:val="0"/>
        <w:color w:val="auto"/>
        <w:sz w:val="20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992"/>
        </w:tabs>
        <w:ind w:left="992" w:hanging="425"/>
      </w:pPr>
      <w:rPr>
        <w:rFonts w:hint="default"/>
        <w:i w:val="0"/>
      </w:rPr>
    </w:lvl>
    <w:lvl w:ilvl="2">
      <w:start w:val="1"/>
      <w:numFmt w:val="lowerRoman"/>
      <w:pStyle w:val="ListNumber3"/>
      <w:lvlText w:val="%3."/>
      <w:lvlJc w:val="right"/>
      <w:pPr>
        <w:tabs>
          <w:tab w:val="num" w:pos="1417"/>
        </w:tabs>
        <w:ind w:left="1417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82"/>
        </w:tabs>
        <w:ind w:left="2183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439"/>
        </w:tabs>
        <w:ind w:left="4439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59"/>
        </w:tabs>
        <w:ind w:left="5159" w:hanging="18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79"/>
        </w:tabs>
        <w:ind w:left="5879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99"/>
        </w:tabs>
        <w:ind w:left="6599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319"/>
        </w:tabs>
        <w:ind w:left="7319" w:hanging="181"/>
      </w:pPr>
      <w:rPr>
        <w:rFonts w:hint="default"/>
      </w:rPr>
    </w:lvl>
  </w:abstractNum>
  <w:abstractNum w:abstractNumId="4" w15:restartNumberingAfterBreak="0">
    <w:nsid w:val="4DA85BD0"/>
    <w:multiLevelType w:val="multilevel"/>
    <w:tmpl w:val="F270542E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8222C67"/>
    <w:multiLevelType w:val="multilevel"/>
    <w:tmpl w:val="9B64B2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7CB"/>
    <w:rsid w:val="00027FC0"/>
    <w:rsid w:val="0004100A"/>
    <w:rsid w:val="000477D9"/>
    <w:rsid w:val="00054EC3"/>
    <w:rsid w:val="0006307E"/>
    <w:rsid w:val="00063D3E"/>
    <w:rsid w:val="0006587D"/>
    <w:rsid w:val="00083B53"/>
    <w:rsid w:val="0008453D"/>
    <w:rsid w:val="00090C91"/>
    <w:rsid w:val="00091976"/>
    <w:rsid w:val="00093BCA"/>
    <w:rsid w:val="000A7871"/>
    <w:rsid w:val="000B13ED"/>
    <w:rsid w:val="000B2CC6"/>
    <w:rsid w:val="000E1920"/>
    <w:rsid w:val="000F079B"/>
    <w:rsid w:val="00101769"/>
    <w:rsid w:val="001120A6"/>
    <w:rsid w:val="00126BEC"/>
    <w:rsid w:val="001443C2"/>
    <w:rsid w:val="00162BC6"/>
    <w:rsid w:val="00170424"/>
    <w:rsid w:val="0017051F"/>
    <w:rsid w:val="00174DD5"/>
    <w:rsid w:val="00176F14"/>
    <w:rsid w:val="001A1293"/>
    <w:rsid w:val="001A30BB"/>
    <w:rsid w:val="001D1FA5"/>
    <w:rsid w:val="001D4C2D"/>
    <w:rsid w:val="001E2EFE"/>
    <w:rsid w:val="001F37DE"/>
    <w:rsid w:val="001F47D7"/>
    <w:rsid w:val="001F6EFF"/>
    <w:rsid w:val="00211079"/>
    <w:rsid w:val="002138A9"/>
    <w:rsid w:val="00214E9A"/>
    <w:rsid w:val="002152F9"/>
    <w:rsid w:val="00232F55"/>
    <w:rsid w:val="0024794F"/>
    <w:rsid w:val="00255DBC"/>
    <w:rsid w:val="00277464"/>
    <w:rsid w:val="0028010A"/>
    <w:rsid w:val="00296772"/>
    <w:rsid w:val="00297212"/>
    <w:rsid w:val="002B166C"/>
    <w:rsid w:val="002F31D4"/>
    <w:rsid w:val="00302C8F"/>
    <w:rsid w:val="00311A0E"/>
    <w:rsid w:val="00316A05"/>
    <w:rsid w:val="003748D7"/>
    <w:rsid w:val="00376746"/>
    <w:rsid w:val="00383E2E"/>
    <w:rsid w:val="0038531E"/>
    <w:rsid w:val="003C3EB4"/>
    <w:rsid w:val="003F3F5B"/>
    <w:rsid w:val="0041087B"/>
    <w:rsid w:val="00410FAA"/>
    <w:rsid w:val="00411FFB"/>
    <w:rsid w:val="004368B1"/>
    <w:rsid w:val="00447A5E"/>
    <w:rsid w:val="0045766A"/>
    <w:rsid w:val="00460B7B"/>
    <w:rsid w:val="00462D94"/>
    <w:rsid w:val="004705C6"/>
    <w:rsid w:val="00470B04"/>
    <w:rsid w:val="0047169C"/>
    <w:rsid w:val="00476133"/>
    <w:rsid w:val="004A46AD"/>
    <w:rsid w:val="004B0282"/>
    <w:rsid w:val="004B06AE"/>
    <w:rsid w:val="004B74A5"/>
    <w:rsid w:val="004B7AB0"/>
    <w:rsid w:val="00503466"/>
    <w:rsid w:val="00503EDD"/>
    <w:rsid w:val="00505182"/>
    <w:rsid w:val="005114B9"/>
    <w:rsid w:val="00516540"/>
    <w:rsid w:val="0052699B"/>
    <w:rsid w:val="00527215"/>
    <w:rsid w:val="0053190D"/>
    <w:rsid w:val="00544F27"/>
    <w:rsid w:val="005517AB"/>
    <w:rsid w:val="00556E25"/>
    <w:rsid w:val="005622D0"/>
    <w:rsid w:val="005711C9"/>
    <w:rsid w:val="005716BF"/>
    <w:rsid w:val="00577689"/>
    <w:rsid w:val="005854A7"/>
    <w:rsid w:val="005A2DB8"/>
    <w:rsid w:val="005A6AD6"/>
    <w:rsid w:val="005B14DF"/>
    <w:rsid w:val="005B6502"/>
    <w:rsid w:val="005C734E"/>
    <w:rsid w:val="005D296B"/>
    <w:rsid w:val="005F6E49"/>
    <w:rsid w:val="0061471C"/>
    <w:rsid w:val="00617BBF"/>
    <w:rsid w:val="00620422"/>
    <w:rsid w:val="00653773"/>
    <w:rsid w:val="0065569F"/>
    <w:rsid w:val="00661374"/>
    <w:rsid w:val="00676134"/>
    <w:rsid w:val="006848A8"/>
    <w:rsid w:val="0068534A"/>
    <w:rsid w:val="00686225"/>
    <w:rsid w:val="00686FF5"/>
    <w:rsid w:val="00691C9D"/>
    <w:rsid w:val="006A4D0A"/>
    <w:rsid w:val="006A5EFA"/>
    <w:rsid w:val="006C41B6"/>
    <w:rsid w:val="006C56B8"/>
    <w:rsid w:val="006E38D3"/>
    <w:rsid w:val="006F3A27"/>
    <w:rsid w:val="006F6006"/>
    <w:rsid w:val="007058C7"/>
    <w:rsid w:val="00714DB0"/>
    <w:rsid w:val="007223B1"/>
    <w:rsid w:val="00722A0B"/>
    <w:rsid w:val="007234AF"/>
    <w:rsid w:val="007308E1"/>
    <w:rsid w:val="0073554F"/>
    <w:rsid w:val="0073622E"/>
    <w:rsid w:val="00754047"/>
    <w:rsid w:val="00756216"/>
    <w:rsid w:val="00782C39"/>
    <w:rsid w:val="007961A4"/>
    <w:rsid w:val="007A47D4"/>
    <w:rsid w:val="008571D0"/>
    <w:rsid w:val="008A58BA"/>
    <w:rsid w:val="008B515E"/>
    <w:rsid w:val="008B52D8"/>
    <w:rsid w:val="008B7D4C"/>
    <w:rsid w:val="008D230A"/>
    <w:rsid w:val="008D65A4"/>
    <w:rsid w:val="008E5ABB"/>
    <w:rsid w:val="00921A91"/>
    <w:rsid w:val="00950F71"/>
    <w:rsid w:val="009537CB"/>
    <w:rsid w:val="00955F13"/>
    <w:rsid w:val="00956774"/>
    <w:rsid w:val="00960752"/>
    <w:rsid w:val="00962E4C"/>
    <w:rsid w:val="009701B5"/>
    <w:rsid w:val="0098046F"/>
    <w:rsid w:val="00991252"/>
    <w:rsid w:val="0099446D"/>
    <w:rsid w:val="009A62DA"/>
    <w:rsid w:val="009A64A2"/>
    <w:rsid w:val="009B0740"/>
    <w:rsid w:val="009D3366"/>
    <w:rsid w:val="009F6DE8"/>
    <w:rsid w:val="00A27058"/>
    <w:rsid w:val="00A3262B"/>
    <w:rsid w:val="00A35F65"/>
    <w:rsid w:val="00A45402"/>
    <w:rsid w:val="00A45453"/>
    <w:rsid w:val="00A62637"/>
    <w:rsid w:val="00A94951"/>
    <w:rsid w:val="00AC25A6"/>
    <w:rsid w:val="00AC4B04"/>
    <w:rsid w:val="00AE3078"/>
    <w:rsid w:val="00B31306"/>
    <w:rsid w:val="00B349F8"/>
    <w:rsid w:val="00B4734E"/>
    <w:rsid w:val="00B60697"/>
    <w:rsid w:val="00B6368E"/>
    <w:rsid w:val="00BB0A14"/>
    <w:rsid w:val="00BB3325"/>
    <w:rsid w:val="00BC0CBD"/>
    <w:rsid w:val="00BC28A7"/>
    <w:rsid w:val="00BC7CDC"/>
    <w:rsid w:val="00BD0295"/>
    <w:rsid w:val="00BD44D7"/>
    <w:rsid w:val="00BF1600"/>
    <w:rsid w:val="00BF3757"/>
    <w:rsid w:val="00C35FBA"/>
    <w:rsid w:val="00C448BF"/>
    <w:rsid w:val="00C954A3"/>
    <w:rsid w:val="00CA112D"/>
    <w:rsid w:val="00CB71C2"/>
    <w:rsid w:val="00CC0CCA"/>
    <w:rsid w:val="00CC72AE"/>
    <w:rsid w:val="00CD55CE"/>
    <w:rsid w:val="00D02E2B"/>
    <w:rsid w:val="00D066D8"/>
    <w:rsid w:val="00D12477"/>
    <w:rsid w:val="00D1430B"/>
    <w:rsid w:val="00D246E5"/>
    <w:rsid w:val="00D32E4C"/>
    <w:rsid w:val="00D47A77"/>
    <w:rsid w:val="00D60747"/>
    <w:rsid w:val="00D65D73"/>
    <w:rsid w:val="00D75382"/>
    <w:rsid w:val="00D90086"/>
    <w:rsid w:val="00D92734"/>
    <w:rsid w:val="00DA2475"/>
    <w:rsid w:val="00DA2E98"/>
    <w:rsid w:val="00DA2EAD"/>
    <w:rsid w:val="00DC3789"/>
    <w:rsid w:val="00DC76F3"/>
    <w:rsid w:val="00DE1BD8"/>
    <w:rsid w:val="00DE4FE9"/>
    <w:rsid w:val="00DE7FFB"/>
    <w:rsid w:val="00E24E38"/>
    <w:rsid w:val="00E459B3"/>
    <w:rsid w:val="00E5237B"/>
    <w:rsid w:val="00E61472"/>
    <w:rsid w:val="00E6603F"/>
    <w:rsid w:val="00E74206"/>
    <w:rsid w:val="00E83893"/>
    <w:rsid w:val="00E84803"/>
    <w:rsid w:val="00E93D50"/>
    <w:rsid w:val="00E95AD9"/>
    <w:rsid w:val="00EA46E4"/>
    <w:rsid w:val="00EA6008"/>
    <w:rsid w:val="00EE390A"/>
    <w:rsid w:val="00EE5E3A"/>
    <w:rsid w:val="00F22508"/>
    <w:rsid w:val="00F53267"/>
    <w:rsid w:val="00F62DF5"/>
    <w:rsid w:val="00F67776"/>
    <w:rsid w:val="00F8674F"/>
    <w:rsid w:val="00F909E0"/>
    <w:rsid w:val="00FA1F55"/>
    <w:rsid w:val="00FA3170"/>
    <w:rsid w:val="00FB4A92"/>
    <w:rsid w:val="00FD7832"/>
    <w:rsid w:val="00FE44BE"/>
    <w:rsid w:val="00FE52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11F1388"/>
  <w15:docId w15:val="{03AF7702-866C-40ED-86BC-C0B5253A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79" w:unhideWhenUsed="1"/>
    <w:lsdException w:name="annotation text" w:semiHidden="1" w:unhideWhenUsed="1"/>
    <w:lsdException w:name="header" w:semiHidden="1" w:uiPriority="59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4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79" w:unhideWhenUsed="1"/>
    <w:lsdException w:name="annotation reference" w:semiHidden="1" w:unhideWhenUsed="1"/>
    <w:lsdException w:name="line number" w:semiHidden="1" w:unhideWhenUsed="1"/>
    <w:lsdException w:name="page number" w:semiHidden="1" w:uiPriority="58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9" w:unhideWhenUsed="1" w:qFormat="1"/>
    <w:lsdException w:name="List Number" w:semiHidden="1" w:uiPriority="1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9" w:unhideWhenUsed="1" w:qFormat="1"/>
    <w:lsdException w:name="List Bullet 3" w:semiHidden="1" w:uiPriority="29" w:unhideWhenUsed="1" w:qFormat="1"/>
    <w:lsdException w:name="List Bullet 4" w:semiHidden="1" w:unhideWhenUsed="1"/>
    <w:lsdException w:name="List Bullet 5" w:semiHidden="1" w:unhideWhenUsed="1"/>
    <w:lsdException w:name="List Number 2" w:semiHidden="1" w:uiPriority="19" w:unhideWhenUsed="1" w:qFormat="1"/>
    <w:lsdException w:name="List Number 3" w:semiHidden="1" w:uiPriority="19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30" w:unhideWhenUsed="1" w:qFormat="1"/>
    <w:lsdException w:name="List Continue 2" w:semiHidden="1" w:uiPriority="30" w:unhideWhenUsed="1" w:qFormat="1"/>
    <w:lsdException w:name="List Continue 3" w:semiHidden="1" w:uiPriority="3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5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rsid w:val="00AE3078"/>
    <w:pPr>
      <w:spacing w:line="276" w:lineRule="auto"/>
    </w:pPr>
    <w:rPr>
      <w:rFonts w:ascii="Verdana" w:hAnsi="Verdana"/>
      <w:sz w:val="20"/>
      <w:szCs w:val="22"/>
      <w:lang w:val="en-NZ"/>
    </w:rPr>
  </w:style>
  <w:style w:type="paragraph" w:styleId="Heading1">
    <w:name w:val="heading 1"/>
    <w:next w:val="BodyText"/>
    <w:link w:val="Heading1Char"/>
    <w:uiPriority w:val="4"/>
    <w:qFormat/>
    <w:rsid w:val="00D02E2B"/>
    <w:pPr>
      <w:spacing w:before="100" w:line="480" w:lineRule="atLeast"/>
      <w:ind w:right="-754"/>
      <w:outlineLvl w:val="0"/>
    </w:pPr>
    <w:rPr>
      <w:rFonts w:ascii="Verdana" w:eastAsia="Arial" w:hAnsi="Verdana" w:cs="Lato Semibold"/>
      <w:b/>
      <w:color w:val="414141"/>
      <w:sz w:val="36"/>
      <w:szCs w:val="32"/>
      <w:lang w:val="en-NZ"/>
    </w:rPr>
  </w:style>
  <w:style w:type="paragraph" w:styleId="Heading2">
    <w:name w:val="heading 2"/>
    <w:basedOn w:val="Heading1"/>
    <w:next w:val="BodyText"/>
    <w:link w:val="Heading2Char"/>
    <w:uiPriority w:val="4"/>
    <w:qFormat/>
    <w:rsid w:val="00D02E2B"/>
    <w:pPr>
      <w:numPr>
        <w:ilvl w:val="1"/>
      </w:numPr>
      <w:spacing w:line="360" w:lineRule="atLeast"/>
      <w:outlineLvl w:val="1"/>
    </w:pPr>
    <w:rPr>
      <w:bCs/>
      <w:iCs/>
      <w:sz w:val="32"/>
      <w:szCs w:val="28"/>
    </w:rPr>
  </w:style>
  <w:style w:type="paragraph" w:styleId="Heading3">
    <w:name w:val="heading 3"/>
    <w:basedOn w:val="Heading2"/>
    <w:next w:val="BodyText"/>
    <w:link w:val="Heading3Char"/>
    <w:uiPriority w:val="4"/>
    <w:qFormat/>
    <w:rsid w:val="00CB71C2"/>
    <w:pPr>
      <w:keepNext/>
      <w:keepLines/>
      <w:numPr>
        <w:ilvl w:val="0"/>
      </w:numPr>
      <w:spacing w:line="280" w:lineRule="atLeast"/>
      <w:outlineLvl w:val="2"/>
    </w:pPr>
    <w:rPr>
      <w:rFonts w:eastAsiaTheme="majorEastAsia"/>
      <w:bCs w:val="0"/>
      <w:szCs w:val="26"/>
    </w:rPr>
  </w:style>
  <w:style w:type="paragraph" w:styleId="Heading4">
    <w:name w:val="heading 4"/>
    <w:basedOn w:val="BodyText"/>
    <w:next w:val="BodyText"/>
    <w:link w:val="Heading4Char"/>
    <w:uiPriority w:val="4"/>
    <w:qFormat/>
    <w:rsid w:val="00CB71C2"/>
    <w:pPr>
      <w:outlineLvl w:val="3"/>
    </w:pPr>
    <w:rPr>
      <w:rFonts w:cs="Arial"/>
      <w:b/>
      <w:szCs w:val="1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B71C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1C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1C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1C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1C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691C9D"/>
    <w:pPr>
      <w:spacing w:after="240" w:line="240" w:lineRule="atLeast"/>
    </w:pPr>
    <w:rPr>
      <w:rFonts w:ascii="Verdana" w:eastAsia="Times New Roman" w:hAnsi="Verdana" w:cs="Times New Roman"/>
      <w:color w:val="414141"/>
      <w:spacing w:val="4"/>
      <w:sz w:val="20"/>
      <w:lang w:val="en-NZ"/>
    </w:rPr>
  </w:style>
  <w:style w:type="character" w:customStyle="1" w:styleId="BodyTextChar">
    <w:name w:val="Body Text Char"/>
    <w:basedOn w:val="DefaultParagraphFont"/>
    <w:link w:val="BodyText"/>
    <w:rsid w:val="00691C9D"/>
    <w:rPr>
      <w:rFonts w:ascii="Verdana" w:eastAsia="Times New Roman" w:hAnsi="Verdana" w:cs="Times New Roman"/>
      <w:color w:val="414141"/>
      <w:spacing w:val="4"/>
      <w:sz w:val="20"/>
      <w:lang w:val="en-NZ"/>
    </w:rPr>
  </w:style>
  <w:style w:type="paragraph" w:customStyle="1" w:styleId="BodyTextCentre">
    <w:name w:val="Body Text (Centre)"/>
    <w:basedOn w:val="BodyText"/>
    <w:rsid w:val="00CB71C2"/>
    <w:pPr>
      <w:jc w:val="center"/>
    </w:pPr>
  </w:style>
  <w:style w:type="paragraph" w:customStyle="1" w:styleId="BodyTextRight">
    <w:name w:val="Body Text (Right)"/>
    <w:basedOn w:val="BodyText"/>
    <w:rsid w:val="00CB71C2"/>
    <w:pPr>
      <w:jc w:val="right"/>
    </w:pPr>
  </w:style>
  <w:style w:type="paragraph" w:styleId="Caption">
    <w:name w:val="caption"/>
    <w:basedOn w:val="BodyText"/>
    <w:next w:val="BodyText"/>
    <w:uiPriority w:val="44"/>
    <w:qFormat/>
    <w:rsid w:val="00CB71C2"/>
    <w:rPr>
      <w:rFonts w:eastAsia="Arial" w:cs="Arial"/>
      <w:b/>
      <w:bCs/>
      <w:szCs w:val="19"/>
      <w:lang w:eastAsia="en-GB"/>
    </w:rPr>
  </w:style>
  <w:style w:type="character" w:styleId="CommentReference">
    <w:name w:val="annotation reference"/>
    <w:uiPriority w:val="99"/>
    <w:semiHidden/>
    <w:rsid w:val="00CB7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B71C2"/>
    <w:pPr>
      <w:spacing w:line="260" w:lineRule="atLeast"/>
    </w:pPr>
    <w:rPr>
      <w:spacing w:val="6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1C2"/>
    <w:rPr>
      <w:rFonts w:ascii="Verdana" w:eastAsia="Times New Roman" w:hAnsi="Verdana" w:cs="Times New Roman"/>
      <w:spacing w:val="6"/>
      <w:sz w:val="22"/>
      <w:szCs w:val="20"/>
      <w:lang w:val="en-N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1C2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1C2"/>
    <w:rPr>
      <w:rFonts w:ascii="Verdana" w:eastAsia="Times New Roman" w:hAnsi="Verdana" w:cs="Times New Roman"/>
      <w:b/>
      <w:bCs/>
      <w:spacing w:val="6"/>
      <w:sz w:val="22"/>
      <w:szCs w:val="20"/>
      <w:lang w:val="en-NZ"/>
    </w:rPr>
  </w:style>
  <w:style w:type="character" w:styleId="FollowedHyperlink">
    <w:name w:val="FollowedHyperlink"/>
    <w:basedOn w:val="DefaultParagraphFont"/>
    <w:uiPriority w:val="99"/>
    <w:rsid w:val="00CB71C2"/>
    <w:rPr>
      <w:color w:val="808080" w:themeColor="background1" w:themeShade="80"/>
      <w:u w:val="single"/>
    </w:rPr>
  </w:style>
  <w:style w:type="paragraph" w:styleId="Footer">
    <w:name w:val="footer"/>
    <w:link w:val="FooterChar"/>
    <w:uiPriority w:val="99"/>
    <w:qFormat/>
    <w:rsid w:val="006C56B8"/>
    <w:pPr>
      <w:tabs>
        <w:tab w:val="right" w:pos="14570"/>
      </w:tabs>
      <w:spacing w:after="40" w:line="160" w:lineRule="atLeast"/>
      <w:ind w:right="-478"/>
    </w:pPr>
    <w:rPr>
      <w:rFonts w:ascii="Verdana" w:eastAsia="Times New Roman" w:hAnsi="Verdana" w:cs="Times New Roman"/>
      <w:noProof/>
      <w:sz w:val="16"/>
      <w:szCs w:val="12"/>
      <w:lang w:val="en-NZ"/>
    </w:rPr>
  </w:style>
  <w:style w:type="character" w:customStyle="1" w:styleId="FooterChar">
    <w:name w:val="Footer Char"/>
    <w:basedOn w:val="DefaultParagraphFont"/>
    <w:link w:val="Footer"/>
    <w:uiPriority w:val="99"/>
    <w:rsid w:val="006C56B8"/>
    <w:rPr>
      <w:rFonts w:ascii="Verdana" w:eastAsia="Times New Roman" w:hAnsi="Verdana" w:cs="Times New Roman"/>
      <w:noProof/>
      <w:sz w:val="16"/>
      <w:szCs w:val="12"/>
      <w:lang w:val="en-NZ"/>
    </w:rPr>
  </w:style>
  <w:style w:type="character" w:styleId="FootnoteReference">
    <w:name w:val="footnote reference"/>
    <w:basedOn w:val="DefaultParagraphFont"/>
    <w:uiPriority w:val="79"/>
    <w:rsid w:val="00CB71C2"/>
    <w:rPr>
      <w:rFonts w:ascii="Arial" w:hAnsi="Arial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79"/>
    <w:rsid w:val="00CB71C2"/>
    <w:pPr>
      <w:tabs>
        <w:tab w:val="left" w:pos="340"/>
      </w:tabs>
      <w:spacing w:before="40" w:after="40" w:line="160" w:lineRule="atLeast"/>
      <w:ind w:left="113" w:hanging="113"/>
    </w:pPr>
    <w:rPr>
      <w:rFonts w:eastAsia="Arial" w:cs="Arial"/>
      <w:spacing w:val="6"/>
      <w:w w:val="103"/>
      <w:sz w:val="16"/>
      <w:szCs w:val="19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79"/>
    <w:rsid w:val="00CB71C2"/>
    <w:rPr>
      <w:rFonts w:ascii="Verdana" w:eastAsia="Arial" w:hAnsi="Verdana" w:cs="Arial"/>
      <w:spacing w:val="6"/>
      <w:w w:val="103"/>
      <w:sz w:val="16"/>
      <w:szCs w:val="19"/>
      <w:lang w:val="en-NZ" w:eastAsia="en-GB"/>
    </w:rPr>
  </w:style>
  <w:style w:type="paragraph" w:styleId="Header">
    <w:name w:val="header"/>
    <w:link w:val="HeaderChar"/>
    <w:uiPriority w:val="59"/>
    <w:qFormat/>
    <w:rsid w:val="00CB71C2"/>
    <w:pPr>
      <w:tabs>
        <w:tab w:val="right" w:pos="14601"/>
      </w:tabs>
      <w:spacing w:after="40" w:line="260" w:lineRule="atLeast"/>
      <w:ind w:right="-46"/>
      <w:jc w:val="right"/>
    </w:pPr>
    <w:rPr>
      <w:rFonts w:ascii="Arial" w:eastAsia="Times New Roman" w:hAnsi="Arial" w:cs="Times New Roman"/>
      <w:sz w:val="16"/>
      <w:szCs w:val="22"/>
      <w:lang w:val="en-NZ"/>
    </w:rPr>
  </w:style>
  <w:style w:type="character" w:customStyle="1" w:styleId="HeaderChar">
    <w:name w:val="Header Char"/>
    <w:basedOn w:val="DefaultParagraphFont"/>
    <w:link w:val="Header"/>
    <w:uiPriority w:val="59"/>
    <w:rsid w:val="00CB71C2"/>
    <w:rPr>
      <w:rFonts w:ascii="Arial" w:eastAsia="Times New Roman" w:hAnsi="Arial" w:cs="Times New Roman"/>
      <w:sz w:val="16"/>
      <w:szCs w:val="22"/>
      <w:lang w:val="en-NZ"/>
    </w:rPr>
  </w:style>
  <w:style w:type="character" w:customStyle="1" w:styleId="Heading1Char">
    <w:name w:val="Heading 1 Char"/>
    <w:basedOn w:val="DefaultParagraphFont"/>
    <w:link w:val="Heading1"/>
    <w:uiPriority w:val="4"/>
    <w:rsid w:val="00D02E2B"/>
    <w:rPr>
      <w:rFonts w:ascii="Verdana" w:eastAsia="Arial" w:hAnsi="Verdana" w:cs="Lato Semibold"/>
      <w:b/>
      <w:color w:val="414141"/>
      <w:sz w:val="36"/>
      <w:szCs w:val="32"/>
      <w:lang w:val="en-NZ"/>
    </w:rPr>
  </w:style>
  <w:style w:type="character" w:customStyle="1" w:styleId="Heading2Char">
    <w:name w:val="Heading 2 Char"/>
    <w:basedOn w:val="DefaultParagraphFont"/>
    <w:link w:val="Heading2"/>
    <w:uiPriority w:val="4"/>
    <w:rsid w:val="00D02E2B"/>
    <w:rPr>
      <w:rFonts w:ascii="Verdana" w:eastAsia="Arial" w:hAnsi="Verdana" w:cs="Lato Semibold"/>
      <w:b/>
      <w:bCs/>
      <w:iCs/>
      <w:color w:val="414141"/>
      <w:sz w:val="32"/>
      <w:szCs w:val="28"/>
      <w:lang w:val="en-NZ"/>
    </w:rPr>
  </w:style>
  <w:style w:type="character" w:customStyle="1" w:styleId="Heading3Char">
    <w:name w:val="Heading 3 Char"/>
    <w:basedOn w:val="DefaultParagraphFont"/>
    <w:link w:val="Heading3"/>
    <w:uiPriority w:val="4"/>
    <w:rsid w:val="00CB71C2"/>
    <w:rPr>
      <w:rFonts w:asciiTheme="majorHAnsi" w:eastAsiaTheme="majorEastAsia" w:hAnsiTheme="majorHAnsi" w:cs="Lato Semibold"/>
      <w:b/>
      <w:iCs/>
      <w:color w:val="414141"/>
      <w:sz w:val="32"/>
      <w:szCs w:val="26"/>
      <w:lang w:val="en-NZ"/>
    </w:rPr>
  </w:style>
  <w:style w:type="character" w:customStyle="1" w:styleId="Heading4Char">
    <w:name w:val="Heading 4 Char"/>
    <w:basedOn w:val="DefaultParagraphFont"/>
    <w:link w:val="Heading4"/>
    <w:uiPriority w:val="4"/>
    <w:rsid w:val="00CB71C2"/>
    <w:rPr>
      <w:rFonts w:ascii="Verdana" w:eastAsia="Times New Roman" w:hAnsi="Verdana" w:cs="Arial"/>
      <w:b/>
      <w:color w:val="414141"/>
      <w:spacing w:val="4"/>
      <w:sz w:val="22"/>
      <w:szCs w:val="19"/>
      <w:lang w:val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1C2"/>
    <w:rPr>
      <w:rFonts w:asciiTheme="majorHAnsi" w:eastAsiaTheme="majorEastAsia" w:hAnsiTheme="majorHAnsi" w:cstheme="majorBidi"/>
      <w:color w:val="365F91" w:themeColor="accent1" w:themeShade="BF"/>
      <w:sz w:val="20"/>
      <w:szCs w:val="22"/>
      <w:lang w:val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1C2"/>
    <w:rPr>
      <w:rFonts w:asciiTheme="majorHAnsi" w:eastAsiaTheme="majorEastAsia" w:hAnsiTheme="majorHAnsi" w:cstheme="majorBidi"/>
      <w:color w:val="243F60" w:themeColor="accent1" w:themeShade="7F"/>
      <w:sz w:val="20"/>
      <w:szCs w:val="22"/>
      <w:lang w:val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1C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2"/>
      <w:lang w:val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1C2"/>
    <w:rPr>
      <w:rFonts w:asciiTheme="majorHAnsi" w:eastAsiaTheme="majorEastAsia" w:hAnsiTheme="majorHAnsi" w:cstheme="majorBidi"/>
      <w:color w:val="272727" w:themeColor="text1" w:themeTint="D8"/>
      <w:sz w:val="20"/>
      <w:szCs w:val="21"/>
      <w:lang w:val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1C2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  <w:lang w:val="en-NZ"/>
    </w:rPr>
  </w:style>
  <w:style w:type="character" w:styleId="Hyperlink">
    <w:name w:val="Hyperlink"/>
    <w:basedOn w:val="DefaultParagraphFont"/>
    <w:uiPriority w:val="99"/>
    <w:rsid w:val="00DE7FFB"/>
    <w:rPr>
      <w:color w:val="D9D9D9"/>
      <w:u w:val="single"/>
    </w:rPr>
  </w:style>
  <w:style w:type="paragraph" w:styleId="ListBullet">
    <w:name w:val="List Bullet"/>
    <w:basedOn w:val="BodyText"/>
    <w:link w:val="ListBulletChar"/>
    <w:uiPriority w:val="29"/>
    <w:qFormat/>
    <w:rsid w:val="00661374"/>
    <w:pPr>
      <w:numPr>
        <w:numId w:val="2"/>
      </w:numPr>
      <w:spacing w:before="100" w:after="200"/>
      <w:contextualSpacing/>
    </w:pPr>
    <w:rPr>
      <w:lang w:eastAsia="en-GB"/>
    </w:rPr>
  </w:style>
  <w:style w:type="character" w:customStyle="1" w:styleId="ListBulletChar">
    <w:name w:val="List Bullet Char"/>
    <w:link w:val="ListBullet"/>
    <w:uiPriority w:val="29"/>
    <w:rsid w:val="00661374"/>
    <w:rPr>
      <w:rFonts w:ascii="Verdana" w:eastAsia="Times New Roman" w:hAnsi="Verdana" w:cs="Times New Roman"/>
      <w:color w:val="414141"/>
      <w:spacing w:val="4"/>
      <w:sz w:val="20"/>
      <w:lang w:val="en-NZ" w:eastAsia="en-GB"/>
    </w:rPr>
  </w:style>
  <w:style w:type="paragraph" w:styleId="ListBullet2">
    <w:name w:val="List Bullet 2"/>
    <w:basedOn w:val="ListBullet"/>
    <w:uiPriority w:val="29"/>
    <w:qFormat/>
    <w:rsid w:val="00CB71C2"/>
    <w:pPr>
      <w:numPr>
        <w:ilvl w:val="1"/>
      </w:numPr>
    </w:pPr>
  </w:style>
  <w:style w:type="paragraph" w:styleId="ListBullet3">
    <w:name w:val="List Bullet 3"/>
    <w:basedOn w:val="ListBullet2"/>
    <w:uiPriority w:val="29"/>
    <w:qFormat/>
    <w:rsid w:val="00CB71C2"/>
    <w:pPr>
      <w:numPr>
        <w:ilvl w:val="2"/>
      </w:numPr>
      <w:tabs>
        <w:tab w:val="clear" w:pos="1701"/>
        <w:tab w:val="left" w:pos="1418"/>
      </w:tabs>
    </w:pPr>
    <w:rPr>
      <w:noProof/>
    </w:rPr>
  </w:style>
  <w:style w:type="paragraph" w:styleId="ListContinue">
    <w:name w:val="List Continue"/>
    <w:basedOn w:val="BodyText"/>
    <w:uiPriority w:val="30"/>
    <w:qFormat/>
    <w:rsid w:val="00CB71C2"/>
    <w:pPr>
      <w:spacing w:before="100" w:after="200"/>
      <w:ind w:left="567"/>
    </w:pPr>
  </w:style>
  <w:style w:type="paragraph" w:styleId="ListContinue2">
    <w:name w:val="List Continue 2"/>
    <w:basedOn w:val="BodyText"/>
    <w:uiPriority w:val="30"/>
    <w:qFormat/>
    <w:rsid w:val="00CB71C2"/>
    <w:pPr>
      <w:spacing w:before="100" w:after="100"/>
      <w:ind w:left="992"/>
    </w:pPr>
  </w:style>
  <w:style w:type="paragraph" w:styleId="ListContinue3">
    <w:name w:val="List Continue 3"/>
    <w:basedOn w:val="BodyText"/>
    <w:uiPriority w:val="30"/>
    <w:rsid w:val="00CB71C2"/>
    <w:pPr>
      <w:spacing w:before="100" w:after="100"/>
      <w:ind w:left="1418"/>
    </w:pPr>
  </w:style>
  <w:style w:type="paragraph" w:styleId="ListNumber">
    <w:name w:val="List Number"/>
    <w:basedOn w:val="BodyText"/>
    <w:link w:val="ListNumberChar"/>
    <w:uiPriority w:val="19"/>
    <w:qFormat/>
    <w:rsid w:val="00661374"/>
    <w:pPr>
      <w:numPr>
        <w:numId w:val="3"/>
      </w:numPr>
      <w:spacing w:before="100" w:after="200"/>
      <w:contextualSpacing/>
    </w:pPr>
  </w:style>
  <w:style w:type="character" w:customStyle="1" w:styleId="ListNumberChar">
    <w:name w:val="List Number Char"/>
    <w:link w:val="ListNumber"/>
    <w:uiPriority w:val="19"/>
    <w:rsid w:val="00661374"/>
    <w:rPr>
      <w:rFonts w:ascii="Verdana" w:eastAsia="Times New Roman" w:hAnsi="Verdana" w:cs="Times New Roman"/>
      <w:color w:val="414141"/>
      <w:spacing w:val="4"/>
      <w:sz w:val="20"/>
      <w:lang w:val="en-NZ"/>
    </w:rPr>
  </w:style>
  <w:style w:type="paragraph" w:styleId="ListNumber2">
    <w:name w:val="List Number 2"/>
    <w:basedOn w:val="ListNumber"/>
    <w:uiPriority w:val="19"/>
    <w:qFormat/>
    <w:rsid w:val="00CB71C2"/>
    <w:pPr>
      <w:numPr>
        <w:ilvl w:val="1"/>
      </w:numPr>
    </w:pPr>
  </w:style>
  <w:style w:type="paragraph" w:styleId="ListNumber3">
    <w:name w:val="List Number 3"/>
    <w:basedOn w:val="ListNumber2"/>
    <w:uiPriority w:val="19"/>
    <w:qFormat/>
    <w:rsid w:val="00CB71C2"/>
    <w:pPr>
      <w:numPr>
        <w:ilvl w:val="2"/>
      </w:numPr>
    </w:pPr>
  </w:style>
  <w:style w:type="character" w:styleId="PageNumber">
    <w:name w:val="page number"/>
    <w:basedOn w:val="DefaultParagraphFont"/>
    <w:uiPriority w:val="58"/>
    <w:rsid w:val="00CB71C2"/>
    <w:rPr>
      <w:sz w:val="16"/>
    </w:rPr>
  </w:style>
  <w:style w:type="paragraph" w:styleId="Quote">
    <w:name w:val="Quote"/>
    <w:basedOn w:val="BodyText"/>
    <w:link w:val="QuoteChar"/>
    <w:uiPriority w:val="98"/>
    <w:qFormat/>
    <w:rsid w:val="00CB71C2"/>
    <w:pPr>
      <w:ind w:left="567" w:right="567"/>
    </w:pPr>
    <w:rPr>
      <w:i/>
      <w:lang w:val="en-GB"/>
    </w:rPr>
  </w:style>
  <w:style w:type="character" w:customStyle="1" w:styleId="QuoteChar">
    <w:name w:val="Quote Char"/>
    <w:basedOn w:val="DefaultParagraphFont"/>
    <w:link w:val="Quote"/>
    <w:uiPriority w:val="98"/>
    <w:rsid w:val="00AE3078"/>
    <w:rPr>
      <w:rFonts w:ascii="Verdana" w:eastAsia="Times New Roman" w:hAnsi="Verdana" w:cs="Times New Roman"/>
      <w:i/>
      <w:color w:val="414141"/>
      <w:spacing w:val="4"/>
      <w:sz w:val="20"/>
      <w:lang w:val="en-GB"/>
    </w:rPr>
  </w:style>
  <w:style w:type="paragraph" w:styleId="Title">
    <w:name w:val="Title"/>
    <w:basedOn w:val="Normal"/>
    <w:next w:val="BodyText"/>
    <w:link w:val="TitleChar"/>
    <w:uiPriority w:val="99"/>
    <w:qFormat/>
    <w:rsid w:val="00DE7FFB"/>
    <w:pPr>
      <w:spacing w:after="40"/>
    </w:pPr>
    <w:rPr>
      <w:rFonts w:eastAsiaTheme="majorEastAsia" w:cstheme="majorBidi"/>
      <w:b/>
      <w:color w:val="FFE312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99"/>
    <w:rsid w:val="00DE7FFB"/>
    <w:rPr>
      <w:rFonts w:ascii="Verdana" w:eastAsiaTheme="majorEastAsia" w:hAnsi="Verdana" w:cstheme="majorBidi"/>
      <w:b/>
      <w:color w:val="FFE312"/>
      <w:sz w:val="36"/>
      <w:szCs w:val="72"/>
      <w:lang w:val="en-NZ"/>
    </w:rPr>
  </w:style>
  <w:style w:type="paragraph" w:styleId="Subtitle">
    <w:name w:val="Subtitle"/>
    <w:basedOn w:val="Normal"/>
    <w:link w:val="SubtitleChar"/>
    <w:uiPriority w:val="99"/>
    <w:qFormat/>
    <w:rsid w:val="00CB71C2"/>
    <w:pPr>
      <w:spacing w:after="440"/>
      <w:jc w:val="right"/>
    </w:pPr>
    <w:rPr>
      <w:rFonts w:asciiTheme="majorHAnsi" w:hAnsiTheme="majorHAnsi"/>
      <w:b/>
      <w:color w:val="FFFFFF" w:themeColor="background1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99"/>
    <w:rsid w:val="00CB71C2"/>
    <w:rPr>
      <w:rFonts w:asciiTheme="majorHAnsi" w:eastAsia="Times New Roman" w:hAnsiTheme="majorHAnsi" w:cs="Times New Roman"/>
      <w:b/>
      <w:color w:val="FFFFFF" w:themeColor="background1"/>
      <w:sz w:val="44"/>
      <w:szCs w:val="44"/>
      <w:lang w:val="en-NZ"/>
    </w:rPr>
  </w:style>
  <w:style w:type="table" w:styleId="TableGrid">
    <w:name w:val="Table Grid"/>
    <w:basedOn w:val="TableNormal"/>
    <w:uiPriority w:val="59"/>
    <w:rsid w:val="005C734E"/>
    <w:pPr>
      <w:spacing w:before="20" w:after="20" w:line="180" w:lineRule="atLeast"/>
    </w:pPr>
    <w:rPr>
      <w:rFonts w:ascii="Verdana" w:eastAsia="Times New Roman" w:hAnsi="Verdana" w:cs="Times New Roman"/>
      <w:sz w:val="20"/>
      <w:szCs w:val="20"/>
      <w:lang w:val="en-NZ" w:eastAsia="en-NZ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85" w:type="dxa"/>
        <w:left w:w="85" w:type="dxa"/>
        <w:bottom w:w="85" w:type="dxa"/>
        <w:right w:w="85" w:type="dxa"/>
      </w:tblCellMar>
    </w:tblPr>
    <w:trPr>
      <w:cantSplit/>
    </w:trPr>
    <w:tcPr>
      <w:shd w:val="clear" w:color="auto" w:fill="auto"/>
    </w:tcPr>
    <w:tblStylePr w:type="firstRow">
      <w:rPr>
        <w:b w:val="0"/>
      </w:rPr>
    </w:tblStylePr>
  </w:style>
  <w:style w:type="paragraph" w:customStyle="1" w:styleId="TableText">
    <w:name w:val="Table Text"/>
    <w:basedOn w:val="BodyText"/>
    <w:link w:val="TableTextChar"/>
    <w:uiPriority w:val="7"/>
    <w:qFormat/>
    <w:rsid w:val="005A2DB8"/>
    <w:pPr>
      <w:spacing w:after="80" w:line="160" w:lineRule="atLeast"/>
    </w:pPr>
    <w:rPr>
      <w:lang w:eastAsia="en-NZ"/>
    </w:rPr>
  </w:style>
  <w:style w:type="character" w:customStyle="1" w:styleId="TableTextChar">
    <w:name w:val="Table Text Char"/>
    <w:basedOn w:val="BodyTextChar"/>
    <w:link w:val="TableText"/>
    <w:uiPriority w:val="7"/>
    <w:rsid w:val="00AE3078"/>
    <w:rPr>
      <w:rFonts w:ascii="Verdana" w:eastAsia="Times New Roman" w:hAnsi="Verdana" w:cs="Times New Roman"/>
      <w:color w:val="414141"/>
      <w:spacing w:val="4"/>
      <w:sz w:val="20"/>
      <w:lang w:val="en-NZ" w:eastAsia="en-NZ"/>
    </w:rPr>
  </w:style>
  <w:style w:type="paragraph" w:styleId="TOC1">
    <w:name w:val="toc 1"/>
    <w:basedOn w:val="BodyText"/>
    <w:autoRedefine/>
    <w:uiPriority w:val="39"/>
    <w:unhideWhenUsed/>
    <w:rsid w:val="008D230A"/>
    <w:pPr>
      <w:tabs>
        <w:tab w:val="left" w:pos="426"/>
        <w:tab w:val="right" w:leader="dot" w:pos="8931"/>
      </w:tabs>
    </w:pPr>
    <w:rPr>
      <w:rFonts w:eastAsiaTheme="minorEastAsia" w:cstheme="minorBidi"/>
      <w:b/>
      <w:noProof/>
      <w:sz w:val="24"/>
      <w:szCs w:val="22"/>
      <w:lang w:eastAsia="en-NZ"/>
    </w:rPr>
  </w:style>
  <w:style w:type="paragraph" w:styleId="TOC2">
    <w:name w:val="toc 2"/>
    <w:basedOn w:val="TOC1"/>
    <w:autoRedefine/>
    <w:uiPriority w:val="39"/>
    <w:unhideWhenUsed/>
    <w:rsid w:val="008D230A"/>
    <w:pPr>
      <w:tabs>
        <w:tab w:val="clear" w:pos="426"/>
        <w:tab w:val="left" w:pos="851"/>
      </w:tabs>
      <w:spacing w:line="300" w:lineRule="atLeast"/>
      <w:ind w:left="284"/>
      <w:contextualSpacing/>
    </w:pPr>
    <w:rPr>
      <w:b w:val="0"/>
      <w:color w:val="auto"/>
      <w:spacing w:val="0"/>
    </w:rPr>
  </w:style>
  <w:style w:type="paragraph" w:styleId="TOC3">
    <w:name w:val="toc 3"/>
    <w:basedOn w:val="TOC2"/>
    <w:next w:val="BodyText"/>
    <w:autoRedefine/>
    <w:uiPriority w:val="39"/>
    <w:unhideWhenUsed/>
    <w:rsid w:val="00CB71C2"/>
    <w:pPr>
      <w:ind w:left="567"/>
    </w:pPr>
  </w:style>
  <w:style w:type="paragraph" w:styleId="TOC4">
    <w:name w:val="toc 4"/>
    <w:basedOn w:val="Normal"/>
    <w:next w:val="Normal"/>
    <w:autoRedefine/>
    <w:uiPriority w:val="39"/>
    <w:semiHidden/>
    <w:rsid w:val="00CB71C2"/>
    <w:pPr>
      <w:spacing w:after="100" w:line="259" w:lineRule="auto"/>
      <w:ind w:left="660"/>
    </w:pPr>
    <w:rPr>
      <w:rFonts w:eastAsiaTheme="minorEastAsia"/>
      <w:lang w:eastAsia="en-NZ"/>
    </w:rPr>
  </w:style>
  <w:style w:type="paragraph" w:styleId="TOC5">
    <w:name w:val="toc 5"/>
    <w:basedOn w:val="Normal"/>
    <w:next w:val="Normal"/>
    <w:autoRedefine/>
    <w:uiPriority w:val="39"/>
    <w:semiHidden/>
    <w:rsid w:val="00CB71C2"/>
    <w:pPr>
      <w:spacing w:after="100" w:line="259" w:lineRule="auto"/>
      <w:ind w:left="880"/>
    </w:pPr>
    <w:rPr>
      <w:rFonts w:eastAsiaTheme="minorEastAsia"/>
      <w:lang w:eastAsia="en-NZ"/>
    </w:rPr>
  </w:style>
  <w:style w:type="paragraph" w:styleId="TOC6">
    <w:name w:val="toc 6"/>
    <w:basedOn w:val="Normal"/>
    <w:next w:val="Normal"/>
    <w:autoRedefine/>
    <w:uiPriority w:val="39"/>
    <w:semiHidden/>
    <w:rsid w:val="00CB71C2"/>
    <w:pPr>
      <w:spacing w:after="100" w:line="259" w:lineRule="auto"/>
      <w:ind w:left="1100"/>
    </w:pPr>
    <w:rPr>
      <w:rFonts w:eastAsiaTheme="minorEastAsia"/>
      <w:lang w:eastAsia="en-NZ"/>
    </w:rPr>
  </w:style>
  <w:style w:type="paragraph" w:styleId="TOC7">
    <w:name w:val="toc 7"/>
    <w:basedOn w:val="Normal"/>
    <w:next w:val="Normal"/>
    <w:autoRedefine/>
    <w:uiPriority w:val="39"/>
    <w:semiHidden/>
    <w:rsid w:val="00CB71C2"/>
    <w:pPr>
      <w:spacing w:after="100" w:line="259" w:lineRule="auto"/>
      <w:ind w:left="1320"/>
    </w:pPr>
    <w:rPr>
      <w:rFonts w:eastAsiaTheme="minorEastAsia"/>
      <w:lang w:eastAsia="en-NZ"/>
    </w:rPr>
  </w:style>
  <w:style w:type="paragraph" w:styleId="TOC8">
    <w:name w:val="toc 8"/>
    <w:basedOn w:val="Normal"/>
    <w:next w:val="Normal"/>
    <w:autoRedefine/>
    <w:uiPriority w:val="39"/>
    <w:semiHidden/>
    <w:rsid w:val="00CB71C2"/>
    <w:pPr>
      <w:spacing w:after="100" w:line="259" w:lineRule="auto"/>
      <w:ind w:left="1540"/>
    </w:pPr>
    <w:rPr>
      <w:rFonts w:eastAsiaTheme="minorEastAsia"/>
      <w:lang w:eastAsia="en-NZ"/>
    </w:rPr>
  </w:style>
  <w:style w:type="paragraph" w:styleId="TOC9">
    <w:name w:val="toc 9"/>
    <w:basedOn w:val="Normal"/>
    <w:next w:val="Normal"/>
    <w:autoRedefine/>
    <w:uiPriority w:val="39"/>
    <w:semiHidden/>
    <w:rsid w:val="00CB71C2"/>
    <w:pPr>
      <w:spacing w:after="100" w:line="259" w:lineRule="auto"/>
      <w:ind w:left="1760"/>
    </w:pPr>
    <w:rPr>
      <w:rFonts w:eastAsiaTheme="minorEastAsia"/>
      <w:lang w:eastAsia="en-NZ"/>
    </w:rPr>
  </w:style>
  <w:style w:type="paragraph" w:styleId="TOCHeading">
    <w:name w:val="TOC Heading"/>
    <w:basedOn w:val="Heading1"/>
    <w:next w:val="BodyText"/>
    <w:uiPriority w:val="39"/>
    <w:qFormat/>
    <w:rsid w:val="00CB71C2"/>
    <w:pPr>
      <w:keepNext/>
      <w:keepLines/>
      <w:spacing w:line="240" w:lineRule="atLeast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customStyle="1" w:styleId="Task">
    <w:name w:val="Task"/>
    <w:basedOn w:val="Heading1"/>
    <w:link w:val="TaskChar"/>
    <w:uiPriority w:val="5"/>
    <w:qFormat/>
    <w:rsid w:val="00126BEC"/>
    <w:pPr>
      <w:numPr>
        <w:numId w:val="4"/>
      </w:numPr>
      <w:tabs>
        <w:tab w:val="clear" w:pos="7655"/>
        <w:tab w:val="num" w:pos="1701"/>
      </w:tabs>
      <w:ind w:left="0"/>
      <w:outlineLvl w:val="1"/>
    </w:pPr>
  </w:style>
  <w:style w:type="character" w:customStyle="1" w:styleId="TaskChar">
    <w:name w:val="Task Char"/>
    <w:basedOn w:val="Heading1Char"/>
    <w:link w:val="Task"/>
    <w:uiPriority w:val="5"/>
    <w:rsid w:val="00126BEC"/>
    <w:rPr>
      <w:rFonts w:ascii="Verdana" w:eastAsia="Arial" w:hAnsi="Verdana" w:cs="Lato Semibold"/>
      <w:b/>
      <w:color w:val="414141"/>
      <w:sz w:val="36"/>
      <w:szCs w:val="32"/>
      <w:lang w:val="en-NZ"/>
    </w:rPr>
  </w:style>
  <w:style w:type="character" w:styleId="PlaceholderText">
    <w:name w:val="Placeholder Text"/>
    <w:basedOn w:val="DefaultParagraphFont"/>
    <w:uiPriority w:val="99"/>
    <w:semiHidden/>
    <w:rsid w:val="00BB0A14"/>
    <w:rPr>
      <w:color w:val="808080"/>
    </w:rPr>
  </w:style>
  <w:style w:type="paragraph" w:styleId="ListParagraph">
    <w:name w:val="List Paragraph"/>
    <w:basedOn w:val="Normal"/>
    <w:uiPriority w:val="34"/>
    <w:qFormat/>
    <w:rsid w:val="000B2CC6"/>
    <w:pPr>
      <w:spacing w:after="0" w:line="360" w:lineRule="auto"/>
      <w:ind w:left="720"/>
      <w:contextualSpacing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CB"/>
    <w:rPr>
      <w:rFonts w:ascii="Segoe UI" w:hAnsi="Segoe UI" w:cs="Segoe UI"/>
      <w:sz w:val="18"/>
      <w:szCs w:val="18"/>
      <w:lang w:val="en-NZ"/>
    </w:rPr>
  </w:style>
  <w:style w:type="paragraph" w:customStyle="1" w:styleId="steps">
    <w:name w:val="steps"/>
    <w:rsid w:val="00956774"/>
    <w:pPr>
      <w:numPr>
        <w:numId w:val="6"/>
      </w:numPr>
      <w:tabs>
        <w:tab w:val="num" w:pos="567"/>
      </w:tabs>
      <w:spacing w:before="100" w:line="240" w:lineRule="atLeast"/>
      <w:ind w:left="567" w:hanging="425"/>
      <w:contextualSpacing/>
    </w:pPr>
    <w:rPr>
      <w:rFonts w:ascii="Verdana" w:eastAsia="Times New Roman" w:hAnsi="Verdana" w:cs="Times New Roman"/>
      <w:color w:val="414141"/>
      <w:spacing w:val="4"/>
      <w:sz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5" Type="http://schemas.openxmlformats.org/officeDocument/2006/relationships/image" Target="media/image9.png"/><Relationship Id="rId29" Type="http://schemas.openxmlformats.org/officeDocument/2006/relationships/image" Target="media/image13.png"/><Relationship Id="rId16" Type="http://schemas.openxmlformats.org/officeDocument/2006/relationships/header" Target="header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8.png"/><Relationship Id="rId32" Type="http://schemas.openxmlformats.org/officeDocument/2006/relationships/customXml" Target="../customXml/item6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8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\Documents\Custom%20Office%20Templates\SO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  <a:effectLst/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 xsi:nil="true"/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GGKL-1341018776-521</_dlc_DocId>
    <_dlc_DocIdUrl xmlns="13bfd587-5662-4c43-913e-045f37872afe">
      <Url>https://goughgroupltd.sharepoint.com/sites/GoughGroupKnowledge/_layouts/15/DocIdRedir.aspx?ID=GGKL-1341018776-521</Url>
      <Description>GGKL-1341018776-521</Description>
    </_dlc_DocIdUrl>
    <Activity xmlns="ef771d1d-d70d-4d80-8b8d-420e2422cbf9">No Activity</Activity>
    <Subactivity xmlns="ef771d1d-d70d-4d80-8b8d-420e2422cbf9">No Subactivity</Subactivity>
    <Function xmlns="ef771d1d-d70d-4d80-8b8d-420e2422cbf9">NAXT Guides</Function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6C356FB-4035-43E4-9053-50CE190FE6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B73862-8E8B-4CC1-9581-3F630F2BAD3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901B6B8-20ED-45CD-B8E6-EBC84D862164}"/>
</file>

<file path=customXml/itemProps4.xml><?xml version="1.0" encoding="utf-8"?>
<ds:datastoreItem xmlns:ds="http://schemas.openxmlformats.org/officeDocument/2006/customXml" ds:itemID="{C282A2DE-5AB3-47DE-BCDF-0D2240349C52}">
  <ds:schemaRefs>
    <ds:schemaRef ds:uri="http://schemas.microsoft.com/office/2006/documentManagement/types"/>
    <ds:schemaRef ds:uri="http://schemas.microsoft.com/office/infopath/2007/PartnerControls"/>
    <ds:schemaRef ds:uri="798c4cfc-3125-4f66-a621-36ad5101473c"/>
    <ds:schemaRef ds:uri="fb98d7d9-4030-4acb-b598-a07f6d59531b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E9C8ED6B-8F27-4B87-A102-37DCD865A75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AF4F6C9-707D-4150-87F1-662955FF31BA}"/>
</file>

<file path=docProps/app.xml><?xml version="1.0" encoding="utf-8"?>
<Properties xmlns="http://schemas.openxmlformats.org/officeDocument/2006/extended-properties" xmlns:vt="http://schemas.openxmlformats.org/officeDocument/2006/docPropsVTypes">
  <Template>SOP template.dotx</Template>
  <TotalTime>1</TotalTime>
  <Pages>14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Workflow of a service call</vt:lpstr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Workflow of a service call</dc:title>
  <dc:subject/>
  <dc:creator>Stephanie Cassels</dc:creator>
  <cp:keywords/>
  <cp:lastModifiedBy>Stephanie Macky</cp:lastModifiedBy>
  <cp:revision>3</cp:revision>
  <dcterms:created xsi:type="dcterms:W3CDTF">2018-04-30T22:57:00Z</dcterms:created>
  <dcterms:modified xsi:type="dcterms:W3CDTF">2018-04-30T22:57:00Z</dcterms:modified>
  <cp:contentStatus>Validated for Use in Q2, 2018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9cf038f1-b60b-4030-8066-5bed694d5f4a</vt:lpwstr>
  </property>
  <property fmtid="{D5CDD505-2E9C-101B-9397-08002B2CF9AE}" pid="4" name="Topic">
    <vt:lpwstr/>
  </property>
</Properties>
</file>