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9831C" w14:textId="77777777" w:rsidR="00BB0A14" w:rsidRDefault="00BB0A14" w:rsidP="00D02E2B">
      <w:pPr>
        <w:pStyle w:val="Heading1"/>
      </w:pPr>
      <w:bookmarkStart w:id="0" w:name="_Hlk516664003"/>
      <w:bookmarkEnd w:id="0"/>
    </w:p>
    <w:p w14:paraId="7AD7ACE6" w14:textId="77777777" w:rsidR="005854A7" w:rsidRDefault="00722A0B" w:rsidP="00D02E2B">
      <w:pPr>
        <w:pStyle w:val="Heading1"/>
      </w:pPr>
      <w:bookmarkStart w:id="1" w:name="_Toc492453697"/>
      <w:bookmarkStart w:id="2" w:name="_Toc492460488"/>
      <w:bookmarkStart w:id="3" w:name="_Toc492460540"/>
      <w:bookmarkStart w:id="4" w:name="_Toc492460846"/>
      <w:r>
        <w:t>Purpose</w:t>
      </w:r>
      <w:bookmarkEnd w:id="1"/>
      <w:bookmarkEnd w:id="2"/>
      <w:bookmarkEnd w:id="3"/>
      <w:bookmarkEnd w:id="4"/>
    </w:p>
    <w:p w14:paraId="3F10EAB1" w14:textId="77777777" w:rsidR="001429C6" w:rsidRDefault="001429C6" w:rsidP="001429C6">
      <w:pPr>
        <w:pStyle w:val="BodyText"/>
        <w:rPr>
          <w:szCs w:val="22"/>
        </w:rPr>
      </w:pPr>
      <w:r>
        <w:t>This function allows you to close off the current hour meter and set up a new one for a piece of equipment assigned to a segment/operation.</w:t>
      </w:r>
    </w:p>
    <w:p w14:paraId="07085AF3" w14:textId="77777777" w:rsidR="005A0E1D" w:rsidRDefault="005A0E1D" w:rsidP="000B470C">
      <w:pPr>
        <w:pStyle w:val="BodyText"/>
      </w:pPr>
    </w:p>
    <w:p w14:paraId="6695DD2A" w14:textId="77777777" w:rsidR="00D65D73" w:rsidRDefault="00D65D73" w:rsidP="00D65D73">
      <w:pPr>
        <w:spacing w:line="240" w:lineRule="auto"/>
        <w:rPr>
          <w:rFonts w:eastAsiaTheme="minorEastAsia"/>
          <w:noProof/>
          <w:color w:val="414141"/>
          <w:spacing w:val="4"/>
          <w:sz w:val="24"/>
          <w:lang w:eastAsia="en-NZ"/>
        </w:rPr>
      </w:pPr>
      <w:bookmarkStart w:id="5" w:name="_Toc492453698"/>
      <w:bookmarkStart w:id="6" w:name="_Toc492460489"/>
      <w:r>
        <w:rPr>
          <w:rFonts w:eastAsia="Arial" w:cs="Lato Semibold"/>
          <w:b/>
          <w:color w:val="414141"/>
          <w:sz w:val="36"/>
          <w:szCs w:val="32"/>
        </w:rPr>
        <w:t xml:space="preserve">What is covered in this </w:t>
      </w:r>
      <w:r w:rsidR="009B0740">
        <w:rPr>
          <w:rFonts w:eastAsia="Arial" w:cs="Lato Semibold"/>
          <w:b/>
          <w:color w:val="414141"/>
          <w:sz w:val="36"/>
          <w:szCs w:val="32"/>
        </w:rPr>
        <w:t>guide</w:t>
      </w:r>
    </w:p>
    <w:p w14:paraId="056A190F" w14:textId="22570D55" w:rsidR="004778FF" w:rsidRDefault="00D65D73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  <w:lang w:val="en-GB" w:eastAsia="en-GB"/>
        </w:rPr>
      </w:pPr>
      <w:r>
        <w:fldChar w:fldCharType="begin"/>
      </w:r>
      <w:r>
        <w:instrText xml:space="preserve"> TOC \h \z \t "Task,1" </w:instrText>
      </w:r>
      <w:r>
        <w:fldChar w:fldCharType="separate"/>
      </w:r>
      <w:hyperlink w:anchor="_Toc517787237" w:history="1">
        <w:r w:rsidR="004778FF" w:rsidRPr="00CD693E">
          <w:rPr>
            <w:rStyle w:val="Hyperlink"/>
          </w:rPr>
          <w:t>Task 1.</w:t>
        </w:r>
        <w:r w:rsidR="004778FF">
          <w:rPr>
            <w:rFonts w:asciiTheme="minorHAnsi" w:hAnsiTheme="minorHAnsi"/>
            <w:b w:val="0"/>
            <w:color w:val="auto"/>
            <w:spacing w:val="0"/>
            <w:sz w:val="22"/>
            <w:lang w:val="en-GB" w:eastAsia="en-GB"/>
          </w:rPr>
          <w:tab/>
        </w:r>
        <w:r w:rsidR="004778FF" w:rsidRPr="00CD693E">
          <w:rPr>
            <w:rStyle w:val="Hyperlink"/>
          </w:rPr>
          <w:t>Hour meter replacement f</w:t>
        </w:r>
        <w:bookmarkStart w:id="7" w:name="_GoBack"/>
        <w:bookmarkEnd w:id="7"/>
        <w:r w:rsidR="004778FF" w:rsidRPr="00CD693E">
          <w:rPr>
            <w:rStyle w:val="Hyperlink"/>
          </w:rPr>
          <w:t>or a segment/operation</w:t>
        </w:r>
        <w:r w:rsidR="004778FF">
          <w:rPr>
            <w:webHidden/>
          </w:rPr>
          <w:tab/>
        </w:r>
        <w:r w:rsidR="004778FF">
          <w:rPr>
            <w:webHidden/>
          </w:rPr>
          <w:fldChar w:fldCharType="begin"/>
        </w:r>
        <w:r w:rsidR="004778FF">
          <w:rPr>
            <w:webHidden/>
          </w:rPr>
          <w:instrText xml:space="preserve"> PAGEREF _Toc517787237 \h </w:instrText>
        </w:r>
        <w:r w:rsidR="004778FF">
          <w:rPr>
            <w:webHidden/>
          </w:rPr>
        </w:r>
        <w:r w:rsidR="004778FF">
          <w:rPr>
            <w:webHidden/>
          </w:rPr>
          <w:fldChar w:fldCharType="separate"/>
        </w:r>
        <w:r w:rsidR="004778FF">
          <w:rPr>
            <w:webHidden/>
          </w:rPr>
          <w:t>2</w:t>
        </w:r>
        <w:r w:rsidR="004778FF">
          <w:rPr>
            <w:webHidden/>
          </w:rPr>
          <w:fldChar w:fldCharType="end"/>
        </w:r>
      </w:hyperlink>
    </w:p>
    <w:p w14:paraId="5D1132D6" w14:textId="1749CDD5" w:rsidR="00D65D73" w:rsidRDefault="00D65D73">
      <w:pPr>
        <w:spacing w:line="240" w:lineRule="auto"/>
        <w:rPr>
          <w:rFonts w:eastAsia="Arial" w:cs="Lato Semibold"/>
          <w:b/>
          <w:color w:val="414141"/>
          <w:sz w:val="36"/>
          <w:szCs w:val="32"/>
        </w:rPr>
      </w:pPr>
      <w:r>
        <w:rPr>
          <w:rFonts w:eastAsiaTheme="minorEastAsia"/>
          <w:noProof/>
          <w:color w:val="414141"/>
          <w:spacing w:val="4"/>
          <w:sz w:val="24"/>
          <w:lang w:eastAsia="en-NZ"/>
        </w:rPr>
        <w:fldChar w:fldCharType="end"/>
      </w:r>
      <w:bookmarkStart w:id="8" w:name="_Toc492460847"/>
    </w:p>
    <w:p w14:paraId="77D826A9" w14:textId="77777777" w:rsidR="00691C9D" w:rsidRDefault="00722A0B" w:rsidP="000B470C">
      <w:pPr>
        <w:pStyle w:val="Heading1"/>
      </w:pPr>
      <w:r>
        <w:t>Terminology</w:t>
      </w:r>
      <w:bookmarkEnd w:id="5"/>
      <w:bookmarkEnd w:id="6"/>
      <w:bookmarkEnd w:id="8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184"/>
      </w:tblGrid>
      <w:tr w:rsidR="001429C6" w14:paraId="340E3D7C" w14:textId="77777777" w:rsidTr="0044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572" w:type="pct"/>
          </w:tcPr>
          <w:p w14:paraId="3A502951" w14:textId="77777777" w:rsidR="001429C6" w:rsidRPr="004778FF" w:rsidRDefault="001429C6" w:rsidP="004778FF">
            <w:pPr>
              <w:pStyle w:val="TableText"/>
              <w:rPr>
                <w:b/>
              </w:rPr>
            </w:pPr>
            <w:r w:rsidRPr="004778FF">
              <w:rPr>
                <w:b/>
              </w:rPr>
              <w:t>SMU</w:t>
            </w:r>
          </w:p>
        </w:tc>
        <w:tc>
          <w:tcPr>
            <w:tcW w:w="3428" w:type="pct"/>
          </w:tcPr>
          <w:p w14:paraId="304DCF16" w14:textId="4EE675E3" w:rsidR="001429C6" w:rsidRDefault="006A3051" w:rsidP="004778FF">
            <w:pPr>
              <w:pStyle w:val="TableText"/>
            </w:pPr>
            <w:r>
              <w:t>Service Meter Unit, used to record the units the machine is used</w:t>
            </w:r>
          </w:p>
        </w:tc>
      </w:tr>
      <w:tr w:rsidR="001429C6" w14:paraId="0F9C05C1" w14:textId="77777777" w:rsidTr="00447A5E">
        <w:trPr>
          <w:trHeight w:val="567"/>
        </w:trPr>
        <w:tc>
          <w:tcPr>
            <w:tcW w:w="1572" w:type="pct"/>
          </w:tcPr>
          <w:p w14:paraId="21598442" w14:textId="77777777" w:rsidR="001429C6" w:rsidRPr="004778FF" w:rsidRDefault="001429C6" w:rsidP="004778FF">
            <w:pPr>
              <w:pStyle w:val="TableText"/>
              <w:rPr>
                <w:b/>
              </w:rPr>
            </w:pPr>
            <w:r w:rsidRPr="004778FF">
              <w:rPr>
                <w:b/>
              </w:rPr>
              <w:t>SMU Capture Date</w:t>
            </w:r>
          </w:p>
        </w:tc>
        <w:tc>
          <w:tcPr>
            <w:tcW w:w="3428" w:type="pct"/>
          </w:tcPr>
          <w:p w14:paraId="02339306" w14:textId="5379F897" w:rsidR="001429C6" w:rsidRDefault="006A3051" w:rsidP="004778FF">
            <w:pPr>
              <w:pStyle w:val="TableText"/>
            </w:pPr>
            <w:r>
              <w:t>Capture date of the Service Meter Unit reading</w:t>
            </w:r>
          </w:p>
        </w:tc>
      </w:tr>
    </w:tbl>
    <w:p w14:paraId="4D1EA161" w14:textId="77777777" w:rsidR="00DE7FFB" w:rsidRDefault="00DE7FFB" w:rsidP="005854A7"/>
    <w:p w14:paraId="2B21E46D" w14:textId="77777777" w:rsidR="00691C9D" w:rsidRDefault="00691C9D" w:rsidP="000B470C">
      <w:pPr>
        <w:pStyle w:val="Heading1"/>
      </w:pPr>
      <w:bookmarkStart w:id="9" w:name="_Toc492453699"/>
      <w:bookmarkStart w:id="10" w:name="_Toc492460490"/>
      <w:bookmarkStart w:id="11" w:name="_Toc492460848"/>
      <w:r>
        <w:t>Use of icons</w:t>
      </w:r>
      <w:bookmarkEnd w:id="9"/>
      <w:bookmarkEnd w:id="10"/>
      <w:bookmarkEnd w:id="11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011"/>
        <w:gridCol w:w="1108"/>
        <w:gridCol w:w="1901"/>
        <w:gridCol w:w="1075"/>
        <w:gridCol w:w="1932"/>
      </w:tblGrid>
      <w:tr w:rsidR="003F3F5B" w14:paraId="176AE8AA" w14:textId="77777777" w:rsidTr="00E60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550" w:type="pct"/>
          </w:tcPr>
          <w:p w14:paraId="4E44E970" w14:textId="77777777" w:rsidR="003F3F5B" w:rsidRDefault="003F3F5B" w:rsidP="00E60F9C">
            <w:pPr>
              <w:pStyle w:val="Tabl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8A8684" wp14:editId="175720D1">
                  <wp:extent cx="540000" cy="54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ps blac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5" w:type="pct"/>
            <w:tcBorders>
              <w:right w:val="single" w:sz="4" w:space="0" w:color="C0C0C0"/>
            </w:tcBorders>
          </w:tcPr>
          <w:p w14:paraId="44BC3E3C" w14:textId="77777777" w:rsidR="003F3F5B" w:rsidRPr="00691C9D" w:rsidRDefault="003F3F5B" w:rsidP="00E60F9C">
            <w:pPr>
              <w:pStyle w:val="TableText"/>
              <w:rPr>
                <w:b/>
              </w:rPr>
            </w:pPr>
            <w:r>
              <w:rPr>
                <w:b/>
              </w:rPr>
              <w:t>Business rule</w:t>
            </w:r>
          </w:p>
        </w:tc>
        <w:tc>
          <w:tcPr>
            <w:tcW w:w="614" w:type="pct"/>
            <w:tcBorders>
              <w:left w:val="single" w:sz="4" w:space="0" w:color="C0C0C0"/>
              <w:right w:val="nil"/>
            </w:tcBorders>
          </w:tcPr>
          <w:p w14:paraId="04AC67C1" w14:textId="77777777" w:rsidR="003F3F5B" w:rsidRDefault="003F3F5B" w:rsidP="00E60F9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0492A183" wp14:editId="084ACFD2">
                  <wp:extent cx="540000" cy="54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pct"/>
            <w:tcBorders>
              <w:left w:val="nil"/>
            </w:tcBorders>
          </w:tcPr>
          <w:p w14:paraId="6515166D" w14:textId="77777777" w:rsidR="003F3F5B" w:rsidRDefault="003F3F5B" w:rsidP="00E60F9C">
            <w:pPr>
              <w:pStyle w:val="TableText"/>
            </w:pPr>
            <w:r w:rsidRPr="00691C9D">
              <w:rPr>
                <w:b/>
              </w:rPr>
              <w:t>Key point</w:t>
            </w:r>
            <w:r>
              <w:rPr>
                <w:b/>
              </w:rPr>
              <w:t xml:space="preserve"> / Tips</w:t>
            </w:r>
          </w:p>
        </w:tc>
        <w:tc>
          <w:tcPr>
            <w:tcW w:w="596" w:type="pct"/>
            <w:tcBorders>
              <w:left w:val="single" w:sz="4" w:space="0" w:color="C0C0C0"/>
              <w:right w:val="nil"/>
            </w:tcBorders>
          </w:tcPr>
          <w:p w14:paraId="750A4017" w14:textId="77777777" w:rsidR="003F3F5B" w:rsidRDefault="003F3F5B" w:rsidP="00E60F9C">
            <w:pPr>
              <w:pStyle w:val="TableText"/>
            </w:pPr>
            <w:r>
              <w:rPr>
                <w:b/>
                <w:noProof/>
              </w:rPr>
              <w:drawing>
                <wp:inline distT="0" distB="0" distL="0" distR="0" wp14:anchorId="39136BBA" wp14:editId="3918A081">
                  <wp:extent cx="540000" cy="5400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Tips blac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pct"/>
            <w:tcBorders>
              <w:left w:val="nil"/>
            </w:tcBorders>
          </w:tcPr>
          <w:p w14:paraId="2549B329" w14:textId="77777777" w:rsidR="003F3F5B" w:rsidRDefault="003F3F5B" w:rsidP="00E60F9C">
            <w:pPr>
              <w:pStyle w:val="TableText"/>
            </w:pPr>
            <w:r>
              <w:rPr>
                <w:b/>
              </w:rPr>
              <w:t>Information</w:t>
            </w:r>
          </w:p>
        </w:tc>
      </w:tr>
    </w:tbl>
    <w:p w14:paraId="7B6C8125" w14:textId="77777777" w:rsidR="00D65D73" w:rsidRDefault="00D65D73" w:rsidP="007308E1">
      <w:pPr>
        <w:pStyle w:val="BodyText"/>
      </w:pPr>
      <w:r w:rsidRPr="007308E1">
        <w:br w:type="page"/>
      </w:r>
    </w:p>
    <w:p w14:paraId="0CA35BE9" w14:textId="77777777" w:rsidR="001429C6" w:rsidRDefault="001429C6" w:rsidP="001429C6">
      <w:pPr>
        <w:pStyle w:val="Task"/>
      </w:pPr>
      <w:bookmarkStart w:id="12" w:name="_Toc517787237"/>
      <w:r>
        <w:lastRenderedPageBreak/>
        <w:t>Hour meter replacement for a segment/operation</w:t>
      </w:r>
      <w:bookmarkEnd w:id="12"/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498"/>
      </w:tblGrid>
      <w:tr w:rsidR="001429C6" w14:paraId="095E4AFB" w14:textId="77777777" w:rsidTr="00994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8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7209A9AC" w14:textId="77777777" w:rsidR="001429C6" w:rsidRDefault="001429C6" w:rsidP="001429C6">
            <w:pPr>
              <w:pStyle w:val="ListNumber"/>
            </w:pPr>
            <w:r>
              <w:t>Highlight the required segment/operation</w:t>
            </w:r>
          </w:p>
          <w:p w14:paraId="77BF15E1" w14:textId="77777777" w:rsidR="001429C6" w:rsidRDefault="001429C6" w:rsidP="001429C6">
            <w:pPr>
              <w:pStyle w:val="ListNumber"/>
              <w:rPr>
                <w:b/>
              </w:rPr>
            </w:pPr>
            <w:r>
              <w:t xml:space="preserve">Select </w:t>
            </w:r>
            <w:r w:rsidRPr="001429C6">
              <w:rPr>
                <w:b/>
              </w:rPr>
              <w:t>Manage &gt; Hour meter replacement</w:t>
            </w:r>
          </w:p>
          <w:p w14:paraId="78B7563D" w14:textId="77777777" w:rsidR="001429C6" w:rsidRPr="001429C6" w:rsidRDefault="001429C6" w:rsidP="001429C6">
            <w:pPr>
              <w:pStyle w:val="ListContinue"/>
            </w:pPr>
            <w:r>
              <w:t xml:space="preserve">The </w:t>
            </w:r>
            <w:r>
              <w:rPr>
                <w:b/>
              </w:rPr>
              <w:t>Hour meter replacement</w:t>
            </w:r>
            <w:r>
              <w:t xml:space="preserve"> window will display</w:t>
            </w:r>
          </w:p>
          <w:p w14:paraId="2C746BF4" w14:textId="77777777" w:rsidR="001429C6" w:rsidRDefault="001429C6">
            <w:pPr>
              <w:jc w:val="center"/>
              <w:rPr>
                <w:szCs w:val="1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0D237DA" wp14:editId="1BB56882">
                  <wp:extent cx="5458968" cy="1516380"/>
                  <wp:effectExtent l="0" t="0" r="8890" b="7620"/>
                  <wp:docPr id="2" name="Picture 2" descr="SNAGHTML3bdb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NAGHTML3bdb6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2114" b="7693"/>
                          <a:stretch/>
                        </pic:blipFill>
                        <pic:spPr bwMode="auto">
                          <a:xfrm>
                            <a:off x="0" y="0"/>
                            <a:ext cx="5460027" cy="1516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9C6" w14:paraId="7677F806" w14:textId="77777777" w:rsidTr="008F753A">
        <w:tc>
          <w:tcPr>
            <w:tcW w:w="9498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016F42C6" w14:textId="77777777" w:rsidR="001429C6" w:rsidRDefault="001429C6" w:rsidP="001429C6">
            <w:pPr>
              <w:pStyle w:val="ListNumber"/>
            </w:pPr>
            <w:r>
              <w:t>Complete the following fields:</w:t>
            </w:r>
          </w:p>
          <w:p w14:paraId="24615343" w14:textId="77777777" w:rsidR="001429C6" w:rsidRDefault="001429C6" w:rsidP="001429C6">
            <w:pPr>
              <w:pStyle w:val="ListNumber2"/>
              <w:tabs>
                <w:tab w:val="clear" w:pos="992"/>
                <w:tab w:val="num" w:pos="918"/>
              </w:tabs>
              <w:ind w:left="4037" w:hanging="3470"/>
              <w:rPr>
                <w:szCs w:val="22"/>
              </w:rPr>
            </w:pPr>
            <w:r>
              <w:rPr>
                <w:b/>
              </w:rPr>
              <w:t>End SMU</w:t>
            </w:r>
            <w:r>
              <w:rPr>
                <w:b/>
              </w:rPr>
              <w:tab/>
            </w:r>
            <w:r>
              <w:t>The SMU of the faulty meter</w:t>
            </w:r>
          </w:p>
          <w:p w14:paraId="44C4070F" w14:textId="77777777" w:rsidR="001429C6" w:rsidRDefault="001429C6" w:rsidP="001429C6">
            <w:pPr>
              <w:pStyle w:val="ListNumber2"/>
              <w:tabs>
                <w:tab w:val="clear" w:pos="992"/>
                <w:tab w:val="num" w:pos="918"/>
              </w:tabs>
              <w:ind w:left="4037" w:hanging="3470"/>
            </w:pPr>
            <w:r>
              <w:rPr>
                <w:b/>
              </w:rPr>
              <w:t>End SMU capture date</w:t>
            </w:r>
            <w:r>
              <w:rPr>
                <w:b/>
              </w:rPr>
              <w:tab/>
            </w:r>
            <w:r>
              <w:t>Best estimate of when the meter failed</w:t>
            </w:r>
          </w:p>
          <w:p w14:paraId="2F4FA800" w14:textId="77777777" w:rsidR="001429C6" w:rsidRDefault="001429C6" w:rsidP="001429C6">
            <w:pPr>
              <w:pStyle w:val="ListNumber2"/>
              <w:tabs>
                <w:tab w:val="clear" w:pos="992"/>
                <w:tab w:val="num" w:pos="918"/>
              </w:tabs>
              <w:ind w:left="4037" w:hanging="3470"/>
            </w:pPr>
            <w:r>
              <w:rPr>
                <w:b/>
              </w:rPr>
              <w:t>Start SMU</w:t>
            </w:r>
            <w:r>
              <w:rPr>
                <w:b/>
              </w:rPr>
              <w:tab/>
            </w:r>
            <w:r>
              <w:t>The SMU of the new/replacement meter</w:t>
            </w:r>
          </w:p>
          <w:p w14:paraId="1DECC631" w14:textId="77777777" w:rsidR="001429C6" w:rsidRDefault="001429C6" w:rsidP="001429C6">
            <w:pPr>
              <w:pStyle w:val="ListNumber2"/>
              <w:tabs>
                <w:tab w:val="clear" w:pos="992"/>
                <w:tab w:val="num" w:pos="918"/>
              </w:tabs>
              <w:ind w:left="4037" w:hanging="3470"/>
            </w:pPr>
            <w:r>
              <w:rPr>
                <w:b/>
              </w:rPr>
              <w:t>Start SMU capture date</w:t>
            </w:r>
            <w:r>
              <w:rPr>
                <w:b/>
              </w:rPr>
              <w:tab/>
            </w:r>
            <w:proofErr w:type="gramStart"/>
            <w:r>
              <w:t>The</w:t>
            </w:r>
            <w:proofErr w:type="gramEnd"/>
            <w:r>
              <w:t xml:space="preserve"> date which the new/replacement meter was installed</w:t>
            </w:r>
          </w:p>
          <w:p w14:paraId="1F7C1680" w14:textId="77777777" w:rsidR="001429C6" w:rsidRDefault="001429C6">
            <w:pPr>
              <w:jc w:val="center"/>
              <w:rPr>
                <w:szCs w:val="18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inline distT="0" distB="0" distL="0" distR="0" wp14:anchorId="1977138E" wp14:editId="0835E2C7">
                      <wp:extent cx="2990340" cy="3550920"/>
                      <wp:effectExtent l="0" t="0" r="19685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90340" cy="3550920"/>
                                <a:chOff x="0" y="0"/>
                                <a:chExt cx="2990340" cy="3550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75260" y="0"/>
                                  <a:ext cx="2720340" cy="3550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" name="Oval 3"/>
                              <wps:cNvSpPr/>
                              <wps:spPr>
                                <a:xfrm>
                                  <a:off x="0" y="2186940"/>
                                  <a:ext cx="270000" cy="27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2DAACB" w14:textId="77777777" w:rsidR="001429C6" w:rsidRDefault="001429C6" w:rsidP="001429C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2712720" y="2400300"/>
                                  <a:ext cx="270000" cy="27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A48323" w14:textId="77777777" w:rsidR="001429C6" w:rsidRDefault="001429C6" w:rsidP="001429C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7620" y="2598420"/>
                                  <a:ext cx="270000" cy="27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580C98" w14:textId="77777777" w:rsidR="001429C6" w:rsidRDefault="001429C6" w:rsidP="001429C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720340" y="2827020"/>
                                  <a:ext cx="270000" cy="27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3E46AF" w14:textId="77777777" w:rsidR="001429C6" w:rsidRDefault="001429C6" w:rsidP="001429C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77138E" id="Group 10" o:spid="_x0000_s1026" style="width:235.45pt;height:279.6pt;mso-position-horizontal-relative:char;mso-position-vertical-relative:line" coordsize="29903,35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1752;width:27204;height:35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">
                        <v:imagedata r:id="rId17" o:title=""/>
                      </v:shape>
                      <v:oval id="Oval 3" o:spid="_x0000_s1028" style="position:absolute;top:21869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" fillcolor="red" strokecolor="red">
                        <v:textbox inset="0,0,0,0">
                          <w:txbxContent>
                            <w:p w14:paraId="202DAACB" w14:textId="77777777" w:rsidR="001429C6" w:rsidRDefault="001429C6" w:rsidP="001429C6">
                              <w:pPr>
                                <w:spacing w:after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oval>
                      <v:oval id="Oval 4" o:spid="_x0000_s1029" style="position:absolute;left:27127;top:24003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" fillcolor="red" strokecolor="red">
                        <v:textbox inset="0,0,0,0">
                          <w:txbxContent>
                            <w:p w14:paraId="32A48323" w14:textId="77777777" w:rsidR="001429C6" w:rsidRDefault="001429C6" w:rsidP="001429C6">
                              <w:pPr>
                                <w:spacing w:after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oval>
                      <v:oval id="Oval 6" o:spid="_x0000_s1030" style="position:absolute;left:76;top:25984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" fillcolor="red" strokecolor="red">
                        <v:textbox inset="0,0,0,0">
                          <w:txbxContent>
                            <w:p w14:paraId="12580C98" w14:textId="77777777" w:rsidR="001429C6" w:rsidRDefault="001429C6" w:rsidP="001429C6">
                              <w:pPr>
                                <w:spacing w:after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oval>
                      <v:oval id="Oval 7" o:spid="_x0000_s1031" style="position:absolute;left:27203;top:28270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" fillcolor="red" strokecolor="red">
                        <v:textbox inset="0,0,0,0">
                          <w:txbxContent>
                            <w:p w14:paraId="163E46AF" w14:textId="77777777" w:rsidR="001429C6" w:rsidRDefault="001429C6" w:rsidP="001429C6">
                              <w:pPr>
                                <w:spacing w:after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1429C6" w14:paraId="43415C84" w14:textId="77777777" w:rsidTr="001C131B">
        <w:tc>
          <w:tcPr>
            <w:tcW w:w="9498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737301FA" w14:textId="77777777" w:rsidR="001429C6" w:rsidRPr="001429C6" w:rsidRDefault="001429C6" w:rsidP="001429C6">
            <w:pPr>
              <w:pStyle w:val="ListNumber"/>
            </w:pPr>
            <w:r>
              <w:lastRenderedPageBreak/>
              <w:t xml:space="preserve">Select </w:t>
            </w:r>
            <w:r>
              <w:rPr>
                <w:b/>
              </w:rPr>
              <w:t>OK</w:t>
            </w:r>
          </w:p>
          <w:p w14:paraId="1E1FC125" w14:textId="77777777" w:rsidR="001429C6" w:rsidRDefault="001429C6" w:rsidP="001429C6">
            <w:pPr>
              <w:pStyle w:val="ListContinue"/>
            </w:pPr>
            <w:r>
              <w:t xml:space="preserve">The </w:t>
            </w:r>
            <w:r>
              <w:rPr>
                <w:b/>
              </w:rPr>
              <w:t>Service segments/operations</w:t>
            </w:r>
            <w:r>
              <w:t xml:space="preserve"> window will display, and the SMU details will be updated for this segment</w:t>
            </w:r>
          </w:p>
        </w:tc>
      </w:tr>
      <w:tr w:rsidR="00990FCD" w14:paraId="6F776B84" w14:textId="77777777" w:rsidTr="001C131B">
        <w:tc>
          <w:tcPr>
            <w:tcW w:w="9498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4631FF6B" w14:textId="7A84A841" w:rsidR="00990FCD" w:rsidRDefault="00990FCD" w:rsidP="00CD7F70">
            <w:pPr>
              <w:pStyle w:val="ListNumber"/>
            </w:pPr>
            <w:r>
              <w:t>Check to see</w:t>
            </w:r>
            <w:r w:rsidR="000B1528">
              <w:t xml:space="preserve"> if</w:t>
            </w:r>
            <w:r>
              <w:t xml:space="preserve"> the SMU has updated open</w:t>
            </w:r>
            <w:r w:rsidR="004778FF">
              <w:t>:</w:t>
            </w:r>
          </w:p>
          <w:p w14:paraId="5603EFB0" w14:textId="0867559D" w:rsidR="00990FCD" w:rsidRDefault="00CC5998" w:rsidP="00CD7F70">
            <w:pPr>
              <w:pStyle w:val="ListNumber2"/>
            </w:pPr>
            <w:r>
              <w:t xml:space="preserve">Select </w:t>
            </w:r>
            <w:r w:rsidR="004778FF" w:rsidRPr="004778FF">
              <w:rPr>
                <w:b/>
              </w:rPr>
              <w:t>U</w:t>
            </w:r>
            <w:r w:rsidR="00990FCD" w:rsidRPr="00CC5998">
              <w:rPr>
                <w:b/>
              </w:rPr>
              <w:t xml:space="preserve">pdate SMU </w:t>
            </w:r>
            <w:r w:rsidR="00990FCD">
              <w:t>show the new reading</w:t>
            </w:r>
          </w:p>
          <w:p w14:paraId="29CF33A5" w14:textId="0CD3E960" w:rsidR="00CD7F70" w:rsidRDefault="00CD7F70" w:rsidP="00CD7F70">
            <w:pPr>
              <w:pStyle w:val="ListNumber2"/>
            </w:pPr>
            <w:r>
              <w:t>Press</w:t>
            </w:r>
            <w:r w:rsidR="004778FF">
              <w:t xml:space="preserve"> </w:t>
            </w:r>
            <w:r w:rsidRPr="004778FF">
              <w:rPr>
                <w:b/>
              </w:rPr>
              <w:t>ESC</w:t>
            </w:r>
            <w:r>
              <w:t xml:space="preserve"> </w:t>
            </w:r>
            <w:r w:rsidR="004778FF">
              <w:t xml:space="preserve">on the </w:t>
            </w:r>
            <w:r>
              <w:t>keyboard</w:t>
            </w:r>
            <w:r w:rsidR="00FD4D70">
              <w:t xml:space="preserve"> to exit</w:t>
            </w:r>
          </w:p>
          <w:p w14:paraId="67FCFCB4" w14:textId="73AF530D" w:rsidR="00990FCD" w:rsidRDefault="004778FF" w:rsidP="00990FCD">
            <w:pPr>
              <w:pStyle w:val="ListNumber"/>
              <w:numPr>
                <w:ilvl w:val="0"/>
                <w:numId w:val="0"/>
              </w:numPr>
              <w:ind w:left="567" w:hanging="4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1204D6" wp14:editId="56503F36">
                      <wp:extent cx="5727700" cy="1773555"/>
                      <wp:effectExtent l="0" t="0" r="6350" b="0"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27700" cy="1773555"/>
                                <a:chOff x="0" y="0"/>
                                <a:chExt cx="5727700" cy="17735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7700" cy="1773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2125980" y="205740"/>
                                  <a:ext cx="1531620" cy="140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47C96" id="Group 15" o:spid="_x0000_s1026" style="width:451pt;height:139.65pt;mso-position-horizontal-relative:char;mso-position-vertical-relative:line" coordsize="57277,17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">
                      <v:shape id="Picture 11" o:spid="_x0000_s1027" type="#_x0000_t75" style="position:absolute;width:57277;height:17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">
                        <v:imagedata r:id="rId19" o:title=""/>
                      </v:shape>
                      <v:rect id="Rectangle 14" o:spid="_x0000_s1028" style="position:absolute;left:21259;top:2057;width:15317;height:14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" filled="f" strokecolor="red" strokeweight="2.25pt"/>
                      <w10:anchorlock/>
                    </v:group>
                  </w:pict>
                </mc:Fallback>
              </mc:AlternateContent>
            </w:r>
          </w:p>
        </w:tc>
      </w:tr>
      <w:tr w:rsidR="006A3051" w14:paraId="52F352F4" w14:textId="77777777" w:rsidTr="00990FCD">
        <w:trPr>
          <w:trHeight w:val="2950"/>
        </w:trPr>
        <w:tc>
          <w:tcPr>
            <w:tcW w:w="9498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74D5C856" w14:textId="4BD8C5F9" w:rsidR="00C75F9F" w:rsidRDefault="00E113C5" w:rsidP="006A3051">
            <w:pPr>
              <w:spacing w:line="240" w:lineRule="auto"/>
              <w:rPr>
                <w:color w:val="414141"/>
                <w:spacing w:val="4"/>
                <w:szCs w:val="24"/>
              </w:rPr>
            </w:pPr>
            <w:r w:rsidRPr="00E113C5">
              <w:rPr>
                <w:b/>
                <w:noProof/>
                <w:color w:val="414141"/>
                <w:spacing w:val="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BF18240" wp14:editId="7030F171">
                  <wp:simplePos x="0" y="0"/>
                  <wp:positionH relativeFrom="column">
                    <wp:posOffset>-317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Tips blac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D7F70">
              <w:rPr>
                <w:color w:val="414141"/>
                <w:spacing w:val="4"/>
                <w:szCs w:val="24"/>
              </w:rPr>
              <w:t>Another way to c</w:t>
            </w:r>
            <w:r w:rsidR="00075BB8">
              <w:rPr>
                <w:color w:val="414141"/>
                <w:spacing w:val="4"/>
                <w:szCs w:val="24"/>
              </w:rPr>
              <w:t xml:space="preserve">heck to see </w:t>
            </w:r>
            <w:r w:rsidR="00990FCD">
              <w:rPr>
                <w:color w:val="414141"/>
                <w:spacing w:val="4"/>
                <w:szCs w:val="24"/>
              </w:rPr>
              <w:t xml:space="preserve">the SMU has updated </w:t>
            </w:r>
            <w:r w:rsidR="00C75F9F">
              <w:rPr>
                <w:color w:val="414141"/>
                <w:spacing w:val="4"/>
                <w:szCs w:val="24"/>
              </w:rPr>
              <w:t>open</w:t>
            </w:r>
            <w:r w:rsidR="004778FF">
              <w:rPr>
                <w:color w:val="414141"/>
                <w:spacing w:val="4"/>
                <w:szCs w:val="24"/>
              </w:rPr>
              <w:t>:</w:t>
            </w:r>
          </w:p>
          <w:p w14:paraId="0DC94CEE" w14:textId="77AD174C" w:rsidR="00C133B5" w:rsidRPr="00CD7F70" w:rsidRDefault="004778FF" w:rsidP="00E113C5">
            <w:pPr>
              <w:pStyle w:val="ListNumber2"/>
              <w:numPr>
                <w:ilvl w:val="1"/>
                <w:numId w:val="8"/>
              </w:numPr>
              <w:tabs>
                <w:tab w:val="clear" w:pos="992"/>
                <w:tab w:val="num" w:pos="1206"/>
              </w:tabs>
              <w:ind w:left="1631"/>
            </w:pPr>
            <w:r>
              <w:t xml:space="preserve">Select </w:t>
            </w:r>
            <w:r w:rsidR="00C75F9F" w:rsidRPr="004778FF">
              <w:rPr>
                <w:b/>
              </w:rPr>
              <w:t xml:space="preserve">GGNZ &gt; </w:t>
            </w:r>
            <w:r w:rsidR="006A3051" w:rsidRPr="004778FF">
              <w:rPr>
                <w:b/>
              </w:rPr>
              <w:t>Equipment</w:t>
            </w:r>
          </w:p>
          <w:p w14:paraId="1830F8BF" w14:textId="4663C40E" w:rsidR="00C133B5" w:rsidRDefault="00C133B5" w:rsidP="00E113C5">
            <w:pPr>
              <w:pStyle w:val="ListNumber2"/>
              <w:tabs>
                <w:tab w:val="clear" w:pos="992"/>
                <w:tab w:val="num" w:pos="1206"/>
              </w:tabs>
              <w:ind w:left="1631"/>
            </w:pPr>
            <w:r>
              <w:t>Filter to find equipment</w:t>
            </w:r>
          </w:p>
          <w:p w14:paraId="7110D97F" w14:textId="7C653A41" w:rsidR="00C133B5" w:rsidRDefault="00C133B5" w:rsidP="00E113C5">
            <w:pPr>
              <w:pStyle w:val="ListNumber2"/>
              <w:tabs>
                <w:tab w:val="clear" w:pos="992"/>
                <w:tab w:val="num" w:pos="1206"/>
              </w:tabs>
              <w:ind w:left="1631"/>
            </w:pPr>
            <w:r>
              <w:t xml:space="preserve">Select to </w:t>
            </w:r>
            <w:r w:rsidR="00990FCD">
              <w:t>highlight</w:t>
            </w:r>
            <w:r>
              <w:t xml:space="preserve"> it</w:t>
            </w:r>
          </w:p>
          <w:p w14:paraId="2116C9FE" w14:textId="39EF6052" w:rsidR="006A3051" w:rsidRDefault="00C133B5" w:rsidP="00E113C5">
            <w:pPr>
              <w:pStyle w:val="ListNumber2"/>
              <w:tabs>
                <w:tab w:val="clear" w:pos="992"/>
                <w:tab w:val="num" w:pos="1206"/>
              </w:tabs>
              <w:ind w:left="1631"/>
            </w:pPr>
            <w:r>
              <w:t xml:space="preserve">Select </w:t>
            </w:r>
            <w:r w:rsidR="006A3051" w:rsidRPr="004778FF">
              <w:rPr>
                <w:b/>
              </w:rPr>
              <w:t>Inquiries</w:t>
            </w:r>
            <w:r w:rsidR="00C75F9F" w:rsidRPr="004778FF">
              <w:rPr>
                <w:b/>
              </w:rPr>
              <w:t xml:space="preserve"> </w:t>
            </w:r>
            <w:r w:rsidR="00990FCD" w:rsidRPr="004778FF">
              <w:rPr>
                <w:b/>
              </w:rPr>
              <w:t>&gt;</w:t>
            </w:r>
            <w:r w:rsidR="00C75F9F" w:rsidRPr="004778FF">
              <w:rPr>
                <w:b/>
              </w:rPr>
              <w:t xml:space="preserve"> </w:t>
            </w:r>
            <w:r w:rsidR="006A3051" w:rsidRPr="004778FF">
              <w:rPr>
                <w:b/>
              </w:rPr>
              <w:t>Usage History</w:t>
            </w:r>
          </w:p>
          <w:p w14:paraId="0606EE5E" w14:textId="15E5FF71" w:rsidR="006A3051" w:rsidRPr="006A3051" w:rsidRDefault="006A3051" w:rsidP="006A3051">
            <w:pPr>
              <w:spacing w:line="240" w:lineRule="auto"/>
              <w:rPr>
                <w:color w:val="414141"/>
                <w:spacing w:val="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E530BB1" wp14:editId="121A74ED">
                  <wp:simplePos x="0" y="0"/>
                  <wp:positionH relativeFrom="column">
                    <wp:posOffset>92725</wp:posOffset>
                  </wp:positionH>
                  <wp:positionV relativeFrom="paragraph">
                    <wp:posOffset>25396</wp:posOffset>
                  </wp:positionV>
                  <wp:extent cx="5727700" cy="708025"/>
                  <wp:effectExtent l="0" t="0" r="635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284EF09" w14:textId="217F8AFC" w:rsidR="00E63B18" w:rsidRPr="00CD6A17" w:rsidRDefault="00E63B18" w:rsidP="00CD6A17">
      <w:pPr>
        <w:spacing w:line="240" w:lineRule="auto"/>
        <w:rPr>
          <w:rFonts w:eastAsia="Times New Roman" w:cs="Times New Roman"/>
          <w:color w:val="414141"/>
          <w:spacing w:val="4"/>
          <w:szCs w:val="24"/>
        </w:rPr>
      </w:pPr>
    </w:p>
    <w:sectPr w:rsidR="00E63B18" w:rsidRPr="00CD6A17" w:rsidSect="004B06AE">
      <w:footerReference w:type="default" r:id="rId21"/>
      <w:headerReference w:type="first" r:id="rId22"/>
      <w:footerReference w:type="first" r:id="rId23"/>
      <w:pgSz w:w="11900" w:h="16840"/>
      <w:pgMar w:top="1338" w:right="1440" w:bottom="1440" w:left="144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36FC9" w14:textId="77777777" w:rsidR="00D3381A" w:rsidRDefault="00D3381A">
      <w:pPr>
        <w:spacing w:after="0" w:line="240" w:lineRule="auto"/>
      </w:pPr>
      <w:r>
        <w:separator/>
      </w:r>
    </w:p>
  </w:endnote>
  <w:endnote w:type="continuationSeparator" w:id="0">
    <w:p w14:paraId="35BF2E07" w14:textId="77777777" w:rsidR="00D3381A" w:rsidRDefault="00D3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Semibold">
    <w:altName w:val="Segoe UI"/>
    <w:charset w:val="00"/>
    <w:family w:val="swiss"/>
    <w:pitch w:val="variable"/>
    <w:sig w:usb0="E10002FF" w:usb1="5000E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B8291" w14:textId="7362E38B" w:rsidR="00722A0B" w:rsidRPr="0008453D" w:rsidRDefault="003C3EB4" w:rsidP="0008453D">
    <w:pPr>
      <w:pStyle w:val="Footer"/>
    </w:pPr>
    <w:r w:rsidRPr="0008453D">
      <w:t>SOP number</w:t>
    </w:r>
    <w:r w:rsidR="005A0E1D">
      <w:t>:</w:t>
    </w:r>
    <w:r w:rsidR="001429C6">
      <w:t xml:space="preserve"> SER_6.12</w:t>
    </w:r>
    <w:r w:rsidRPr="0008453D">
      <w:tab/>
    </w:r>
    <w:r w:rsidR="00D3381A">
      <w:fldChar w:fldCharType="begin"/>
    </w:r>
    <w:r w:rsidR="00D3381A">
      <w:instrText xml:space="preserve"> DOCPROPERTY  Title  \* MERGEFORMAT </w:instrText>
    </w:r>
    <w:r w:rsidR="00D3381A">
      <w:fldChar w:fldCharType="separate"/>
    </w:r>
    <w:r w:rsidR="006A3051">
      <w:t>Replace hour meter</w:t>
    </w:r>
    <w:r w:rsidR="00D3381A">
      <w:fldChar w:fldCharType="end"/>
    </w:r>
    <w:r w:rsidRPr="0008453D">
      <w:t xml:space="preserve"> | SOP</w:t>
    </w:r>
    <w:r w:rsidRPr="0008453D">
      <w:br/>
      <w:t xml:space="preserve">Last updated: </w:t>
    </w:r>
    <w:r w:rsidRPr="0008453D">
      <w:fldChar w:fldCharType="begin"/>
    </w:r>
    <w:r w:rsidRPr="0008453D">
      <w:instrText xml:space="preserve"> SAVEDATE  \@ "d MMMM yyyy"  \* MERGEFORMAT </w:instrText>
    </w:r>
    <w:r w:rsidRPr="0008453D">
      <w:fldChar w:fldCharType="separate"/>
    </w:r>
    <w:r w:rsidR="004778FF">
      <w:t>13 June 2018</w:t>
    </w:r>
    <w:r w:rsidRPr="0008453D">
      <w:fldChar w:fldCharType="end"/>
    </w:r>
    <w:r w:rsidRPr="0008453D">
      <w:tab/>
      <w:t xml:space="preserve">Page </w:t>
    </w:r>
    <w:r w:rsidRPr="0008453D">
      <w:fldChar w:fldCharType="begin"/>
    </w:r>
    <w:r w:rsidRPr="0008453D">
      <w:instrText xml:space="preserve"> PAGE  \* Arabic  \* MERGEFORMAT </w:instrText>
    </w:r>
    <w:r w:rsidRPr="0008453D">
      <w:fldChar w:fldCharType="separate"/>
    </w:r>
    <w:r w:rsidR="00D86E2E">
      <w:t>2</w:t>
    </w:r>
    <w:r w:rsidRPr="0008453D">
      <w:fldChar w:fldCharType="end"/>
    </w:r>
    <w:r w:rsidRPr="0008453D">
      <w:t xml:space="preserve"> of </w:t>
    </w:r>
    <w:fldSimple w:instr=" NUMPAGES  \* Arabic  \* MERGEFORMAT ">
      <w:r w:rsidR="00D86E2E"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A015" w14:textId="14A49B64" w:rsidR="00722A0B" w:rsidRDefault="003C3EB4">
    <w:pPr>
      <w:pStyle w:val="Footer"/>
    </w:pPr>
    <w:r>
      <w:t>SOP</w:t>
    </w:r>
    <w:r w:rsidR="00232F55">
      <w:t xml:space="preserve"> number:</w:t>
    </w:r>
    <w:r w:rsidR="001429C6">
      <w:t xml:space="preserve"> SER_6.12</w:t>
    </w:r>
    <w:r w:rsidR="00722A0B">
      <w:tab/>
    </w:r>
    <w:r w:rsidR="00722A0B" w:rsidRPr="00027FC0">
      <w:rPr>
        <w:b/>
      </w:rPr>
      <w:fldChar w:fldCharType="begin"/>
    </w:r>
    <w:r w:rsidR="00722A0B" w:rsidRPr="00027FC0">
      <w:rPr>
        <w:b/>
      </w:rPr>
      <w:instrText xml:space="preserve"> DOCPROPERTY  Title  \* MERGEFORMAT </w:instrText>
    </w:r>
    <w:r w:rsidR="00722A0B" w:rsidRPr="00027FC0">
      <w:rPr>
        <w:b/>
      </w:rPr>
      <w:fldChar w:fldCharType="separate"/>
    </w:r>
    <w:r w:rsidR="006A3051">
      <w:rPr>
        <w:b/>
      </w:rPr>
      <w:t>Replace hour meter</w:t>
    </w:r>
    <w:r w:rsidR="00722A0B" w:rsidRPr="00027FC0">
      <w:rPr>
        <w:b/>
      </w:rPr>
      <w:fldChar w:fldCharType="end"/>
    </w:r>
    <w:r w:rsidR="00722A0B" w:rsidRPr="00027FC0">
      <w:rPr>
        <w:b/>
      </w:rPr>
      <w:t xml:space="preserve"> | </w:t>
    </w:r>
    <w:r>
      <w:rPr>
        <w:b/>
      </w:rPr>
      <w:t>SOP</w:t>
    </w:r>
    <w:r w:rsidR="00722A0B" w:rsidRPr="00027FC0">
      <w:rPr>
        <w:b/>
      </w:rPr>
      <w:br/>
    </w:r>
    <w:r w:rsidR="00232F55">
      <w:t xml:space="preserve">Last updated: </w:t>
    </w:r>
    <w:r w:rsidR="00232F55">
      <w:fldChar w:fldCharType="begin"/>
    </w:r>
    <w:r w:rsidR="00232F55">
      <w:instrText xml:space="preserve"> SAVEDATE  \@ "d MMMM yyyy"  \* MERGEFORMAT </w:instrText>
    </w:r>
    <w:r w:rsidR="00232F55">
      <w:fldChar w:fldCharType="separate"/>
    </w:r>
    <w:r w:rsidR="004778FF">
      <w:t>13 June 2018</w:t>
    </w:r>
    <w:r w:rsidR="00232F55">
      <w:fldChar w:fldCharType="end"/>
    </w:r>
    <w:r w:rsidR="00722A0B">
      <w:tab/>
      <w:t xml:space="preserve">Page </w:t>
    </w:r>
    <w:r w:rsidR="00722A0B">
      <w:fldChar w:fldCharType="begin"/>
    </w:r>
    <w:r w:rsidR="00722A0B">
      <w:instrText xml:space="preserve"> PAGE  \* Arabic  \* MERGEFORMAT </w:instrText>
    </w:r>
    <w:r w:rsidR="00722A0B">
      <w:fldChar w:fldCharType="separate"/>
    </w:r>
    <w:r w:rsidR="00D86E2E">
      <w:t>1</w:t>
    </w:r>
    <w:r w:rsidR="00722A0B">
      <w:fldChar w:fldCharType="end"/>
    </w:r>
    <w:r w:rsidR="00722A0B">
      <w:t xml:space="preserve"> of </w:t>
    </w:r>
    <w:r w:rsidR="00D3381A">
      <w:fldChar w:fldCharType="begin"/>
    </w:r>
    <w:r w:rsidR="00D3381A">
      <w:instrText xml:space="preserve"> NUMPAGES  \* Arabic  \* MERGEFORMAT </w:instrText>
    </w:r>
    <w:r w:rsidR="00D3381A">
      <w:fldChar w:fldCharType="separate"/>
    </w:r>
    <w:r w:rsidR="00D86E2E">
      <w:t>3</w:t>
    </w:r>
    <w:r w:rsidR="00D338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553B8" w14:textId="77777777" w:rsidR="00D3381A" w:rsidRDefault="00D3381A">
      <w:pPr>
        <w:spacing w:after="0" w:line="240" w:lineRule="auto"/>
      </w:pPr>
      <w:r>
        <w:separator/>
      </w:r>
    </w:p>
  </w:footnote>
  <w:footnote w:type="continuationSeparator" w:id="0">
    <w:p w14:paraId="2D9487DC" w14:textId="77777777" w:rsidR="00D3381A" w:rsidRDefault="00D3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BC6A6" w14:textId="77777777" w:rsidR="00722A0B" w:rsidRPr="00BB0A14" w:rsidRDefault="00722A0B" w:rsidP="00722A0B">
    <w:pPr>
      <w:pStyle w:val="Header"/>
      <w:spacing w:before="240"/>
      <w:ind w:right="-619"/>
      <w:jc w:val="left"/>
      <w:rPr>
        <w:rFonts w:ascii="Verdana" w:hAnsi="Verdana"/>
        <w:b/>
        <w:color w:val="FFE312"/>
        <w:sz w:val="36"/>
        <w:szCs w:val="36"/>
      </w:rPr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37B784" wp14:editId="298807D0">
              <wp:simplePos x="0" y="0"/>
              <wp:positionH relativeFrom="column">
                <wp:posOffset>-67235</wp:posOffset>
              </wp:positionH>
              <wp:positionV relativeFrom="paragraph">
                <wp:posOffset>-180639</wp:posOffset>
              </wp:positionV>
              <wp:extent cx="4639235" cy="399393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39235" cy="3993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7F8E680" w14:textId="77777777" w:rsidR="00722A0B" w:rsidRPr="00FF21C5" w:rsidRDefault="003C3EB4">
                          <w:pPr>
                            <w:rPr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36"/>
                            </w:rPr>
                            <w:t>SOP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7B78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-5.3pt;margin-top:-14.2pt;width:365.3pt;height:3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" filled="f" stroked="f" strokeweight=".5pt">
              <v:textbox>
                <w:txbxContent>
                  <w:p w14:paraId="27F8E680" w14:textId="77777777" w:rsidR="00722A0B" w:rsidRPr="00FF21C5" w:rsidRDefault="003C3EB4">
                    <w:pPr>
                      <w:rPr>
                        <w:color w:val="FFFFFF" w:themeColor="background1"/>
                        <w:sz w:val="1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36"/>
                      </w:rPr>
                      <w:t>SOP</w:t>
                    </w:r>
                  </w:p>
                </w:txbxContent>
              </v:textbox>
            </v:shape>
          </w:pict>
        </mc:Fallback>
      </mc:AlternateContent>
    </w:r>
    <w:r w:rsidRPr="00D32E4C">
      <w:rPr>
        <w:noProof/>
        <w:lang w:eastAsia="en-NZ"/>
      </w:rPr>
      <w:drawing>
        <wp:anchor distT="0" distB="0" distL="114300" distR="114300" simplePos="0" relativeHeight="251659264" behindDoc="1" locked="0" layoutInCell="1" allowOverlap="1" wp14:anchorId="62A08DA1" wp14:editId="446635E0">
          <wp:simplePos x="0" y="0"/>
          <wp:positionH relativeFrom="page">
            <wp:align>right</wp:align>
          </wp:positionH>
          <wp:positionV relativeFrom="paragraph">
            <wp:posOffset>-443230</wp:posOffset>
          </wp:positionV>
          <wp:extent cx="7537938" cy="1254125"/>
          <wp:effectExtent l="0" t="0" r="6350" b="317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7938" cy="1254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Verdana" w:hAnsi="Verdana"/>
          <w:b/>
          <w:color w:val="FFE312"/>
          <w:sz w:val="36"/>
          <w:szCs w:val="36"/>
        </w:rPr>
        <w:alias w:val="Title"/>
        <w:tag w:val=""/>
        <w:id w:val="8080282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429C6">
          <w:rPr>
            <w:rFonts w:ascii="Verdana" w:hAnsi="Verdana"/>
            <w:b/>
            <w:color w:val="FFE312"/>
            <w:sz w:val="36"/>
            <w:szCs w:val="36"/>
          </w:rPr>
          <w:t>Replace hour meter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B64DB"/>
    <w:multiLevelType w:val="hybridMultilevel"/>
    <w:tmpl w:val="EC54123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70287C"/>
    <w:multiLevelType w:val="multilevel"/>
    <w:tmpl w:val="B8E6CD5A"/>
    <w:lvl w:ilvl="0">
      <w:start w:val="1"/>
      <w:numFmt w:val="decimal"/>
      <w:pStyle w:val="Task"/>
      <w:lvlText w:val="Task %1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72B82"/>
    <w:multiLevelType w:val="multilevel"/>
    <w:tmpl w:val="80EA033C"/>
    <w:lvl w:ilvl="0">
      <w:start w:val="1"/>
      <w:numFmt w:val="bullet"/>
      <w:pStyle w:val="ListBullet"/>
      <w:lvlText w:val="▪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  <w:color w:val="auto"/>
        <w:sz w:val="20"/>
      </w:rPr>
    </w:lvl>
    <w:lvl w:ilvl="1">
      <w:start w:val="1"/>
      <w:numFmt w:val="bullet"/>
      <w:pStyle w:val="ListBullet2"/>
      <w:lvlText w:val="▪"/>
      <w:lvlJc w:val="left"/>
      <w:pPr>
        <w:tabs>
          <w:tab w:val="num" w:pos="992"/>
        </w:tabs>
        <w:ind w:left="992" w:hanging="425"/>
      </w:pPr>
      <w:rPr>
        <w:rFonts w:ascii="Calibri" w:hAnsi="Calibri" w:hint="default"/>
        <w:color w:val="auto"/>
        <w:sz w:val="16"/>
      </w:rPr>
    </w:lvl>
    <w:lvl w:ilvl="2">
      <w:start w:val="1"/>
      <w:numFmt w:val="bullet"/>
      <w:pStyle w:val="ListBullet3"/>
      <w:lvlText w:val="▪"/>
      <w:lvlJc w:val="left"/>
      <w:pPr>
        <w:tabs>
          <w:tab w:val="num" w:pos="1701"/>
        </w:tabs>
        <w:ind w:left="1531" w:hanging="397"/>
      </w:pPr>
      <w:rPr>
        <w:rFonts w:ascii="Calibri" w:hAnsi="Calibri" w:hint="default"/>
        <w:color w:val="auto"/>
        <w:sz w:val="16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B5A1D82"/>
    <w:multiLevelType w:val="multilevel"/>
    <w:tmpl w:val="458C9844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567"/>
        </w:tabs>
        <w:ind w:left="567" w:hanging="425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992"/>
        </w:tabs>
        <w:ind w:left="992" w:hanging="425"/>
      </w:pPr>
      <w:rPr>
        <w:rFonts w:hint="default"/>
        <w:b w:val="0"/>
      </w:rPr>
    </w:lvl>
    <w:lvl w:ilvl="2">
      <w:start w:val="1"/>
      <w:numFmt w:val="lowerRoman"/>
      <w:pStyle w:val="ListNumber3"/>
      <w:lvlText w:val="%3."/>
      <w:lvlJc w:val="right"/>
      <w:pPr>
        <w:tabs>
          <w:tab w:val="num" w:pos="1417"/>
        </w:tabs>
        <w:ind w:left="141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82"/>
        </w:tabs>
        <w:ind w:left="2183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439"/>
        </w:tabs>
        <w:ind w:left="4439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59"/>
        </w:tabs>
        <w:ind w:left="5159" w:hanging="18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79"/>
        </w:tabs>
        <w:ind w:left="5879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99"/>
        </w:tabs>
        <w:ind w:left="659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319"/>
        </w:tabs>
        <w:ind w:left="7319" w:hanging="181"/>
      </w:pPr>
      <w:rPr>
        <w:rFonts w:hint="default"/>
      </w:rPr>
    </w:lvl>
  </w:abstractNum>
  <w:abstractNum w:abstractNumId="5" w15:restartNumberingAfterBreak="0">
    <w:nsid w:val="68222C67"/>
    <w:multiLevelType w:val="multilevel"/>
    <w:tmpl w:val="9B64B2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182"/>
    <w:rsid w:val="00027FC0"/>
    <w:rsid w:val="0004100A"/>
    <w:rsid w:val="00075BB8"/>
    <w:rsid w:val="0008453D"/>
    <w:rsid w:val="00091976"/>
    <w:rsid w:val="000B1528"/>
    <w:rsid w:val="000B2CC6"/>
    <w:rsid w:val="000B470C"/>
    <w:rsid w:val="000E1920"/>
    <w:rsid w:val="00101769"/>
    <w:rsid w:val="001429C6"/>
    <w:rsid w:val="001443C2"/>
    <w:rsid w:val="00176F14"/>
    <w:rsid w:val="001A30BB"/>
    <w:rsid w:val="001E2EFE"/>
    <w:rsid w:val="001E7967"/>
    <w:rsid w:val="001F47D7"/>
    <w:rsid w:val="001F6EFF"/>
    <w:rsid w:val="002138A9"/>
    <w:rsid w:val="00232F55"/>
    <w:rsid w:val="0024794F"/>
    <w:rsid w:val="0028010A"/>
    <w:rsid w:val="002B166C"/>
    <w:rsid w:val="002F31D4"/>
    <w:rsid w:val="00355C98"/>
    <w:rsid w:val="003748D7"/>
    <w:rsid w:val="00376746"/>
    <w:rsid w:val="00383E2E"/>
    <w:rsid w:val="0038531E"/>
    <w:rsid w:val="003C3EB4"/>
    <w:rsid w:val="003D0E8B"/>
    <w:rsid w:val="003F3F5B"/>
    <w:rsid w:val="00410FAA"/>
    <w:rsid w:val="00447A5E"/>
    <w:rsid w:val="00462D94"/>
    <w:rsid w:val="0047169C"/>
    <w:rsid w:val="004778FF"/>
    <w:rsid w:val="00491D7B"/>
    <w:rsid w:val="004B06AE"/>
    <w:rsid w:val="004B7AB0"/>
    <w:rsid w:val="004D3B65"/>
    <w:rsid w:val="00503EDD"/>
    <w:rsid w:val="00505182"/>
    <w:rsid w:val="005114B9"/>
    <w:rsid w:val="00527215"/>
    <w:rsid w:val="00544F27"/>
    <w:rsid w:val="00556E25"/>
    <w:rsid w:val="005711C9"/>
    <w:rsid w:val="005716BF"/>
    <w:rsid w:val="005854A7"/>
    <w:rsid w:val="005A0E1D"/>
    <w:rsid w:val="005A2DB8"/>
    <w:rsid w:val="005B14DF"/>
    <w:rsid w:val="005B6502"/>
    <w:rsid w:val="005C734E"/>
    <w:rsid w:val="005D296B"/>
    <w:rsid w:val="005F6E49"/>
    <w:rsid w:val="00617BBF"/>
    <w:rsid w:val="0065569F"/>
    <w:rsid w:val="00661374"/>
    <w:rsid w:val="00676134"/>
    <w:rsid w:val="006848A8"/>
    <w:rsid w:val="00690A55"/>
    <w:rsid w:val="00691C9D"/>
    <w:rsid w:val="006A3051"/>
    <w:rsid w:val="006A4D0A"/>
    <w:rsid w:val="006C56B8"/>
    <w:rsid w:val="006F6006"/>
    <w:rsid w:val="0071062D"/>
    <w:rsid w:val="00714DB0"/>
    <w:rsid w:val="007223B1"/>
    <w:rsid w:val="00722A0B"/>
    <w:rsid w:val="007234AF"/>
    <w:rsid w:val="007308E1"/>
    <w:rsid w:val="0073554F"/>
    <w:rsid w:val="0073622E"/>
    <w:rsid w:val="008571D0"/>
    <w:rsid w:val="008A58BA"/>
    <w:rsid w:val="008B515E"/>
    <w:rsid w:val="008B52D8"/>
    <w:rsid w:val="008B7D4C"/>
    <w:rsid w:val="008D230A"/>
    <w:rsid w:val="008E5ABB"/>
    <w:rsid w:val="00950F71"/>
    <w:rsid w:val="00960752"/>
    <w:rsid w:val="009701B5"/>
    <w:rsid w:val="0098046F"/>
    <w:rsid w:val="00990FCD"/>
    <w:rsid w:val="0099446D"/>
    <w:rsid w:val="009B0740"/>
    <w:rsid w:val="009D3366"/>
    <w:rsid w:val="00A27058"/>
    <w:rsid w:val="00A3262B"/>
    <w:rsid w:val="00A45453"/>
    <w:rsid w:val="00A62637"/>
    <w:rsid w:val="00A75747"/>
    <w:rsid w:val="00A86118"/>
    <w:rsid w:val="00A94951"/>
    <w:rsid w:val="00AC4B04"/>
    <w:rsid w:val="00AE3078"/>
    <w:rsid w:val="00B349F8"/>
    <w:rsid w:val="00B6368E"/>
    <w:rsid w:val="00BB0A14"/>
    <w:rsid w:val="00BC28A7"/>
    <w:rsid w:val="00BC7CDC"/>
    <w:rsid w:val="00BD0295"/>
    <w:rsid w:val="00BD44D7"/>
    <w:rsid w:val="00BF3757"/>
    <w:rsid w:val="00C133B5"/>
    <w:rsid w:val="00C21800"/>
    <w:rsid w:val="00C35FBA"/>
    <w:rsid w:val="00C448BF"/>
    <w:rsid w:val="00C75F9F"/>
    <w:rsid w:val="00C954A3"/>
    <w:rsid w:val="00CA112D"/>
    <w:rsid w:val="00CB71C2"/>
    <w:rsid w:val="00CC0CCA"/>
    <w:rsid w:val="00CC5998"/>
    <w:rsid w:val="00CC72AE"/>
    <w:rsid w:val="00CD119E"/>
    <w:rsid w:val="00CD6A17"/>
    <w:rsid w:val="00CD7F70"/>
    <w:rsid w:val="00D02E2B"/>
    <w:rsid w:val="00D066D8"/>
    <w:rsid w:val="00D07E52"/>
    <w:rsid w:val="00D32E4C"/>
    <w:rsid w:val="00D3381A"/>
    <w:rsid w:val="00D47947"/>
    <w:rsid w:val="00D60747"/>
    <w:rsid w:val="00D65D73"/>
    <w:rsid w:val="00D75382"/>
    <w:rsid w:val="00D86E2E"/>
    <w:rsid w:val="00D92734"/>
    <w:rsid w:val="00D95B39"/>
    <w:rsid w:val="00DA2EAD"/>
    <w:rsid w:val="00DC3789"/>
    <w:rsid w:val="00DE1BD8"/>
    <w:rsid w:val="00DE7FFB"/>
    <w:rsid w:val="00E113C5"/>
    <w:rsid w:val="00E459B3"/>
    <w:rsid w:val="00E63B18"/>
    <w:rsid w:val="00E65C81"/>
    <w:rsid w:val="00E93D50"/>
    <w:rsid w:val="00EA46E4"/>
    <w:rsid w:val="00EA6008"/>
    <w:rsid w:val="00F22508"/>
    <w:rsid w:val="00F62DF5"/>
    <w:rsid w:val="00F67776"/>
    <w:rsid w:val="00F909E0"/>
    <w:rsid w:val="00FB75EF"/>
    <w:rsid w:val="00FD4D70"/>
    <w:rsid w:val="00FD7832"/>
    <w:rsid w:val="00FE44BE"/>
    <w:rsid w:val="00FE52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57AD2"/>
  <w15:docId w15:val="{B15983ED-A873-4791-9295-C394A270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79" w:unhideWhenUsed="1"/>
    <w:lsdException w:name="annotation text" w:semiHidden="1" w:unhideWhenUsed="1"/>
    <w:lsdException w:name="header" w:semiHidden="1" w:uiPriority="59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4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79" w:unhideWhenUsed="1"/>
    <w:lsdException w:name="annotation reference" w:semiHidden="1" w:unhideWhenUsed="1"/>
    <w:lsdException w:name="line number" w:semiHidden="1" w:unhideWhenUsed="1"/>
    <w:lsdException w:name="page number" w:semiHidden="1" w:uiPriority="5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9" w:unhideWhenUsed="1" w:qFormat="1"/>
    <w:lsdException w:name="List Number" w:semiHidden="1" w:uiPriority="1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9" w:unhideWhenUsed="1" w:qFormat="1"/>
    <w:lsdException w:name="List Bullet 3" w:semiHidden="1" w:uiPriority="29" w:unhideWhenUsed="1" w:qFormat="1"/>
    <w:lsdException w:name="List Bullet 4" w:semiHidden="1" w:unhideWhenUsed="1"/>
    <w:lsdException w:name="List Bullet 5" w:semiHidden="1" w:unhideWhenUsed="1"/>
    <w:lsdException w:name="List Number 2" w:semiHidden="1" w:uiPriority="19" w:unhideWhenUsed="1" w:qFormat="1"/>
    <w:lsdException w:name="List Number 3" w:semiHidden="1" w:uiPriority="19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30" w:unhideWhenUsed="1" w:qFormat="1"/>
    <w:lsdException w:name="List Continue 2" w:semiHidden="1" w:uiPriority="30" w:unhideWhenUsed="1" w:qFormat="1"/>
    <w:lsdException w:name="List Continue 3" w:semiHidden="1" w:uiPriority="3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rsid w:val="00AE3078"/>
    <w:pPr>
      <w:spacing w:line="276" w:lineRule="auto"/>
    </w:pPr>
    <w:rPr>
      <w:rFonts w:ascii="Verdana" w:hAnsi="Verdana"/>
      <w:sz w:val="20"/>
      <w:szCs w:val="22"/>
      <w:lang w:val="en-NZ"/>
    </w:rPr>
  </w:style>
  <w:style w:type="paragraph" w:styleId="Heading1">
    <w:name w:val="heading 1"/>
    <w:next w:val="BodyText"/>
    <w:link w:val="Heading1Char"/>
    <w:uiPriority w:val="4"/>
    <w:qFormat/>
    <w:rsid w:val="00D02E2B"/>
    <w:pPr>
      <w:spacing w:before="100" w:line="480" w:lineRule="atLeast"/>
      <w:ind w:right="-754"/>
      <w:outlineLvl w:val="0"/>
    </w:pPr>
    <w:rPr>
      <w:rFonts w:ascii="Verdana" w:eastAsia="Arial" w:hAnsi="Verdana" w:cs="Lato Semibold"/>
      <w:b/>
      <w:color w:val="414141"/>
      <w:sz w:val="36"/>
      <w:szCs w:val="32"/>
      <w:lang w:val="en-NZ"/>
    </w:rPr>
  </w:style>
  <w:style w:type="paragraph" w:styleId="Heading2">
    <w:name w:val="heading 2"/>
    <w:basedOn w:val="Heading1"/>
    <w:next w:val="BodyText"/>
    <w:link w:val="Heading2Char"/>
    <w:uiPriority w:val="4"/>
    <w:qFormat/>
    <w:rsid w:val="00D02E2B"/>
    <w:pPr>
      <w:numPr>
        <w:ilvl w:val="1"/>
      </w:numPr>
      <w:spacing w:line="360" w:lineRule="atLeast"/>
      <w:outlineLvl w:val="1"/>
    </w:pPr>
    <w:rPr>
      <w:bCs/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uiPriority w:val="4"/>
    <w:qFormat/>
    <w:rsid w:val="00CB71C2"/>
    <w:pPr>
      <w:keepNext/>
      <w:keepLines/>
      <w:numPr>
        <w:ilvl w:val="0"/>
      </w:numPr>
      <w:spacing w:line="280" w:lineRule="atLeast"/>
      <w:outlineLvl w:val="2"/>
    </w:pPr>
    <w:rPr>
      <w:rFonts w:eastAsiaTheme="majorEastAsia"/>
      <w:bCs w:val="0"/>
      <w:szCs w:val="26"/>
    </w:rPr>
  </w:style>
  <w:style w:type="paragraph" w:styleId="Heading4">
    <w:name w:val="heading 4"/>
    <w:basedOn w:val="BodyText"/>
    <w:next w:val="BodyText"/>
    <w:link w:val="Heading4Char"/>
    <w:uiPriority w:val="4"/>
    <w:qFormat/>
    <w:rsid w:val="00CB71C2"/>
    <w:pPr>
      <w:outlineLvl w:val="3"/>
    </w:pPr>
    <w:rPr>
      <w:rFonts w:cs="Arial"/>
      <w:b/>
      <w:szCs w:val="1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B71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1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1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1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1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691C9D"/>
    <w:pPr>
      <w:spacing w:after="240" w:line="240" w:lineRule="atLeast"/>
    </w:pPr>
    <w:rPr>
      <w:rFonts w:ascii="Verdana" w:eastAsia="Times New Roman" w:hAnsi="Verdana" w:cs="Times New Roman"/>
      <w:color w:val="414141"/>
      <w:spacing w:val="4"/>
      <w:sz w:val="20"/>
      <w:lang w:val="en-NZ"/>
    </w:rPr>
  </w:style>
  <w:style w:type="character" w:customStyle="1" w:styleId="BodyTextChar">
    <w:name w:val="Body Text Char"/>
    <w:basedOn w:val="DefaultParagraphFont"/>
    <w:link w:val="BodyText"/>
    <w:rsid w:val="00691C9D"/>
    <w:rPr>
      <w:rFonts w:ascii="Verdana" w:eastAsia="Times New Roman" w:hAnsi="Verdana" w:cs="Times New Roman"/>
      <w:color w:val="414141"/>
      <w:spacing w:val="4"/>
      <w:sz w:val="20"/>
      <w:lang w:val="en-NZ"/>
    </w:rPr>
  </w:style>
  <w:style w:type="paragraph" w:customStyle="1" w:styleId="BodyTextCentre">
    <w:name w:val="Body Text (Centre)"/>
    <w:basedOn w:val="BodyText"/>
    <w:rsid w:val="00CB71C2"/>
    <w:pPr>
      <w:jc w:val="center"/>
    </w:pPr>
  </w:style>
  <w:style w:type="paragraph" w:customStyle="1" w:styleId="BodyTextRight">
    <w:name w:val="Body Text (Right)"/>
    <w:basedOn w:val="BodyText"/>
    <w:rsid w:val="00CB71C2"/>
    <w:pPr>
      <w:jc w:val="right"/>
    </w:pPr>
  </w:style>
  <w:style w:type="paragraph" w:styleId="Caption">
    <w:name w:val="caption"/>
    <w:basedOn w:val="BodyText"/>
    <w:next w:val="BodyText"/>
    <w:uiPriority w:val="44"/>
    <w:qFormat/>
    <w:rsid w:val="00CB71C2"/>
    <w:rPr>
      <w:rFonts w:eastAsia="Arial" w:cs="Arial"/>
      <w:b/>
      <w:bCs/>
      <w:szCs w:val="19"/>
      <w:lang w:eastAsia="en-GB"/>
    </w:rPr>
  </w:style>
  <w:style w:type="character" w:styleId="CommentReference">
    <w:name w:val="annotation reference"/>
    <w:uiPriority w:val="99"/>
    <w:semiHidden/>
    <w:rsid w:val="00CB7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B71C2"/>
    <w:pPr>
      <w:spacing w:line="260" w:lineRule="atLeast"/>
    </w:pPr>
    <w:rPr>
      <w:spacing w:val="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1C2"/>
    <w:rPr>
      <w:rFonts w:ascii="Verdana" w:eastAsia="Times New Roman" w:hAnsi="Verdana" w:cs="Times New Roman"/>
      <w:spacing w:val="6"/>
      <w:sz w:val="22"/>
      <w:szCs w:val="20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1C2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1C2"/>
    <w:rPr>
      <w:rFonts w:ascii="Verdana" w:eastAsia="Times New Roman" w:hAnsi="Verdana" w:cs="Times New Roman"/>
      <w:b/>
      <w:bCs/>
      <w:spacing w:val="6"/>
      <w:sz w:val="22"/>
      <w:szCs w:val="20"/>
      <w:lang w:val="en-NZ"/>
    </w:rPr>
  </w:style>
  <w:style w:type="character" w:styleId="FollowedHyperlink">
    <w:name w:val="FollowedHyperlink"/>
    <w:basedOn w:val="DefaultParagraphFont"/>
    <w:uiPriority w:val="99"/>
    <w:rsid w:val="00CB71C2"/>
    <w:rPr>
      <w:color w:val="808080" w:themeColor="background1" w:themeShade="80"/>
      <w:u w:val="single"/>
    </w:rPr>
  </w:style>
  <w:style w:type="paragraph" w:styleId="Footer">
    <w:name w:val="footer"/>
    <w:link w:val="FooterChar"/>
    <w:uiPriority w:val="99"/>
    <w:qFormat/>
    <w:rsid w:val="006C56B8"/>
    <w:pPr>
      <w:tabs>
        <w:tab w:val="right" w:pos="14570"/>
      </w:tabs>
      <w:spacing w:after="40" w:line="160" w:lineRule="atLeast"/>
      <w:ind w:right="-478"/>
    </w:pPr>
    <w:rPr>
      <w:rFonts w:ascii="Verdana" w:eastAsia="Times New Roman" w:hAnsi="Verdana" w:cs="Times New Roman"/>
      <w:noProof/>
      <w:sz w:val="16"/>
      <w:szCs w:val="12"/>
      <w:lang w:val="en-NZ"/>
    </w:rPr>
  </w:style>
  <w:style w:type="character" w:customStyle="1" w:styleId="FooterChar">
    <w:name w:val="Footer Char"/>
    <w:basedOn w:val="DefaultParagraphFont"/>
    <w:link w:val="Footer"/>
    <w:uiPriority w:val="99"/>
    <w:rsid w:val="006C56B8"/>
    <w:rPr>
      <w:rFonts w:ascii="Verdana" w:eastAsia="Times New Roman" w:hAnsi="Verdana" w:cs="Times New Roman"/>
      <w:noProof/>
      <w:sz w:val="16"/>
      <w:szCs w:val="12"/>
      <w:lang w:val="en-NZ"/>
    </w:rPr>
  </w:style>
  <w:style w:type="character" w:styleId="FootnoteReference">
    <w:name w:val="footnote reference"/>
    <w:basedOn w:val="DefaultParagraphFont"/>
    <w:uiPriority w:val="79"/>
    <w:rsid w:val="00CB71C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79"/>
    <w:rsid w:val="00CB71C2"/>
    <w:pPr>
      <w:tabs>
        <w:tab w:val="left" w:pos="340"/>
      </w:tabs>
      <w:spacing w:before="40" w:after="40" w:line="160" w:lineRule="atLeast"/>
      <w:ind w:left="113" w:hanging="113"/>
    </w:pPr>
    <w:rPr>
      <w:rFonts w:eastAsia="Arial" w:cs="Arial"/>
      <w:spacing w:val="6"/>
      <w:w w:val="103"/>
      <w:sz w:val="16"/>
      <w:szCs w:val="19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79"/>
    <w:rsid w:val="00CB71C2"/>
    <w:rPr>
      <w:rFonts w:ascii="Verdana" w:eastAsia="Arial" w:hAnsi="Verdana" w:cs="Arial"/>
      <w:spacing w:val="6"/>
      <w:w w:val="103"/>
      <w:sz w:val="16"/>
      <w:szCs w:val="19"/>
      <w:lang w:val="en-NZ" w:eastAsia="en-GB"/>
    </w:rPr>
  </w:style>
  <w:style w:type="paragraph" w:styleId="Header">
    <w:name w:val="header"/>
    <w:link w:val="HeaderChar"/>
    <w:uiPriority w:val="59"/>
    <w:qFormat/>
    <w:rsid w:val="00CB71C2"/>
    <w:pPr>
      <w:tabs>
        <w:tab w:val="right" w:pos="14601"/>
      </w:tabs>
      <w:spacing w:after="40" w:line="260" w:lineRule="atLeast"/>
      <w:ind w:right="-46"/>
      <w:jc w:val="right"/>
    </w:pPr>
    <w:rPr>
      <w:rFonts w:ascii="Arial" w:eastAsia="Times New Roman" w:hAnsi="Arial" w:cs="Times New Roman"/>
      <w:sz w:val="16"/>
      <w:szCs w:val="22"/>
      <w:lang w:val="en-NZ"/>
    </w:rPr>
  </w:style>
  <w:style w:type="character" w:customStyle="1" w:styleId="HeaderChar">
    <w:name w:val="Header Char"/>
    <w:basedOn w:val="DefaultParagraphFont"/>
    <w:link w:val="Header"/>
    <w:uiPriority w:val="59"/>
    <w:rsid w:val="00CB71C2"/>
    <w:rPr>
      <w:rFonts w:ascii="Arial" w:eastAsia="Times New Roman" w:hAnsi="Arial" w:cs="Times New Roman"/>
      <w:sz w:val="16"/>
      <w:szCs w:val="22"/>
      <w:lang w:val="en-NZ"/>
    </w:rPr>
  </w:style>
  <w:style w:type="character" w:customStyle="1" w:styleId="Heading1Char">
    <w:name w:val="Heading 1 Char"/>
    <w:basedOn w:val="DefaultParagraphFont"/>
    <w:link w:val="Heading1"/>
    <w:uiPriority w:val="4"/>
    <w:rsid w:val="00D02E2B"/>
    <w:rPr>
      <w:rFonts w:ascii="Verdana" w:eastAsia="Arial" w:hAnsi="Verdana" w:cs="Lato Semibold"/>
      <w:b/>
      <w:color w:val="414141"/>
      <w:sz w:val="36"/>
      <w:szCs w:val="32"/>
      <w:lang w:val="en-NZ"/>
    </w:rPr>
  </w:style>
  <w:style w:type="character" w:customStyle="1" w:styleId="Heading2Char">
    <w:name w:val="Heading 2 Char"/>
    <w:basedOn w:val="DefaultParagraphFont"/>
    <w:link w:val="Heading2"/>
    <w:uiPriority w:val="4"/>
    <w:rsid w:val="00D02E2B"/>
    <w:rPr>
      <w:rFonts w:ascii="Verdana" w:eastAsia="Arial" w:hAnsi="Verdana" w:cs="Lato Semibold"/>
      <w:b/>
      <w:bCs/>
      <w:iCs/>
      <w:color w:val="414141"/>
      <w:sz w:val="32"/>
      <w:szCs w:val="28"/>
      <w:lang w:val="en-NZ"/>
    </w:rPr>
  </w:style>
  <w:style w:type="character" w:customStyle="1" w:styleId="Heading3Char">
    <w:name w:val="Heading 3 Char"/>
    <w:basedOn w:val="DefaultParagraphFont"/>
    <w:link w:val="Heading3"/>
    <w:uiPriority w:val="4"/>
    <w:rsid w:val="00CB71C2"/>
    <w:rPr>
      <w:rFonts w:asciiTheme="majorHAnsi" w:eastAsiaTheme="majorEastAsia" w:hAnsiTheme="majorHAnsi" w:cs="Lato Semibold"/>
      <w:b/>
      <w:iCs/>
      <w:color w:val="414141"/>
      <w:sz w:val="32"/>
      <w:szCs w:val="26"/>
      <w:lang w:val="en-NZ"/>
    </w:rPr>
  </w:style>
  <w:style w:type="character" w:customStyle="1" w:styleId="Heading4Char">
    <w:name w:val="Heading 4 Char"/>
    <w:basedOn w:val="DefaultParagraphFont"/>
    <w:link w:val="Heading4"/>
    <w:uiPriority w:val="4"/>
    <w:rsid w:val="00CB71C2"/>
    <w:rPr>
      <w:rFonts w:ascii="Verdana" w:eastAsia="Times New Roman" w:hAnsi="Verdana" w:cs="Arial"/>
      <w:b/>
      <w:color w:val="414141"/>
      <w:spacing w:val="4"/>
      <w:sz w:val="22"/>
      <w:szCs w:val="19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1C2"/>
    <w:rPr>
      <w:rFonts w:asciiTheme="majorHAnsi" w:eastAsiaTheme="majorEastAsia" w:hAnsiTheme="majorHAnsi" w:cstheme="majorBidi"/>
      <w:color w:val="365F91" w:themeColor="accent1" w:themeShade="BF"/>
      <w:sz w:val="20"/>
      <w:szCs w:val="22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1C2"/>
    <w:rPr>
      <w:rFonts w:asciiTheme="majorHAnsi" w:eastAsiaTheme="majorEastAsia" w:hAnsiTheme="majorHAnsi" w:cstheme="majorBidi"/>
      <w:color w:val="243F60" w:themeColor="accent1" w:themeShade="7F"/>
      <w:sz w:val="20"/>
      <w:szCs w:val="22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1C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2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1C2"/>
    <w:rPr>
      <w:rFonts w:asciiTheme="majorHAnsi" w:eastAsiaTheme="majorEastAsia" w:hAnsiTheme="majorHAnsi" w:cstheme="majorBidi"/>
      <w:color w:val="272727" w:themeColor="text1" w:themeTint="D8"/>
      <w:sz w:val="20"/>
      <w:szCs w:val="21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1C2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  <w:lang w:val="en-NZ"/>
    </w:rPr>
  </w:style>
  <w:style w:type="character" w:styleId="Hyperlink">
    <w:name w:val="Hyperlink"/>
    <w:basedOn w:val="DefaultParagraphFont"/>
    <w:uiPriority w:val="99"/>
    <w:rsid w:val="00DE7FFB"/>
    <w:rPr>
      <w:color w:val="D9D9D9"/>
      <w:u w:val="single"/>
    </w:rPr>
  </w:style>
  <w:style w:type="paragraph" w:styleId="ListBullet">
    <w:name w:val="List Bullet"/>
    <w:basedOn w:val="BodyText"/>
    <w:link w:val="ListBulletChar"/>
    <w:uiPriority w:val="29"/>
    <w:qFormat/>
    <w:rsid w:val="00661374"/>
    <w:pPr>
      <w:numPr>
        <w:numId w:val="2"/>
      </w:numPr>
      <w:spacing w:before="100" w:after="200"/>
      <w:contextualSpacing/>
    </w:pPr>
    <w:rPr>
      <w:lang w:eastAsia="en-GB"/>
    </w:rPr>
  </w:style>
  <w:style w:type="character" w:customStyle="1" w:styleId="ListBulletChar">
    <w:name w:val="List Bullet Char"/>
    <w:link w:val="ListBullet"/>
    <w:uiPriority w:val="29"/>
    <w:rsid w:val="00661374"/>
    <w:rPr>
      <w:rFonts w:ascii="Verdana" w:eastAsia="Times New Roman" w:hAnsi="Verdana" w:cs="Times New Roman"/>
      <w:color w:val="414141"/>
      <w:spacing w:val="4"/>
      <w:sz w:val="20"/>
      <w:lang w:val="en-NZ" w:eastAsia="en-GB"/>
    </w:rPr>
  </w:style>
  <w:style w:type="paragraph" w:styleId="ListBullet2">
    <w:name w:val="List Bullet 2"/>
    <w:basedOn w:val="ListBullet"/>
    <w:uiPriority w:val="29"/>
    <w:qFormat/>
    <w:rsid w:val="00CB71C2"/>
    <w:pPr>
      <w:numPr>
        <w:ilvl w:val="1"/>
      </w:numPr>
    </w:pPr>
  </w:style>
  <w:style w:type="paragraph" w:styleId="ListBullet3">
    <w:name w:val="List Bullet 3"/>
    <w:basedOn w:val="ListBullet2"/>
    <w:uiPriority w:val="29"/>
    <w:qFormat/>
    <w:rsid w:val="00CB71C2"/>
    <w:pPr>
      <w:numPr>
        <w:ilvl w:val="2"/>
      </w:numPr>
      <w:tabs>
        <w:tab w:val="clear" w:pos="1701"/>
        <w:tab w:val="left" w:pos="1418"/>
      </w:tabs>
    </w:pPr>
    <w:rPr>
      <w:noProof/>
    </w:rPr>
  </w:style>
  <w:style w:type="paragraph" w:styleId="ListContinue">
    <w:name w:val="List Continue"/>
    <w:basedOn w:val="BodyText"/>
    <w:uiPriority w:val="30"/>
    <w:qFormat/>
    <w:rsid w:val="00CB71C2"/>
    <w:pPr>
      <w:spacing w:before="100" w:after="200"/>
      <w:ind w:left="567"/>
    </w:pPr>
  </w:style>
  <w:style w:type="paragraph" w:styleId="ListContinue2">
    <w:name w:val="List Continue 2"/>
    <w:basedOn w:val="BodyText"/>
    <w:uiPriority w:val="30"/>
    <w:qFormat/>
    <w:rsid w:val="00CB71C2"/>
    <w:pPr>
      <w:spacing w:before="100" w:after="100"/>
      <w:ind w:left="992"/>
    </w:pPr>
  </w:style>
  <w:style w:type="paragraph" w:styleId="ListContinue3">
    <w:name w:val="List Continue 3"/>
    <w:basedOn w:val="BodyText"/>
    <w:uiPriority w:val="30"/>
    <w:rsid w:val="00CB71C2"/>
    <w:pPr>
      <w:spacing w:before="100" w:after="100"/>
      <w:ind w:left="1418"/>
    </w:pPr>
  </w:style>
  <w:style w:type="paragraph" w:styleId="ListNumber">
    <w:name w:val="List Number"/>
    <w:basedOn w:val="BodyText"/>
    <w:link w:val="ListNumberChar"/>
    <w:uiPriority w:val="19"/>
    <w:qFormat/>
    <w:rsid w:val="00661374"/>
    <w:pPr>
      <w:numPr>
        <w:numId w:val="3"/>
      </w:numPr>
      <w:spacing w:before="100" w:after="200"/>
      <w:contextualSpacing/>
    </w:pPr>
  </w:style>
  <w:style w:type="character" w:customStyle="1" w:styleId="ListNumberChar">
    <w:name w:val="List Number Char"/>
    <w:link w:val="ListNumber"/>
    <w:uiPriority w:val="19"/>
    <w:rsid w:val="00661374"/>
    <w:rPr>
      <w:rFonts w:ascii="Verdana" w:eastAsia="Times New Roman" w:hAnsi="Verdana" w:cs="Times New Roman"/>
      <w:color w:val="414141"/>
      <w:spacing w:val="4"/>
      <w:sz w:val="20"/>
      <w:lang w:val="en-NZ"/>
    </w:rPr>
  </w:style>
  <w:style w:type="paragraph" w:styleId="ListNumber2">
    <w:name w:val="List Number 2"/>
    <w:basedOn w:val="ListNumber"/>
    <w:uiPriority w:val="19"/>
    <w:qFormat/>
    <w:rsid w:val="00CB71C2"/>
    <w:pPr>
      <w:numPr>
        <w:ilvl w:val="1"/>
      </w:numPr>
    </w:pPr>
  </w:style>
  <w:style w:type="paragraph" w:styleId="ListNumber3">
    <w:name w:val="List Number 3"/>
    <w:basedOn w:val="ListNumber2"/>
    <w:uiPriority w:val="19"/>
    <w:qFormat/>
    <w:rsid w:val="00CB71C2"/>
    <w:pPr>
      <w:numPr>
        <w:ilvl w:val="2"/>
      </w:numPr>
    </w:pPr>
  </w:style>
  <w:style w:type="character" w:styleId="PageNumber">
    <w:name w:val="page number"/>
    <w:basedOn w:val="DefaultParagraphFont"/>
    <w:uiPriority w:val="58"/>
    <w:rsid w:val="00CB71C2"/>
    <w:rPr>
      <w:sz w:val="16"/>
    </w:rPr>
  </w:style>
  <w:style w:type="paragraph" w:styleId="Quote">
    <w:name w:val="Quote"/>
    <w:basedOn w:val="BodyText"/>
    <w:link w:val="QuoteChar"/>
    <w:uiPriority w:val="98"/>
    <w:qFormat/>
    <w:rsid w:val="00CB71C2"/>
    <w:pPr>
      <w:ind w:left="567" w:right="567"/>
    </w:pPr>
    <w:rPr>
      <w:i/>
      <w:lang w:val="en-GB"/>
    </w:rPr>
  </w:style>
  <w:style w:type="character" w:customStyle="1" w:styleId="QuoteChar">
    <w:name w:val="Quote Char"/>
    <w:basedOn w:val="DefaultParagraphFont"/>
    <w:link w:val="Quote"/>
    <w:uiPriority w:val="98"/>
    <w:rsid w:val="00AE3078"/>
    <w:rPr>
      <w:rFonts w:ascii="Verdana" w:eastAsia="Times New Roman" w:hAnsi="Verdana" w:cs="Times New Roman"/>
      <w:i/>
      <w:color w:val="414141"/>
      <w:spacing w:val="4"/>
      <w:sz w:val="20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DE7FFB"/>
    <w:pPr>
      <w:spacing w:after="40"/>
    </w:pPr>
    <w:rPr>
      <w:rFonts w:eastAsiaTheme="majorEastAsia" w:cstheme="majorBidi"/>
      <w:b/>
      <w:color w:val="FFE312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DE7FFB"/>
    <w:rPr>
      <w:rFonts w:ascii="Verdana" w:eastAsiaTheme="majorEastAsia" w:hAnsi="Verdana" w:cstheme="majorBidi"/>
      <w:b/>
      <w:color w:val="FFE312"/>
      <w:sz w:val="36"/>
      <w:szCs w:val="72"/>
      <w:lang w:val="en-NZ"/>
    </w:rPr>
  </w:style>
  <w:style w:type="paragraph" w:styleId="Subtitle">
    <w:name w:val="Subtitle"/>
    <w:basedOn w:val="Normal"/>
    <w:link w:val="SubtitleChar"/>
    <w:uiPriority w:val="99"/>
    <w:qFormat/>
    <w:rsid w:val="00CB71C2"/>
    <w:pPr>
      <w:spacing w:after="440"/>
      <w:jc w:val="right"/>
    </w:pPr>
    <w:rPr>
      <w:rFonts w:asciiTheme="majorHAnsi" w:hAnsiTheme="majorHAnsi"/>
      <w:b/>
      <w:color w:val="FFFFFF" w:themeColor="background1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99"/>
    <w:rsid w:val="00CB71C2"/>
    <w:rPr>
      <w:rFonts w:asciiTheme="majorHAnsi" w:eastAsia="Times New Roman" w:hAnsiTheme="majorHAnsi" w:cs="Times New Roman"/>
      <w:b/>
      <w:color w:val="FFFFFF" w:themeColor="background1"/>
      <w:sz w:val="44"/>
      <w:szCs w:val="44"/>
      <w:lang w:val="en-NZ"/>
    </w:rPr>
  </w:style>
  <w:style w:type="table" w:styleId="TableGrid">
    <w:name w:val="Table Grid"/>
    <w:basedOn w:val="TableNormal"/>
    <w:uiPriority w:val="59"/>
    <w:rsid w:val="005C734E"/>
    <w:pPr>
      <w:spacing w:before="20" w:after="20" w:line="180" w:lineRule="atLeast"/>
    </w:pPr>
    <w:rPr>
      <w:rFonts w:ascii="Verdana" w:eastAsia="Times New Roman" w:hAnsi="Verdana" w:cs="Times New Roman"/>
      <w:sz w:val="20"/>
      <w:szCs w:val="20"/>
      <w:lang w:val="en-NZ" w:eastAsia="en-NZ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</w:trPr>
    <w:tcPr>
      <w:shd w:val="clear" w:color="auto" w:fill="auto"/>
    </w:tcPr>
    <w:tblStylePr w:type="firstRow">
      <w:rPr>
        <w:b w:val="0"/>
      </w:rPr>
    </w:tblStylePr>
  </w:style>
  <w:style w:type="paragraph" w:customStyle="1" w:styleId="TableText">
    <w:name w:val="Table Text"/>
    <w:basedOn w:val="BodyText"/>
    <w:link w:val="TableTextChar"/>
    <w:uiPriority w:val="7"/>
    <w:qFormat/>
    <w:rsid w:val="005A2DB8"/>
    <w:pPr>
      <w:spacing w:after="80" w:line="160" w:lineRule="atLeast"/>
    </w:pPr>
    <w:rPr>
      <w:lang w:eastAsia="en-NZ"/>
    </w:rPr>
  </w:style>
  <w:style w:type="character" w:customStyle="1" w:styleId="TableTextChar">
    <w:name w:val="Table Text Char"/>
    <w:basedOn w:val="BodyTextChar"/>
    <w:link w:val="TableText"/>
    <w:uiPriority w:val="7"/>
    <w:rsid w:val="00AE3078"/>
    <w:rPr>
      <w:rFonts w:ascii="Verdana" w:eastAsia="Times New Roman" w:hAnsi="Verdana" w:cs="Times New Roman"/>
      <w:color w:val="414141"/>
      <w:spacing w:val="4"/>
      <w:sz w:val="20"/>
      <w:lang w:val="en-NZ" w:eastAsia="en-NZ"/>
    </w:rPr>
  </w:style>
  <w:style w:type="paragraph" w:styleId="TOC1">
    <w:name w:val="toc 1"/>
    <w:basedOn w:val="BodyText"/>
    <w:autoRedefine/>
    <w:uiPriority w:val="39"/>
    <w:unhideWhenUsed/>
    <w:rsid w:val="008D230A"/>
    <w:pPr>
      <w:tabs>
        <w:tab w:val="left" w:pos="426"/>
        <w:tab w:val="right" w:leader="dot" w:pos="8931"/>
      </w:tabs>
    </w:pPr>
    <w:rPr>
      <w:rFonts w:eastAsiaTheme="minorEastAsia" w:cstheme="minorBidi"/>
      <w:b/>
      <w:noProof/>
      <w:sz w:val="24"/>
      <w:szCs w:val="22"/>
      <w:lang w:eastAsia="en-NZ"/>
    </w:rPr>
  </w:style>
  <w:style w:type="paragraph" w:styleId="TOC2">
    <w:name w:val="toc 2"/>
    <w:basedOn w:val="TOC1"/>
    <w:autoRedefine/>
    <w:uiPriority w:val="39"/>
    <w:unhideWhenUsed/>
    <w:rsid w:val="008D230A"/>
    <w:pPr>
      <w:tabs>
        <w:tab w:val="clear" w:pos="426"/>
        <w:tab w:val="left" w:pos="851"/>
      </w:tabs>
      <w:spacing w:line="300" w:lineRule="atLeast"/>
      <w:ind w:left="284"/>
      <w:contextualSpacing/>
    </w:pPr>
    <w:rPr>
      <w:b w:val="0"/>
      <w:color w:val="auto"/>
      <w:spacing w:val="0"/>
    </w:rPr>
  </w:style>
  <w:style w:type="paragraph" w:styleId="TOC3">
    <w:name w:val="toc 3"/>
    <w:basedOn w:val="TOC2"/>
    <w:next w:val="BodyText"/>
    <w:autoRedefine/>
    <w:uiPriority w:val="39"/>
    <w:unhideWhenUsed/>
    <w:rsid w:val="00CB71C2"/>
    <w:pPr>
      <w:ind w:left="567"/>
    </w:pPr>
  </w:style>
  <w:style w:type="paragraph" w:styleId="TOC4">
    <w:name w:val="toc 4"/>
    <w:basedOn w:val="Normal"/>
    <w:next w:val="Normal"/>
    <w:autoRedefine/>
    <w:uiPriority w:val="39"/>
    <w:semiHidden/>
    <w:rsid w:val="00CB71C2"/>
    <w:pPr>
      <w:spacing w:after="100" w:line="259" w:lineRule="auto"/>
      <w:ind w:left="660"/>
    </w:pPr>
    <w:rPr>
      <w:rFonts w:eastAsiaTheme="minorEastAsia"/>
      <w:lang w:eastAsia="en-NZ"/>
    </w:rPr>
  </w:style>
  <w:style w:type="paragraph" w:styleId="TOC5">
    <w:name w:val="toc 5"/>
    <w:basedOn w:val="Normal"/>
    <w:next w:val="Normal"/>
    <w:autoRedefine/>
    <w:uiPriority w:val="39"/>
    <w:semiHidden/>
    <w:rsid w:val="00CB71C2"/>
    <w:pPr>
      <w:spacing w:after="100" w:line="259" w:lineRule="auto"/>
      <w:ind w:left="880"/>
    </w:pPr>
    <w:rPr>
      <w:rFonts w:eastAsiaTheme="minorEastAsia"/>
      <w:lang w:eastAsia="en-NZ"/>
    </w:rPr>
  </w:style>
  <w:style w:type="paragraph" w:styleId="TOC6">
    <w:name w:val="toc 6"/>
    <w:basedOn w:val="Normal"/>
    <w:next w:val="Normal"/>
    <w:autoRedefine/>
    <w:uiPriority w:val="39"/>
    <w:semiHidden/>
    <w:rsid w:val="00CB71C2"/>
    <w:pPr>
      <w:spacing w:after="100" w:line="259" w:lineRule="auto"/>
      <w:ind w:left="1100"/>
    </w:pPr>
    <w:rPr>
      <w:rFonts w:eastAsiaTheme="minorEastAsia"/>
      <w:lang w:eastAsia="en-NZ"/>
    </w:rPr>
  </w:style>
  <w:style w:type="paragraph" w:styleId="TOC7">
    <w:name w:val="toc 7"/>
    <w:basedOn w:val="Normal"/>
    <w:next w:val="Normal"/>
    <w:autoRedefine/>
    <w:uiPriority w:val="39"/>
    <w:semiHidden/>
    <w:rsid w:val="00CB71C2"/>
    <w:pPr>
      <w:spacing w:after="100" w:line="259" w:lineRule="auto"/>
      <w:ind w:left="1320"/>
    </w:pPr>
    <w:rPr>
      <w:rFonts w:eastAsiaTheme="minorEastAsia"/>
      <w:lang w:eastAsia="en-NZ"/>
    </w:rPr>
  </w:style>
  <w:style w:type="paragraph" w:styleId="TOC8">
    <w:name w:val="toc 8"/>
    <w:basedOn w:val="Normal"/>
    <w:next w:val="Normal"/>
    <w:autoRedefine/>
    <w:uiPriority w:val="39"/>
    <w:semiHidden/>
    <w:rsid w:val="00CB71C2"/>
    <w:pPr>
      <w:spacing w:after="100" w:line="259" w:lineRule="auto"/>
      <w:ind w:left="1540"/>
    </w:pPr>
    <w:rPr>
      <w:rFonts w:eastAsiaTheme="minorEastAsia"/>
      <w:lang w:eastAsia="en-NZ"/>
    </w:rPr>
  </w:style>
  <w:style w:type="paragraph" w:styleId="TOC9">
    <w:name w:val="toc 9"/>
    <w:basedOn w:val="Normal"/>
    <w:next w:val="Normal"/>
    <w:autoRedefine/>
    <w:uiPriority w:val="39"/>
    <w:semiHidden/>
    <w:rsid w:val="00CB71C2"/>
    <w:pPr>
      <w:spacing w:after="100" w:line="259" w:lineRule="auto"/>
      <w:ind w:left="1760"/>
    </w:pPr>
    <w:rPr>
      <w:rFonts w:eastAsiaTheme="minorEastAsia"/>
      <w:lang w:eastAsia="en-NZ"/>
    </w:rPr>
  </w:style>
  <w:style w:type="paragraph" w:styleId="TOCHeading">
    <w:name w:val="TOC Heading"/>
    <w:basedOn w:val="Heading1"/>
    <w:next w:val="BodyText"/>
    <w:uiPriority w:val="39"/>
    <w:qFormat/>
    <w:rsid w:val="00CB71C2"/>
    <w:pPr>
      <w:keepNext/>
      <w:keepLines/>
      <w:spacing w:line="240" w:lineRule="atLeast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customStyle="1" w:styleId="Task">
    <w:name w:val="Task"/>
    <w:basedOn w:val="Heading1"/>
    <w:link w:val="TaskChar"/>
    <w:uiPriority w:val="5"/>
    <w:qFormat/>
    <w:rsid w:val="008D230A"/>
    <w:pPr>
      <w:numPr>
        <w:numId w:val="4"/>
      </w:numPr>
      <w:outlineLvl w:val="1"/>
    </w:pPr>
  </w:style>
  <w:style w:type="character" w:customStyle="1" w:styleId="TaskChar">
    <w:name w:val="Task Char"/>
    <w:basedOn w:val="Heading1Char"/>
    <w:link w:val="Task"/>
    <w:uiPriority w:val="5"/>
    <w:rsid w:val="00AE3078"/>
    <w:rPr>
      <w:rFonts w:ascii="Verdana" w:eastAsia="Arial" w:hAnsi="Verdana" w:cs="Lato Semibold"/>
      <w:b/>
      <w:color w:val="414141"/>
      <w:sz w:val="36"/>
      <w:szCs w:val="32"/>
      <w:lang w:val="en-NZ"/>
    </w:rPr>
  </w:style>
  <w:style w:type="character" w:styleId="PlaceholderText">
    <w:name w:val="Placeholder Text"/>
    <w:basedOn w:val="DefaultParagraphFont"/>
    <w:uiPriority w:val="99"/>
    <w:semiHidden/>
    <w:rsid w:val="00BB0A14"/>
    <w:rPr>
      <w:color w:val="808080"/>
    </w:rPr>
  </w:style>
  <w:style w:type="paragraph" w:styleId="ListParagraph">
    <w:name w:val="List Paragraph"/>
    <w:basedOn w:val="Normal"/>
    <w:uiPriority w:val="34"/>
    <w:qFormat/>
    <w:rsid w:val="000B2CC6"/>
    <w:pPr>
      <w:spacing w:after="0" w:line="360" w:lineRule="auto"/>
      <w:ind w:left="720"/>
      <w:contextualSpacing/>
    </w:pPr>
    <w:rPr>
      <w:sz w:val="18"/>
    </w:rPr>
  </w:style>
  <w:style w:type="paragraph" w:styleId="NoSpacing">
    <w:name w:val="No Spacing"/>
    <w:uiPriority w:val="1"/>
    <w:qFormat/>
    <w:rsid w:val="000B470C"/>
    <w:pPr>
      <w:spacing w:after="0"/>
    </w:pPr>
    <w:rPr>
      <w:sz w:val="22"/>
      <w:szCs w:val="22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70C"/>
    <w:rPr>
      <w:rFonts w:ascii="Segoe UI" w:hAnsi="Segoe UI" w:cs="Segoe UI"/>
      <w:sz w:val="18"/>
      <w:szCs w:val="18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customXml" Target="../customXml/item6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22" Type="http://schemas.openxmlformats.org/officeDocument/2006/relationships/header" Target="header1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Downloads\SO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 xsi:nil="true"/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GGKL-1341018776-546</_dlc_DocId>
    <_dlc_DocIdUrl xmlns="13bfd587-5662-4c43-913e-045f37872afe">
      <Url>https://goughgroupltd.sharepoint.com/sites/GoughGroupKnowledge/_layouts/15/DocIdRedir.aspx?ID=GGKL-1341018776-546</Url>
      <Description>GGKL-1341018776-546</Description>
    </_dlc_DocIdUrl>
    <Activity xmlns="ef771d1d-d70d-4d80-8b8d-420e2422cbf9">No Activity</Activity>
    <Subactivity xmlns="ef771d1d-d70d-4d80-8b8d-420e2422cbf9">No Subactivity</Subactivity>
    <Function xmlns="ef771d1d-d70d-4d80-8b8d-420e2422cbf9">NAXT Guides</Func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6C356FB-4035-43E4-9053-50CE190FE6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82A2DE-5AB3-47DE-BCDF-0D2240349C52}">
  <ds:schemaRefs>
    <ds:schemaRef ds:uri="http://schemas.microsoft.com/office/2006/metadata/properties"/>
    <ds:schemaRef ds:uri="http://schemas.microsoft.com/office/infopath/2007/PartnerControls"/>
    <ds:schemaRef ds:uri="798c4cfc-3125-4f66-a621-36ad5101473c"/>
    <ds:schemaRef ds:uri="fb98d7d9-4030-4acb-b598-a07f6d59531b"/>
  </ds:schemaRefs>
</ds:datastoreItem>
</file>

<file path=customXml/itemProps3.xml><?xml version="1.0" encoding="utf-8"?>
<ds:datastoreItem xmlns:ds="http://schemas.openxmlformats.org/officeDocument/2006/customXml" ds:itemID="{77FAE980-7FFA-4432-BCE4-8E2A98489F01}"/>
</file>

<file path=customXml/itemProps4.xml><?xml version="1.0" encoding="utf-8"?>
<ds:datastoreItem xmlns:ds="http://schemas.openxmlformats.org/officeDocument/2006/customXml" ds:itemID="{24B73862-8E8B-4CC1-9581-3F630F2BAD3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1CB8692-C4DE-4895-AE57-B95CCE7741E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4E89D49-0B98-4AFE-8A8E-5638E778E1E5}"/>
</file>

<file path=docProps/app.xml><?xml version="1.0" encoding="utf-8"?>
<Properties xmlns="http://schemas.openxmlformats.org/officeDocument/2006/extended-properties" xmlns:vt="http://schemas.openxmlformats.org/officeDocument/2006/docPropsVTypes">
  <Template>SOP template</Template>
  <TotalTime>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Replace hour meter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Replace hour meter</dc:title>
  <dc:subject/>
  <dc:creator>Cathy</dc:creator>
  <cp:keywords/>
  <cp:lastModifiedBy>Sarah Pearson</cp:lastModifiedBy>
  <cp:revision>2</cp:revision>
  <dcterms:created xsi:type="dcterms:W3CDTF">2018-06-26T02:38:00Z</dcterms:created>
  <dcterms:modified xsi:type="dcterms:W3CDTF">2018-06-26T02:38:00Z</dcterms:modified>
  <cp:contentStatus>Validated for Use in Q2,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8048d00b-5373-4a96-af4e-0dc4ef99969d</vt:lpwstr>
  </property>
  <property fmtid="{D5CDD505-2E9C-101B-9397-08002B2CF9AE}" pid="4" name="Topic">
    <vt:lpwstr/>
  </property>
</Properties>
</file>