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iagrams/quickStyle1.xml" ContentType="application/vnd.openxmlformats-officedocument.drawingml.diagramStyle+xml"/>
  <Override PartName="/word/diagrams/drawing2.xml" ContentType="application/vnd.ms-office.drawingml.diagramDrawing+xml"/>
  <Override PartName="/word/diagrams/layout1.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colors1.xml" ContentType="application/vnd.openxmlformats-officedocument.drawingml.diagramColors+xml"/>
  <Override PartName="/word/diagrams/layout2.xml" ContentType="application/vnd.openxmlformats-officedocument.drawingml.diagramLayout+xml"/>
  <Override PartName="/word/diagrams/drawing1.xml" ContentType="application/vnd.ms-office.drawingml.diagramDrawing+xml"/>
  <Override PartName="/word/settings.xml" ContentType="application/vnd.openxmlformats-officedocument.wordprocessingml.settings+xml"/>
  <Override PartName="/docProps/custom.xml" ContentType="application/vnd.openxmlformats-officedocument.custom-properties+xml"/>
  <Override PartName="/customXml/itemProps3.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55380" w14:textId="77777777" w:rsidR="00BB0A14" w:rsidRDefault="00BB0A14" w:rsidP="00D02E2B">
      <w:pPr>
        <w:pStyle w:val="Heading1"/>
      </w:pPr>
    </w:p>
    <w:p w14:paraId="57A11DBB" w14:textId="77777777" w:rsidR="005854A7" w:rsidRDefault="00722A0B" w:rsidP="00D02E2B">
      <w:pPr>
        <w:pStyle w:val="Heading1"/>
      </w:pPr>
      <w:bookmarkStart w:id="0" w:name="_Toc492453697"/>
      <w:bookmarkStart w:id="1" w:name="_Toc492460488"/>
      <w:bookmarkStart w:id="2" w:name="_Toc492460540"/>
      <w:bookmarkStart w:id="3" w:name="_Toc492460846"/>
      <w:bookmarkStart w:id="4" w:name="_Toc505780405"/>
      <w:r>
        <w:t>Purpose</w:t>
      </w:r>
      <w:bookmarkEnd w:id="0"/>
      <w:bookmarkEnd w:id="1"/>
      <w:bookmarkEnd w:id="2"/>
      <w:bookmarkEnd w:id="3"/>
      <w:bookmarkEnd w:id="4"/>
    </w:p>
    <w:p w14:paraId="1ABC4A6E" w14:textId="77777777" w:rsidR="00C6618A" w:rsidRPr="00DC722E" w:rsidRDefault="00C6618A" w:rsidP="00DC722E">
      <w:pPr>
        <w:pStyle w:val="BodyText"/>
      </w:pPr>
      <w:r w:rsidRPr="00DC722E">
        <w:t xml:space="preserve">This Guide should be used when selling items that are on-hand over the counter when payment is received immediately. </w:t>
      </w:r>
    </w:p>
    <w:p w14:paraId="44801CD3" w14:textId="69F8E7F3" w:rsidR="00C6618A" w:rsidRPr="00DC722E" w:rsidRDefault="00C6618A" w:rsidP="002D2D27">
      <w:pPr>
        <w:pStyle w:val="BodyText"/>
        <w:ind w:left="851"/>
      </w:pPr>
      <w:r w:rsidRPr="002D2D27">
        <w:rPr>
          <w:b/>
          <w:noProof/>
        </w:rPr>
        <w:drawing>
          <wp:anchor distT="0" distB="0" distL="114300" distR="114300" simplePos="0" relativeHeight="251657229" behindDoc="0" locked="0" layoutInCell="1" allowOverlap="1" wp14:anchorId="0BF4FCE8" wp14:editId="3452D349">
            <wp:simplePos x="0" y="0"/>
            <wp:positionH relativeFrom="column">
              <wp:posOffset>0</wp:posOffset>
            </wp:positionH>
            <wp:positionV relativeFrom="paragraph">
              <wp:posOffset>1905</wp:posOffset>
            </wp:positionV>
            <wp:extent cx="370205" cy="359410"/>
            <wp:effectExtent l="0" t="0" r="0" b="254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Black.png"/>
                    <pic:cNvPicPr/>
                  </pic:nvPicPr>
                  <pic:blipFill rotWithShape="1">
                    <a:blip r:embed="rId12" cstate="print">
                      <a:extLst>
                        <a:ext uri="{28A0092B-C50C-407E-A947-70E740481C1C}">
                          <a14:useLocalDpi xmlns:a14="http://schemas.microsoft.com/office/drawing/2010/main" val="0"/>
                        </a:ext>
                      </a:extLst>
                    </a:blip>
                    <a:srcRect t="7792" b="15585"/>
                    <a:stretch/>
                  </pic:blipFill>
                  <pic:spPr bwMode="auto">
                    <a:xfrm>
                      <a:off x="0" y="0"/>
                      <a:ext cx="370205" cy="359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2D27">
        <w:rPr>
          <w:b/>
        </w:rPr>
        <w:t>Gough CAT</w:t>
      </w:r>
      <w:r w:rsidR="002D2D27" w:rsidRPr="002D2D27">
        <w:rPr>
          <w:b/>
        </w:rPr>
        <w:t xml:space="preserve"> Items</w:t>
      </w:r>
      <w:r w:rsidRPr="002D2D27">
        <w:rPr>
          <w:b/>
        </w:rPr>
        <w:t xml:space="preserve"> only</w:t>
      </w:r>
      <w:r w:rsidRPr="00DC722E">
        <w:t xml:space="preserve"> - Customers with COD (cash on delivery) payment terms block you from using the delivery note button. You must use arrival journals or picking journals to produce a packing slip before going to cash register.</w:t>
      </w:r>
    </w:p>
    <w:p w14:paraId="01DEB3B5" w14:textId="218452DC" w:rsidR="00C6618A" w:rsidRPr="00DC722E" w:rsidRDefault="00C6618A" w:rsidP="00DC722E">
      <w:pPr>
        <w:pStyle w:val="BodyText"/>
      </w:pPr>
      <w:r w:rsidRPr="00DC722E">
        <w:t xml:space="preserve">This procedure is linked </w:t>
      </w:r>
      <w:r w:rsidR="002D2D27">
        <w:t>with the</w:t>
      </w:r>
      <w:r w:rsidRPr="00DC722E">
        <w:t xml:space="preserve"> following business processes:</w:t>
      </w:r>
    </w:p>
    <w:p w14:paraId="57A0CD31" w14:textId="77777777" w:rsidR="00C6618A" w:rsidRPr="00DC722E" w:rsidRDefault="00C6618A" w:rsidP="00BC4CA4">
      <w:pPr>
        <w:pStyle w:val="ListBullet"/>
      </w:pPr>
      <w:r w:rsidRPr="00DC722E">
        <w:t>PRT_1.2(SOP)Create and Manage a Sales order</w:t>
      </w:r>
    </w:p>
    <w:p w14:paraId="4EECB19C" w14:textId="77777777" w:rsidR="00C6618A" w:rsidRPr="00DC722E" w:rsidRDefault="00C6618A" w:rsidP="00BC4CA4">
      <w:pPr>
        <w:pStyle w:val="ListBullet"/>
      </w:pPr>
      <w:r w:rsidRPr="00DC722E">
        <w:t>PRT_1.1 (SOP)Item availability</w:t>
      </w:r>
    </w:p>
    <w:p w14:paraId="69669239" w14:textId="77777777" w:rsidR="00C6618A" w:rsidRPr="00DC722E" w:rsidRDefault="00C6618A" w:rsidP="00BC4CA4">
      <w:pPr>
        <w:pStyle w:val="ListBullet"/>
      </w:pPr>
      <w:r w:rsidRPr="00DC722E">
        <w:t>PRT_5.4 (SOP)Recover freight</w:t>
      </w:r>
    </w:p>
    <w:p w14:paraId="1F048BC5" w14:textId="77777777" w:rsidR="00C6618A" w:rsidRPr="00DC722E" w:rsidRDefault="00C6618A" w:rsidP="00BC4CA4">
      <w:pPr>
        <w:pStyle w:val="ListBullet"/>
      </w:pPr>
      <w:r w:rsidRPr="00DC722E">
        <w:t>PRT_3.4(SOP)Source Parts through Backorder</w:t>
      </w:r>
    </w:p>
    <w:p w14:paraId="0C72D019" w14:textId="77777777" w:rsidR="00C6618A" w:rsidRPr="00DC722E" w:rsidRDefault="00C6618A" w:rsidP="00BC4CA4">
      <w:pPr>
        <w:pStyle w:val="ListBullet"/>
      </w:pPr>
      <w:r w:rsidRPr="00DC722E">
        <w:t>PRT_3.1(SOP)Create a Purchase Order from Backorder</w:t>
      </w:r>
    </w:p>
    <w:p w14:paraId="2BA60628" w14:textId="77777777" w:rsidR="00C6618A" w:rsidRPr="00DC722E" w:rsidRDefault="00C6618A" w:rsidP="00BC4CA4">
      <w:pPr>
        <w:pStyle w:val="ListBullet"/>
      </w:pPr>
      <w:r w:rsidRPr="00DC722E">
        <w:t>FAR_2.12(SOP)Create and Manage a Banking journal</w:t>
      </w:r>
    </w:p>
    <w:p w14:paraId="1B46F36A" w14:textId="77777777" w:rsidR="00C6618A" w:rsidRPr="00DC722E" w:rsidRDefault="00C6618A" w:rsidP="00BC4CA4">
      <w:pPr>
        <w:pStyle w:val="ListBullet"/>
      </w:pPr>
      <w:r w:rsidRPr="00DC722E">
        <w:t>FAR_2.10(SOP)Reconcile Daily Banking</w:t>
      </w:r>
    </w:p>
    <w:p w14:paraId="6D9BBEE0" w14:textId="77777777" w:rsidR="00DE7FFB" w:rsidRDefault="00DE7FFB" w:rsidP="00DE7FFB">
      <w:pPr>
        <w:pStyle w:val="BodyText"/>
      </w:pPr>
    </w:p>
    <w:p w14:paraId="0AF680A7" w14:textId="77777777" w:rsidR="00D65D73" w:rsidRDefault="00D65D73" w:rsidP="00F433AB">
      <w:pPr>
        <w:pStyle w:val="Heading1"/>
        <w:rPr>
          <w:rFonts w:eastAsiaTheme="minorEastAsia"/>
          <w:noProof/>
          <w:spacing w:val="4"/>
          <w:sz w:val="24"/>
          <w:lang w:eastAsia="en-NZ"/>
        </w:rPr>
      </w:pPr>
      <w:bookmarkStart w:id="5" w:name="_Toc492453698"/>
      <w:bookmarkStart w:id="6" w:name="_Toc492460489"/>
      <w:r>
        <w:t xml:space="preserve">What is covered in this </w:t>
      </w:r>
      <w:r w:rsidR="009B0740">
        <w:t>guide</w:t>
      </w:r>
    </w:p>
    <w:p w14:paraId="0D73FE43" w14:textId="0B05BBF7" w:rsidR="00C5676B" w:rsidRDefault="00D65D73">
      <w:pPr>
        <w:pStyle w:val="TOC1"/>
        <w:rPr>
          <w:rFonts w:asciiTheme="minorHAnsi" w:hAnsiTheme="minorHAnsi"/>
          <w:b w:val="0"/>
          <w:color w:val="auto"/>
          <w:spacing w:val="0"/>
          <w:sz w:val="22"/>
        </w:rPr>
      </w:pPr>
      <w:r>
        <w:fldChar w:fldCharType="begin"/>
      </w:r>
      <w:r>
        <w:instrText xml:space="preserve"> TOC \h \z \t "Task,1" </w:instrText>
      </w:r>
      <w:r>
        <w:fldChar w:fldCharType="separate"/>
      </w:r>
      <w:hyperlink w:anchor="_Toc508701746" w:history="1">
        <w:r w:rsidR="00C5676B" w:rsidRPr="006B410A">
          <w:rPr>
            <w:rStyle w:val="Hyperlink"/>
          </w:rPr>
          <w:t>Banking journal creation and responsibility</w:t>
        </w:r>
        <w:r w:rsidR="00C5676B">
          <w:rPr>
            <w:webHidden/>
          </w:rPr>
          <w:tab/>
        </w:r>
        <w:r w:rsidR="00C5676B">
          <w:rPr>
            <w:webHidden/>
          </w:rPr>
          <w:fldChar w:fldCharType="begin"/>
        </w:r>
        <w:r w:rsidR="00C5676B">
          <w:rPr>
            <w:webHidden/>
          </w:rPr>
          <w:instrText xml:space="preserve"> PAGEREF _Toc508701746 \h </w:instrText>
        </w:r>
        <w:r w:rsidR="00C5676B">
          <w:rPr>
            <w:webHidden/>
          </w:rPr>
        </w:r>
        <w:r w:rsidR="00C5676B">
          <w:rPr>
            <w:webHidden/>
          </w:rPr>
          <w:fldChar w:fldCharType="separate"/>
        </w:r>
        <w:r w:rsidR="00C5676B">
          <w:rPr>
            <w:webHidden/>
          </w:rPr>
          <w:t>2</w:t>
        </w:r>
        <w:r w:rsidR="00C5676B">
          <w:rPr>
            <w:webHidden/>
          </w:rPr>
          <w:fldChar w:fldCharType="end"/>
        </w:r>
      </w:hyperlink>
    </w:p>
    <w:p w14:paraId="35EE0876" w14:textId="726C8972" w:rsidR="00C5676B" w:rsidRDefault="00B65F4B">
      <w:pPr>
        <w:pStyle w:val="TOC1"/>
        <w:tabs>
          <w:tab w:val="left" w:pos="1320"/>
        </w:tabs>
        <w:rPr>
          <w:rFonts w:asciiTheme="minorHAnsi" w:hAnsiTheme="minorHAnsi"/>
          <w:b w:val="0"/>
          <w:color w:val="auto"/>
          <w:spacing w:val="0"/>
          <w:sz w:val="22"/>
        </w:rPr>
      </w:pPr>
      <w:hyperlink w:anchor="_Toc508701747" w:history="1">
        <w:r w:rsidR="00C5676B" w:rsidRPr="006B410A">
          <w:rPr>
            <w:rStyle w:val="Hyperlink"/>
          </w:rPr>
          <w:t>Task 1.</w:t>
        </w:r>
        <w:r w:rsidR="00C5676B">
          <w:rPr>
            <w:rFonts w:asciiTheme="minorHAnsi" w:hAnsiTheme="minorHAnsi"/>
            <w:b w:val="0"/>
            <w:color w:val="auto"/>
            <w:spacing w:val="0"/>
            <w:sz w:val="22"/>
          </w:rPr>
          <w:tab/>
        </w:r>
        <w:r w:rsidR="00C5676B" w:rsidRPr="006B410A">
          <w:rPr>
            <w:rStyle w:val="Hyperlink"/>
          </w:rPr>
          <w:t>Create a sales order to a cash customer</w:t>
        </w:r>
        <w:r w:rsidR="00C5676B">
          <w:rPr>
            <w:webHidden/>
          </w:rPr>
          <w:tab/>
        </w:r>
        <w:r w:rsidR="00C5676B">
          <w:rPr>
            <w:webHidden/>
          </w:rPr>
          <w:fldChar w:fldCharType="begin"/>
        </w:r>
        <w:r w:rsidR="00C5676B">
          <w:rPr>
            <w:webHidden/>
          </w:rPr>
          <w:instrText xml:space="preserve"> PAGEREF _Toc508701747 \h </w:instrText>
        </w:r>
        <w:r w:rsidR="00C5676B">
          <w:rPr>
            <w:webHidden/>
          </w:rPr>
        </w:r>
        <w:r w:rsidR="00C5676B">
          <w:rPr>
            <w:webHidden/>
          </w:rPr>
          <w:fldChar w:fldCharType="separate"/>
        </w:r>
        <w:r w:rsidR="00C5676B">
          <w:rPr>
            <w:webHidden/>
          </w:rPr>
          <w:t>4</w:t>
        </w:r>
        <w:r w:rsidR="00C5676B">
          <w:rPr>
            <w:webHidden/>
          </w:rPr>
          <w:fldChar w:fldCharType="end"/>
        </w:r>
      </w:hyperlink>
    </w:p>
    <w:p w14:paraId="07C77295" w14:textId="53D04DF7" w:rsidR="00C5676B" w:rsidRDefault="00B65F4B">
      <w:pPr>
        <w:pStyle w:val="TOC1"/>
        <w:tabs>
          <w:tab w:val="left" w:pos="1320"/>
        </w:tabs>
        <w:rPr>
          <w:rFonts w:asciiTheme="minorHAnsi" w:hAnsiTheme="minorHAnsi"/>
          <w:b w:val="0"/>
          <w:color w:val="auto"/>
          <w:spacing w:val="0"/>
          <w:sz w:val="22"/>
        </w:rPr>
      </w:pPr>
      <w:hyperlink w:anchor="_Toc508701748" w:history="1">
        <w:r w:rsidR="00C5676B" w:rsidRPr="006B410A">
          <w:rPr>
            <w:rStyle w:val="Hyperlink"/>
          </w:rPr>
          <w:t>Task 2.</w:t>
        </w:r>
        <w:r w:rsidR="00C5676B">
          <w:rPr>
            <w:rFonts w:asciiTheme="minorHAnsi" w:hAnsiTheme="minorHAnsi"/>
            <w:b w:val="0"/>
            <w:color w:val="auto"/>
            <w:spacing w:val="0"/>
            <w:sz w:val="22"/>
          </w:rPr>
          <w:tab/>
        </w:r>
        <w:r w:rsidR="00C5676B" w:rsidRPr="006B410A">
          <w:rPr>
            <w:rStyle w:val="Hyperlink"/>
          </w:rPr>
          <w:t>Identify if a customer is COD after sales order creation</w:t>
        </w:r>
        <w:r w:rsidR="00C5676B">
          <w:rPr>
            <w:webHidden/>
          </w:rPr>
          <w:tab/>
        </w:r>
        <w:r w:rsidR="00C5676B">
          <w:rPr>
            <w:webHidden/>
          </w:rPr>
          <w:tab/>
        </w:r>
        <w:r w:rsidR="00C5676B">
          <w:rPr>
            <w:webHidden/>
          </w:rPr>
          <w:tab/>
        </w:r>
        <w:r w:rsidR="00C5676B">
          <w:rPr>
            <w:webHidden/>
          </w:rPr>
          <w:fldChar w:fldCharType="begin"/>
        </w:r>
        <w:r w:rsidR="00C5676B">
          <w:rPr>
            <w:webHidden/>
          </w:rPr>
          <w:instrText xml:space="preserve"> PAGEREF _Toc508701748 \h </w:instrText>
        </w:r>
        <w:r w:rsidR="00C5676B">
          <w:rPr>
            <w:webHidden/>
          </w:rPr>
        </w:r>
        <w:r w:rsidR="00C5676B">
          <w:rPr>
            <w:webHidden/>
          </w:rPr>
          <w:fldChar w:fldCharType="separate"/>
        </w:r>
        <w:r w:rsidR="00C5676B">
          <w:rPr>
            <w:webHidden/>
          </w:rPr>
          <w:t>6</w:t>
        </w:r>
        <w:r w:rsidR="00C5676B">
          <w:rPr>
            <w:webHidden/>
          </w:rPr>
          <w:fldChar w:fldCharType="end"/>
        </w:r>
      </w:hyperlink>
    </w:p>
    <w:p w14:paraId="09837E32" w14:textId="5DDDAC2B" w:rsidR="00C5676B" w:rsidRDefault="00B65F4B">
      <w:pPr>
        <w:pStyle w:val="TOC1"/>
        <w:tabs>
          <w:tab w:val="left" w:pos="1320"/>
        </w:tabs>
        <w:rPr>
          <w:rFonts w:asciiTheme="minorHAnsi" w:hAnsiTheme="minorHAnsi"/>
          <w:b w:val="0"/>
          <w:color w:val="auto"/>
          <w:spacing w:val="0"/>
          <w:sz w:val="22"/>
        </w:rPr>
      </w:pPr>
      <w:hyperlink w:anchor="_Toc508701749" w:history="1">
        <w:r w:rsidR="00C5676B" w:rsidRPr="006B410A">
          <w:rPr>
            <w:rStyle w:val="Hyperlink"/>
          </w:rPr>
          <w:t>Task 3.</w:t>
        </w:r>
        <w:r w:rsidR="00C5676B">
          <w:rPr>
            <w:rFonts w:asciiTheme="minorHAnsi" w:hAnsiTheme="minorHAnsi"/>
            <w:b w:val="0"/>
            <w:color w:val="auto"/>
            <w:spacing w:val="0"/>
            <w:sz w:val="22"/>
          </w:rPr>
          <w:tab/>
        </w:r>
        <w:r w:rsidR="00C5676B" w:rsidRPr="006B410A">
          <w:rPr>
            <w:rStyle w:val="Hyperlink"/>
          </w:rPr>
          <w:t>Take payment in advance – optional</w:t>
        </w:r>
        <w:r w:rsidR="00C5676B">
          <w:rPr>
            <w:webHidden/>
          </w:rPr>
          <w:tab/>
        </w:r>
        <w:r w:rsidR="00C5676B">
          <w:rPr>
            <w:webHidden/>
          </w:rPr>
          <w:fldChar w:fldCharType="begin"/>
        </w:r>
        <w:r w:rsidR="00C5676B">
          <w:rPr>
            <w:webHidden/>
          </w:rPr>
          <w:instrText xml:space="preserve"> PAGEREF _Toc508701749 \h </w:instrText>
        </w:r>
        <w:r w:rsidR="00C5676B">
          <w:rPr>
            <w:webHidden/>
          </w:rPr>
        </w:r>
        <w:r w:rsidR="00C5676B">
          <w:rPr>
            <w:webHidden/>
          </w:rPr>
          <w:fldChar w:fldCharType="separate"/>
        </w:r>
        <w:r w:rsidR="00C5676B">
          <w:rPr>
            <w:webHidden/>
          </w:rPr>
          <w:t>7</w:t>
        </w:r>
        <w:r w:rsidR="00C5676B">
          <w:rPr>
            <w:webHidden/>
          </w:rPr>
          <w:fldChar w:fldCharType="end"/>
        </w:r>
      </w:hyperlink>
    </w:p>
    <w:p w14:paraId="148D0342" w14:textId="45ABF5C5" w:rsidR="00C5676B" w:rsidRDefault="00B65F4B">
      <w:pPr>
        <w:pStyle w:val="TOC1"/>
        <w:tabs>
          <w:tab w:val="left" w:pos="1320"/>
        </w:tabs>
        <w:rPr>
          <w:rFonts w:asciiTheme="minorHAnsi" w:hAnsiTheme="minorHAnsi"/>
          <w:b w:val="0"/>
          <w:color w:val="auto"/>
          <w:spacing w:val="0"/>
          <w:sz w:val="22"/>
        </w:rPr>
      </w:pPr>
      <w:hyperlink w:anchor="_Toc508701750" w:history="1">
        <w:r w:rsidR="00C5676B" w:rsidRPr="006B410A">
          <w:rPr>
            <w:rStyle w:val="Hyperlink"/>
          </w:rPr>
          <w:t>Task 4.</w:t>
        </w:r>
        <w:r w:rsidR="00C5676B">
          <w:rPr>
            <w:rFonts w:asciiTheme="minorHAnsi" w:hAnsiTheme="minorHAnsi"/>
            <w:b w:val="0"/>
            <w:color w:val="auto"/>
            <w:spacing w:val="0"/>
            <w:sz w:val="22"/>
          </w:rPr>
          <w:tab/>
        </w:r>
        <w:r w:rsidR="00C5676B" w:rsidRPr="006B410A">
          <w:rPr>
            <w:rStyle w:val="Hyperlink"/>
          </w:rPr>
          <w:t>Deliver items</w:t>
        </w:r>
        <w:r w:rsidR="00C5676B">
          <w:rPr>
            <w:webHidden/>
          </w:rPr>
          <w:tab/>
        </w:r>
        <w:r w:rsidR="00C5676B">
          <w:rPr>
            <w:webHidden/>
          </w:rPr>
          <w:fldChar w:fldCharType="begin"/>
        </w:r>
        <w:r w:rsidR="00C5676B">
          <w:rPr>
            <w:webHidden/>
          </w:rPr>
          <w:instrText xml:space="preserve"> PAGEREF _Toc508701750 \h </w:instrText>
        </w:r>
        <w:r w:rsidR="00C5676B">
          <w:rPr>
            <w:webHidden/>
          </w:rPr>
        </w:r>
        <w:r w:rsidR="00C5676B">
          <w:rPr>
            <w:webHidden/>
          </w:rPr>
          <w:fldChar w:fldCharType="separate"/>
        </w:r>
        <w:r w:rsidR="00C5676B">
          <w:rPr>
            <w:webHidden/>
          </w:rPr>
          <w:t>9</w:t>
        </w:r>
        <w:r w:rsidR="00C5676B">
          <w:rPr>
            <w:webHidden/>
          </w:rPr>
          <w:fldChar w:fldCharType="end"/>
        </w:r>
      </w:hyperlink>
    </w:p>
    <w:p w14:paraId="00C2AC35" w14:textId="7B0AA2D3" w:rsidR="00C5676B" w:rsidRDefault="00B65F4B">
      <w:pPr>
        <w:pStyle w:val="TOC1"/>
        <w:tabs>
          <w:tab w:val="left" w:pos="1320"/>
        </w:tabs>
        <w:rPr>
          <w:rFonts w:asciiTheme="minorHAnsi" w:hAnsiTheme="minorHAnsi"/>
          <w:b w:val="0"/>
          <w:color w:val="auto"/>
          <w:spacing w:val="0"/>
          <w:sz w:val="22"/>
        </w:rPr>
      </w:pPr>
      <w:hyperlink w:anchor="_Toc508701751" w:history="1">
        <w:r w:rsidR="00C5676B" w:rsidRPr="006B410A">
          <w:rPr>
            <w:rStyle w:val="Hyperlink"/>
          </w:rPr>
          <w:t>Task 5.</w:t>
        </w:r>
        <w:r w:rsidR="00C5676B">
          <w:rPr>
            <w:rFonts w:asciiTheme="minorHAnsi" w:hAnsiTheme="minorHAnsi"/>
            <w:b w:val="0"/>
            <w:color w:val="auto"/>
            <w:spacing w:val="0"/>
            <w:sz w:val="22"/>
          </w:rPr>
          <w:tab/>
        </w:r>
        <w:r w:rsidR="00C5676B" w:rsidRPr="006B410A">
          <w:rPr>
            <w:rStyle w:val="Hyperlink"/>
          </w:rPr>
          <w:t>Invoice a cash sales order</w:t>
        </w:r>
        <w:r w:rsidR="00C5676B">
          <w:rPr>
            <w:webHidden/>
          </w:rPr>
          <w:tab/>
        </w:r>
        <w:r w:rsidR="00C5676B">
          <w:rPr>
            <w:webHidden/>
          </w:rPr>
          <w:fldChar w:fldCharType="begin"/>
        </w:r>
        <w:r w:rsidR="00C5676B">
          <w:rPr>
            <w:webHidden/>
          </w:rPr>
          <w:instrText xml:space="preserve"> PAGEREF _Toc508701751 \h </w:instrText>
        </w:r>
        <w:r w:rsidR="00C5676B">
          <w:rPr>
            <w:webHidden/>
          </w:rPr>
        </w:r>
        <w:r w:rsidR="00C5676B">
          <w:rPr>
            <w:webHidden/>
          </w:rPr>
          <w:fldChar w:fldCharType="separate"/>
        </w:r>
        <w:r w:rsidR="00C5676B">
          <w:rPr>
            <w:webHidden/>
          </w:rPr>
          <w:t>10</w:t>
        </w:r>
        <w:r w:rsidR="00C5676B">
          <w:rPr>
            <w:webHidden/>
          </w:rPr>
          <w:fldChar w:fldCharType="end"/>
        </w:r>
      </w:hyperlink>
    </w:p>
    <w:p w14:paraId="47552DB1" w14:textId="628C7FAC" w:rsidR="00C5676B" w:rsidRDefault="00B65F4B">
      <w:pPr>
        <w:pStyle w:val="TOC1"/>
        <w:rPr>
          <w:rFonts w:asciiTheme="minorHAnsi" w:hAnsiTheme="minorHAnsi"/>
          <w:b w:val="0"/>
          <w:color w:val="auto"/>
          <w:spacing w:val="0"/>
          <w:sz w:val="22"/>
        </w:rPr>
      </w:pPr>
      <w:hyperlink w:anchor="_Toc508701752" w:history="1">
        <w:r w:rsidR="00C5676B" w:rsidRPr="006B410A">
          <w:rPr>
            <w:rStyle w:val="Hyperlink"/>
          </w:rPr>
          <w:t>What next</w:t>
        </w:r>
        <w:r w:rsidR="00C5676B">
          <w:rPr>
            <w:webHidden/>
          </w:rPr>
          <w:tab/>
        </w:r>
        <w:r w:rsidR="00C5676B">
          <w:rPr>
            <w:webHidden/>
          </w:rPr>
          <w:fldChar w:fldCharType="begin"/>
        </w:r>
        <w:r w:rsidR="00C5676B">
          <w:rPr>
            <w:webHidden/>
          </w:rPr>
          <w:instrText xml:space="preserve"> PAGEREF _Toc508701752 \h </w:instrText>
        </w:r>
        <w:r w:rsidR="00C5676B">
          <w:rPr>
            <w:webHidden/>
          </w:rPr>
        </w:r>
        <w:r w:rsidR="00C5676B">
          <w:rPr>
            <w:webHidden/>
          </w:rPr>
          <w:fldChar w:fldCharType="separate"/>
        </w:r>
        <w:r w:rsidR="00C5676B">
          <w:rPr>
            <w:webHidden/>
          </w:rPr>
          <w:t>12</w:t>
        </w:r>
        <w:r w:rsidR="00C5676B">
          <w:rPr>
            <w:webHidden/>
          </w:rPr>
          <w:fldChar w:fldCharType="end"/>
        </w:r>
      </w:hyperlink>
    </w:p>
    <w:p w14:paraId="16717C8D" w14:textId="37352909" w:rsidR="00C6618A" w:rsidRPr="00D52CEE" w:rsidRDefault="00D65D73" w:rsidP="002D2D27">
      <w:pPr>
        <w:pStyle w:val="Heading1"/>
      </w:pPr>
      <w:r>
        <w:rPr>
          <w:rFonts w:eastAsiaTheme="minorEastAsia"/>
          <w:noProof/>
          <w:lang w:eastAsia="en-NZ"/>
        </w:rPr>
        <w:fldChar w:fldCharType="end"/>
      </w:r>
      <w:bookmarkStart w:id="7" w:name="_Toc504222057"/>
      <w:bookmarkStart w:id="8" w:name="_Toc504222162"/>
      <w:bookmarkStart w:id="9" w:name="_Toc505336995"/>
      <w:bookmarkStart w:id="10" w:name="_Toc505780409"/>
      <w:bookmarkEnd w:id="5"/>
      <w:bookmarkEnd w:id="6"/>
      <w:r w:rsidR="00C6618A" w:rsidRPr="00794D4E">
        <w:t>Terminology</w:t>
      </w:r>
      <w:bookmarkEnd w:id="7"/>
      <w:bookmarkEnd w:id="8"/>
      <w:bookmarkEnd w:id="9"/>
      <w:bookmarkEnd w:id="10"/>
      <w:r w:rsidR="00C6618A" w:rsidRPr="00794D4E">
        <w:t xml:space="preserve"> </w:t>
      </w:r>
    </w:p>
    <w:tbl>
      <w:tblPr>
        <w:tblStyle w:val="TableGrid1"/>
        <w:tblW w:w="5000" w:type="pct"/>
        <w:tblBorders>
          <w:left w:val="none" w:sz="0" w:space="0" w:color="auto"/>
          <w:right w:val="none" w:sz="0" w:space="0" w:color="auto"/>
        </w:tblBorders>
        <w:tblLook w:val="04A0" w:firstRow="1" w:lastRow="0" w:firstColumn="1" w:lastColumn="0" w:noHBand="0" w:noVBand="1"/>
      </w:tblPr>
      <w:tblGrid>
        <w:gridCol w:w="2836"/>
        <w:gridCol w:w="6184"/>
      </w:tblGrid>
      <w:tr w:rsidR="00C6618A" w:rsidRPr="00794D4E" w14:paraId="404C1398" w14:textId="77777777" w:rsidTr="004405CA">
        <w:trPr>
          <w:cnfStyle w:val="100000000000" w:firstRow="1" w:lastRow="0" w:firstColumn="0" w:lastColumn="0" w:oddVBand="0" w:evenVBand="0" w:oddHBand="0" w:evenHBand="0" w:firstRowFirstColumn="0" w:firstRowLastColumn="0" w:lastRowFirstColumn="0" w:lastRowLastColumn="0"/>
          <w:trHeight w:val="567"/>
        </w:trPr>
        <w:tc>
          <w:tcPr>
            <w:tcW w:w="1572" w:type="pct"/>
          </w:tcPr>
          <w:p w14:paraId="1AC3E81E" w14:textId="77777777" w:rsidR="00C6618A" w:rsidRPr="00794D4E" w:rsidRDefault="00C6618A" w:rsidP="004405CA">
            <w:pPr>
              <w:spacing w:after="80" w:line="160" w:lineRule="atLeast"/>
              <w:rPr>
                <w:b/>
                <w:color w:val="414141"/>
                <w:spacing w:val="4"/>
              </w:rPr>
            </w:pPr>
            <w:r w:rsidRPr="00794D4E">
              <w:rPr>
                <w:b/>
                <w:noProof/>
                <w:color w:val="414141"/>
                <w:spacing w:val="4"/>
              </w:rPr>
              <w:t>Backorder item</w:t>
            </w:r>
          </w:p>
        </w:tc>
        <w:tc>
          <w:tcPr>
            <w:tcW w:w="3428" w:type="pct"/>
          </w:tcPr>
          <w:p w14:paraId="68AC97E5" w14:textId="77777777" w:rsidR="00C6618A" w:rsidRPr="00794D4E" w:rsidRDefault="00C6618A" w:rsidP="004405CA">
            <w:pPr>
              <w:spacing w:after="80" w:line="160" w:lineRule="atLeast"/>
              <w:rPr>
                <w:color w:val="414141"/>
                <w:spacing w:val="4"/>
              </w:rPr>
            </w:pPr>
            <w:r w:rsidRPr="00794D4E">
              <w:rPr>
                <w:color w:val="414141"/>
                <w:spacing w:val="4"/>
                <w:szCs w:val="18"/>
              </w:rPr>
              <w:t>The part will need to be sourced from the vendor or another warehouse</w:t>
            </w:r>
          </w:p>
        </w:tc>
      </w:tr>
    </w:tbl>
    <w:p w14:paraId="41987B2C" w14:textId="77777777" w:rsidR="00C6618A" w:rsidRPr="00794D4E" w:rsidRDefault="00C6618A" w:rsidP="00F433AB">
      <w:pPr>
        <w:pStyle w:val="BodyText"/>
        <w:rPr>
          <w:rFonts w:eastAsia="Cambria"/>
        </w:rPr>
      </w:pPr>
    </w:p>
    <w:p w14:paraId="11BA0F5E" w14:textId="77777777" w:rsidR="00C6618A" w:rsidRPr="00794D4E" w:rsidRDefault="00C6618A" w:rsidP="00F433AB">
      <w:pPr>
        <w:pStyle w:val="Heading1"/>
      </w:pPr>
      <w:bookmarkStart w:id="11" w:name="_Toc504222058"/>
      <w:bookmarkStart w:id="12" w:name="_Toc504222163"/>
      <w:bookmarkStart w:id="13" w:name="_Toc505336996"/>
      <w:bookmarkStart w:id="14" w:name="_Toc505780410"/>
      <w:r w:rsidRPr="00794D4E">
        <w:t>Use of icons</w:t>
      </w:r>
      <w:bookmarkEnd w:id="11"/>
      <w:bookmarkEnd w:id="12"/>
      <w:bookmarkEnd w:id="13"/>
      <w:bookmarkEnd w:id="14"/>
    </w:p>
    <w:tbl>
      <w:tblPr>
        <w:tblStyle w:val="TableGrid"/>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93"/>
        <w:gridCol w:w="2011"/>
        <w:gridCol w:w="1108"/>
        <w:gridCol w:w="1901"/>
        <w:gridCol w:w="1075"/>
        <w:gridCol w:w="1932"/>
      </w:tblGrid>
      <w:tr w:rsidR="002D2D27" w14:paraId="57B8F7AF" w14:textId="77777777" w:rsidTr="0024356F">
        <w:trPr>
          <w:cnfStyle w:val="100000000000" w:firstRow="1" w:lastRow="0" w:firstColumn="0" w:lastColumn="0" w:oddVBand="0" w:evenVBand="0" w:oddHBand="0" w:evenHBand="0" w:firstRowFirstColumn="0" w:firstRowLastColumn="0" w:lastRowFirstColumn="0" w:lastRowLastColumn="0"/>
          <w:trHeight w:val="567"/>
        </w:trPr>
        <w:tc>
          <w:tcPr>
            <w:tcW w:w="550" w:type="pct"/>
          </w:tcPr>
          <w:p w14:paraId="5C722385" w14:textId="77777777" w:rsidR="002D2D27" w:rsidRDefault="002D2D27" w:rsidP="0024356F">
            <w:pPr>
              <w:pStyle w:val="TableText"/>
              <w:rPr>
                <w:noProof/>
              </w:rPr>
            </w:pPr>
            <w:r>
              <w:rPr>
                <w:noProof/>
              </w:rPr>
              <w:lastRenderedPageBreak/>
              <w:drawing>
                <wp:inline distT="0" distB="0" distL="0" distR="0" wp14:anchorId="6E02D54E" wp14:editId="688073D4">
                  <wp:extent cx="540000" cy="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115" w:type="pct"/>
            <w:tcBorders>
              <w:right w:val="single" w:sz="4" w:space="0" w:color="C0C0C0"/>
            </w:tcBorders>
          </w:tcPr>
          <w:p w14:paraId="21C99377" w14:textId="77777777" w:rsidR="002D2D27" w:rsidRPr="00691C9D" w:rsidRDefault="002D2D27" w:rsidP="0024356F">
            <w:pPr>
              <w:pStyle w:val="TableText"/>
              <w:rPr>
                <w:b/>
              </w:rPr>
            </w:pPr>
            <w:r>
              <w:rPr>
                <w:b/>
              </w:rPr>
              <w:t>Business rule</w:t>
            </w:r>
          </w:p>
        </w:tc>
        <w:tc>
          <w:tcPr>
            <w:tcW w:w="614" w:type="pct"/>
            <w:tcBorders>
              <w:left w:val="single" w:sz="4" w:space="0" w:color="C0C0C0"/>
              <w:right w:val="nil"/>
            </w:tcBorders>
          </w:tcPr>
          <w:p w14:paraId="4D2AF028" w14:textId="77777777" w:rsidR="002D2D27" w:rsidRDefault="002D2D27" w:rsidP="0024356F">
            <w:pPr>
              <w:pStyle w:val="TableText"/>
            </w:pPr>
            <w:r>
              <w:rPr>
                <w:noProof/>
              </w:rPr>
              <w:drawing>
                <wp:inline distT="0" distB="0" distL="0" distR="0" wp14:anchorId="7CD0EE30" wp14:editId="22E883D4">
                  <wp:extent cx="540000" cy="540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 cy="540000"/>
                          </a:xfrm>
                          <a:prstGeom prst="rect">
                            <a:avLst/>
                          </a:prstGeom>
                        </pic:spPr>
                      </pic:pic>
                    </a:graphicData>
                  </a:graphic>
                </wp:inline>
              </w:drawing>
            </w:r>
          </w:p>
        </w:tc>
        <w:tc>
          <w:tcPr>
            <w:tcW w:w="1054" w:type="pct"/>
            <w:tcBorders>
              <w:left w:val="nil"/>
            </w:tcBorders>
          </w:tcPr>
          <w:p w14:paraId="034C03A7" w14:textId="77777777" w:rsidR="002D2D27" w:rsidRDefault="002D2D27" w:rsidP="0024356F">
            <w:pPr>
              <w:pStyle w:val="TableText"/>
            </w:pPr>
            <w:r w:rsidRPr="00691C9D">
              <w:rPr>
                <w:b/>
              </w:rPr>
              <w:t>Key point</w:t>
            </w:r>
            <w:r>
              <w:rPr>
                <w:b/>
              </w:rPr>
              <w:t xml:space="preserve"> / Tips</w:t>
            </w:r>
          </w:p>
        </w:tc>
        <w:tc>
          <w:tcPr>
            <w:tcW w:w="596" w:type="pct"/>
            <w:tcBorders>
              <w:left w:val="single" w:sz="4" w:space="0" w:color="C0C0C0"/>
              <w:right w:val="nil"/>
            </w:tcBorders>
          </w:tcPr>
          <w:p w14:paraId="1634DE55" w14:textId="77777777" w:rsidR="002D2D27" w:rsidRDefault="002D2D27" w:rsidP="0024356F">
            <w:pPr>
              <w:pStyle w:val="TableText"/>
            </w:pPr>
            <w:r>
              <w:rPr>
                <w:b/>
                <w:noProof/>
              </w:rPr>
              <w:drawing>
                <wp:inline distT="0" distB="0" distL="0" distR="0" wp14:anchorId="424892E9" wp14:editId="4D162080">
                  <wp:extent cx="540000" cy="5400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071" w:type="pct"/>
            <w:tcBorders>
              <w:left w:val="nil"/>
            </w:tcBorders>
          </w:tcPr>
          <w:p w14:paraId="0542335C" w14:textId="77777777" w:rsidR="002D2D27" w:rsidRDefault="002D2D27" w:rsidP="0024356F">
            <w:pPr>
              <w:pStyle w:val="TableText"/>
            </w:pPr>
            <w:r>
              <w:rPr>
                <w:b/>
              </w:rPr>
              <w:t>Information</w:t>
            </w:r>
          </w:p>
        </w:tc>
      </w:tr>
    </w:tbl>
    <w:p w14:paraId="27717C21" w14:textId="77777777" w:rsidR="00C6618A" w:rsidRPr="00DC722E" w:rsidRDefault="00C6618A" w:rsidP="002D2D27">
      <w:pPr>
        <w:pStyle w:val="Task"/>
        <w:numPr>
          <w:ilvl w:val="0"/>
          <w:numId w:val="0"/>
        </w:numPr>
      </w:pPr>
      <w:bookmarkStart w:id="15" w:name="_Toc508701746"/>
      <w:r w:rsidRPr="00DC722E">
        <w:t>Banking journal creation and responsibility</w:t>
      </w:r>
      <w:bookmarkEnd w:id="15"/>
    </w:p>
    <w:p w14:paraId="760C4083" w14:textId="02E13739" w:rsidR="00C6618A" w:rsidRPr="00324CD8" w:rsidRDefault="009667B2" w:rsidP="00324CD8">
      <w:pPr>
        <w:pStyle w:val="BodyText"/>
      </w:pPr>
      <w:r>
        <w:rPr>
          <w:noProof/>
        </w:rPr>
        <mc:AlternateContent>
          <mc:Choice Requires="wpg">
            <w:drawing>
              <wp:anchor distT="0" distB="0" distL="114300" distR="114300" simplePos="0" relativeHeight="251657240" behindDoc="0" locked="0" layoutInCell="1" allowOverlap="1" wp14:anchorId="6B29C5A9" wp14:editId="64E9A916">
                <wp:simplePos x="0" y="0"/>
                <wp:positionH relativeFrom="column">
                  <wp:posOffset>464024</wp:posOffset>
                </wp:positionH>
                <wp:positionV relativeFrom="paragraph">
                  <wp:posOffset>133748</wp:posOffset>
                </wp:positionV>
                <wp:extent cx="4633718" cy="3469564"/>
                <wp:effectExtent l="0" t="0" r="14605" b="0"/>
                <wp:wrapNone/>
                <wp:docPr id="64" name="Group 64"/>
                <wp:cNvGraphicFramePr/>
                <a:graphic xmlns:a="http://schemas.openxmlformats.org/drawingml/2006/main">
                  <a:graphicData uri="http://schemas.microsoft.com/office/word/2010/wordprocessingGroup">
                    <wpg:wgp>
                      <wpg:cNvGrpSpPr/>
                      <wpg:grpSpPr>
                        <a:xfrm>
                          <a:off x="0" y="0"/>
                          <a:ext cx="4633718" cy="3469564"/>
                          <a:chOff x="0" y="0"/>
                          <a:chExt cx="4633718" cy="3469564"/>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641445" y="559558"/>
                            <a:ext cx="1002665" cy="762000"/>
                          </a:xfrm>
                          <a:prstGeom prst="rect">
                            <a:avLst/>
                          </a:prstGeom>
                        </pic:spPr>
                      </pic:pic>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043451" y="696036"/>
                            <a:ext cx="887095" cy="630555"/>
                          </a:xfrm>
                          <a:prstGeom prst="rect">
                            <a:avLst/>
                          </a:prstGeom>
                        </pic:spPr>
                      </pic:pic>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914400" y="0"/>
                            <a:ext cx="474980" cy="457200"/>
                          </a:xfrm>
                          <a:prstGeom prst="rect">
                            <a:avLst/>
                          </a:prstGeom>
                        </pic:spPr>
                      </pic:pic>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248167" y="0"/>
                            <a:ext cx="478790" cy="460375"/>
                          </a:xfrm>
                          <a:prstGeom prst="rect">
                            <a:avLst/>
                          </a:prstGeom>
                        </pic:spPr>
                      </pic:pic>
                      <wpg:graphicFrame>
                        <wpg:cNvPr id="7" name="Diagram 7"/>
                        <wpg:cNvFrPr/>
                        <wpg:xfrm>
                          <a:off x="2388358" y="1419367"/>
                          <a:ext cx="2245360" cy="1675130"/>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g:graphicFrame>
                        <wpg:cNvPr id="11" name="Diagram 11"/>
                        <wpg:cNvFrPr/>
                        <wpg:xfrm>
                          <a:off x="0" y="1419367"/>
                          <a:ext cx="2242820" cy="1656080"/>
                        </wpg:xfrm>
                        <a:graphic>
                          <a:graphicData uri="http://schemas.openxmlformats.org/drawingml/2006/diagram">
                            <dgm:relIds xmlns:dgm="http://schemas.openxmlformats.org/drawingml/2006/diagram" xmlns:r="http://schemas.openxmlformats.org/officeDocument/2006/relationships" r:dm="rId25" r:lo="rId26" r:qs="rId27" r:cs="rId28"/>
                          </a:graphicData>
                        </a:graphic>
                      </wpg:graphicFrame>
                      <pic:pic xmlns:pic="http://schemas.openxmlformats.org/drawingml/2006/picture">
                        <pic:nvPicPr>
                          <pic:cNvPr id="3" name="Picture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930555" y="2988860"/>
                            <a:ext cx="501015" cy="439420"/>
                          </a:xfrm>
                          <a:prstGeom prst="rect">
                            <a:avLst/>
                          </a:prstGeom>
                        </pic:spPr>
                      </pic:pic>
                      <pic:pic xmlns:pic="http://schemas.openxmlformats.org/drawingml/2006/picture">
                        <pic:nvPicPr>
                          <pic:cNvPr id="10" name="Picture 1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1528549" y="3002508"/>
                            <a:ext cx="457200" cy="400685"/>
                          </a:xfrm>
                          <a:prstGeom prst="rect">
                            <a:avLst/>
                          </a:prstGeom>
                        </pic:spPr>
                      </pic:pic>
                      <pic:pic xmlns:pic="http://schemas.openxmlformats.org/drawingml/2006/picture">
                        <pic:nvPicPr>
                          <pic:cNvPr id="25" name="Picture 2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2634018" y="2961564"/>
                            <a:ext cx="552450" cy="508000"/>
                          </a:xfrm>
                          <a:prstGeom prst="rect">
                            <a:avLst/>
                          </a:prstGeom>
                        </pic:spPr>
                      </pic:pic>
                      <pic:pic xmlns:pic="http://schemas.openxmlformats.org/drawingml/2006/picture">
                        <pic:nvPicPr>
                          <pic:cNvPr id="26" name="Picture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354842" y="2961564"/>
                            <a:ext cx="523240" cy="504190"/>
                          </a:xfrm>
                          <a:prstGeom prst="rect">
                            <a:avLst/>
                          </a:prstGeom>
                        </pic:spPr>
                      </pic:pic>
                    </wpg:wgp>
                  </a:graphicData>
                </a:graphic>
              </wp:anchor>
            </w:drawing>
          </mc:Choice>
          <mc:Fallback>
            <w:pict>
              <v:group w14:anchorId="29D4EFCC" id="Group 64" o:spid="_x0000_s1026" style="position:absolute;margin-left:36.55pt;margin-top:10.55pt;width:364.85pt;height:273.2pt;z-index:251657240" coordsize="46337,34695" o:gfxdata="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6414;top:5595;width:10027;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">
                  <v:imagedata r:id="rId34" o:title=""/>
                </v:shape>
                <v:shape id="Picture 2" o:spid="_x0000_s1028" type="#_x0000_t75" style="position:absolute;left:30434;top:6960;width:8871;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">
                  <v:imagedata r:id="rId35" o:title=""/>
                </v:shape>
                <v:shape id="Picture 6" o:spid="_x0000_s1029" type="#_x0000_t75" style="position:absolute;left:9144;width:474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">
                  <v:imagedata r:id="rId36" o:title=""/>
                </v:shape>
                <v:shape id="Picture 4" o:spid="_x0000_s1030" type="#_x0000_t75" style="position:absolute;left:32481;width:4788;height:4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">
                  <v:imagedata r:id="rId37" o:title=""/>
                </v:shape>
                <v:shape id="Diagram 7" o:spid="_x0000_s1031" type="#_x0000_t75" style="position:absolute;left:23774;top:14508;width:22677;height:16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">
                  <v:imagedata r:id="rId38" o:title=""/>
                  <o:lock v:ext="edit" aspectratio="f"/>
                </v:shape>
                <v:shape id="Diagram 11" o:spid="_x0000_s1032" type="#_x0000_t75" style="position:absolute;left:-121;top:14203;width:22676;height:16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">
                  <v:imagedata r:id="rId39" o:title=""/>
                  <o:lock v:ext="edit" aspectratio="f"/>
                </v:shape>
                <v:shape id="Picture 3" o:spid="_x0000_s1033" type="#_x0000_t75" style="position:absolute;left:39305;top:29888;width:5010;height:4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">
                  <v:imagedata r:id="rId40" o:title=""/>
                </v:shape>
                <v:shape id="Picture 10" o:spid="_x0000_s1034" type="#_x0000_t75" style="position:absolute;left:15285;top:30025;width:4572;height:4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">
                  <v:imagedata r:id="rId41" o:title=""/>
                </v:shape>
                <v:shape id="Picture 25" o:spid="_x0000_s1035" type="#_x0000_t75" style="position:absolute;left:26340;top:29615;width:5524;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">
                  <v:imagedata r:id="rId42" o:title=""/>
                </v:shape>
                <v:shape id="Picture 9" o:spid="_x0000_s1036" type="#_x0000_t75" style="position:absolute;left:3548;top:29615;width:5232;height:5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">
                  <v:imagedata r:id="rId43" o:title=""/>
                </v:shape>
              </v:group>
            </w:pict>
          </mc:Fallback>
        </mc:AlternateContent>
      </w:r>
    </w:p>
    <w:p w14:paraId="4F13CEAF" w14:textId="15BAF944" w:rsidR="00C6618A" w:rsidRPr="00324CD8" w:rsidRDefault="00C6618A" w:rsidP="00324CD8">
      <w:pPr>
        <w:pStyle w:val="BodyText"/>
      </w:pPr>
    </w:p>
    <w:p w14:paraId="45ECFB65" w14:textId="77777777" w:rsidR="00C6618A" w:rsidRPr="00324CD8" w:rsidRDefault="00C6618A" w:rsidP="00324CD8">
      <w:pPr>
        <w:pStyle w:val="BodyText"/>
      </w:pPr>
    </w:p>
    <w:p w14:paraId="2F753A25" w14:textId="77777777" w:rsidR="00C6618A" w:rsidRPr="00324CD8" w:rsidRDefault="00C6618A" w:rsidP="00324CD8">
      <w:pPr>
        <w:pStyle w:val="BodyText"/>
      </w:pPr>
    </w:p>
    <w:p w14:paraId="3F4458DC" w14:textId="43A70234" w:rsidR="00C6618A" w:rsidRPr="00324CD8" w:rsidRDefault="00C6618A" w:rsidP="00324CD8">
      <w:pPr>
        <w:pStyle w:val="BodyText"/>
      </w:pPr>
    </w:p>
    <w:p w14:paraId="3C11CB56" w14:textId="77777777" w:rsidR="00C6618A" w:rsidRPr="00324CD8" w:rsidRDefault="00C6618A" w:rsidP="00324CD8">
      <w:pPr>
        <w:pStyle w:val="BodyText"/>
      </w:pPr>
    </w:p>
    <w:p w14:paraId="11B26CCD" w14:textId="77777777" w:rsidR="00C6618A" w:rsidRPr="00324CD8" w:rsidRDefault="00C6618A" w:rsidP="00324CD8">
      <w:pPr>
        <w:pStyle w:val="BodyText"/>
      </w:pPr>
    </w:p>
    <w:p w14:paraId="05049DB0" w14:textId="77777777" w:rsidR="00C6618A" w:rsidRPr="00324CD8" w:rsidRDefault="00C6618A" w:rsidP="00324CD8">
      <w:pPr>
        <w:pStyle w:val="BodyText"/>
      </w:pPr>
    </w:p>
    <w:p w14:paraId="1D2218AB" w14:textId="77777777" w:rsidR="00C6618A" w:rsidRPr="00324CD8" w:rsidRDefault="00C6618A" w:rsidP="00324CD8">
      <w:pPr>
        <w:pStyle w:val="BodyText"/>
      </w:pPr>
    </w:p>
    <w:p w14:paraId="401926A5" w14:textId="6CEDCB1D" w:rsidR="00C6618A" w:rsidRPr="00324CD8" w:rsidRDefault="00C6618A" w:rsidP="00324CD8">
      <w:pPr>
        <w:pStyle w:val="BodyText"/>
      </w:pPr>
    </w:p>
    <w:p w14:paraId="097216CA" w14:textId="647B6CCD" w:rsidR="00C6618A" w:rsidRPr="00324CD8" w:rsidRDefault="00C6618A" w:rsidP="00324CD8">
      <w:pPr>
        <w:pStyle w:val="BodyText"/>
      </w:pPr>
    </w:p>
    <w:p w14:paraId="78E109D0" w14:textId="2B9E69E2" w:rsidR="00C6618A" w:rsidRPr="00324CD8" w:rsidRDefault="00C6618A" w:rsidP="00324CD8">
      <w:pPr>
        <w:pStyle w:val="BodyText"/>
      </w:pPr>
    </w:p>
    <w:p w14:paraId="6C4266DF" w14:textId="26574E5D" w:rsidR="00C6618A" w:rsidRPr="00324CD8" w:rsidRDefault="00C6618A" w:rsidP="00324CD8">
      <w:pPr>
        <w:pStyle w:val="BodyText"/>
      </w:pPr>
    </w:p>
    <w:tbl>
      <w:tblPr>
        <w:tblStyle w:val="TableGrid2"/>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9"/>
        <w:gridCol w:w="7941"/>
      </w:tblGrid>
      <w:tr w:rsidR="00C6618A" w:rsidRPr="00D2773B" w14:paraId="001EB220" w14:textId="77777777" w:rsidTr="001C0B86">
        <w:tc>
          <w:tcPr>
            <w:tcW w:w="1101" w:type="dxa"/>
          </w:tcPr>
          <w:p w14:paraId="4A717205" w14:textId="77777777" w:rsidR="00C6618A" w:rsidRPr="00D2773B" w:rsidRDefault="00C6618A" w:rsidP="00D2773B">
            <w:r w:rsidRPr="00D2773B">
              <w:rPr>
                <w:noProof/>
              </w:rPr>
              <w:drawing>
                <wp:anchor distT="0" distB="0" distL="114300" distR="114300" simplePos="0" relativeHeight="251657241" behindDoc="0" locked="0" layoutInCell="1" allowOverlap="1" wp14:anchorId="77FCD2C2" wp14:editId="7308A1FB">
                  <wp:simplePos x="0" y="0"/>
                  <wp:positionH relativeFrom="column">
                    <wp:posOffset>-3562</wp:posOffset>
                  </wp:positionH>
                  <wp:positionV relativeFrom="paragraph">
                    <wp:posOffset>62524</wp:posOffset>
                  </wp:positionV>
                  <wp:extent cx="464845" cy="448573"/>
                  <wp:effectExtent l="0" t="0" r="0" b="889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64845" cy="448573"/>
                          </a:xfrm>
                          <a:prstGeom prst="rect">
                            <a:avLst/>
                          </a:prstGeom>
                        </pic:spPr>
                      </pic:pic>
                    </a:graphicData>
                  </a:graphic>
                </wp:anchor>
              </w:drawing>
            </w:r>
          </w:p>
        </w:tc>
        <w:tc>
          <w:tcPr>
            <w:tcW w:w="8141" w:type="dxa"/>
          </w:tcPr>
          <w:p w14:paraId="7D301124" w14:textId="77777777" w:rsidR="00C6618A" w:rsidRPr="00597642" w:rsidRDefault="00C6618A" w:rsidP="00597642">
            <w:pPr>
              <w:pStyle w:val="BodyText"/>
              <w:rPr>
                <w:b/>
              </w:rPr>
            </w:pPr>
            <w:r w:rsidRPr="00597642">
              <w:rPr>
                <w:b/>
              </w:rPr>
              <w:t>PRT_2.1(SOP)Invoice a Cash Sales Order</w:t>
            </w:r>
          </w:p>
          <w:p w14:paraId="380E7E6D" w14:textId="77777777" w:rsidR="00C6618A" w:rsidRPr="00D2773B" w:rsidRDefault="00C6618A" w:rsidP="00D2773B">
            <w:pPr>
              <w:pStyle w:val="ListBullet"/>
            </w:pPr>
            <w:r w:rsidRPr="00D2773B">
              <w:t>Gough CAT only - Arrival journal or Picking journal must be used to deliver parts</w:t>
            </w:r>
          </w:p>
          <w:p w14:paraId="1F14E840" w14:textId="3A711055" w:rsidR="00C6618A" w:rsidRPr="00D2773B" w:rsidRDefault="00C6618A" w:rsidP="00D2773B">
            <w:pPr>
              <w:pStyle w:val="ListBullet"/>
            </w:pPr>
            <w:r w:rsidRPr="00D2773B">
              <w:t>Gough CAT only - Do not use Update line &gt; registration / pick as no packing slip will be produced</w:t>
            </w:r>
          </w:p>
        </w:tc>
      </w:tr>
      <w:tr w:rsidR="00C6618A" w:rsidRPr="00D2773B" w14:paraId="64DB240E" w14:textId="77777777" w:rsidTr="001C0B86">
        <w:tc>
          <w:tcPr>
            <w:tcW w:w="1101" w:type="dxa"/>
          </w:tcPr>
          <w:p w14:paraId="34A4250E" w14:textId="77777777" w:rsidR="00C6618A" w:rsidRPr="00D2773B" w:rsidRDefault="00C6618A" w:rsidP="00D2773B">
            <w:r w:rsidRPr="00D2773B">
              <w:rPr>
                <w:noProof/>
              </w:rPr>
              <w:drawing>
                <wp:anchor distT="0" distB="0" distL="114300" distR="114300" simplePos="0" relativeHeight="251657242" behindDoc="0" locked="0" layoutInCell="1" allowOverlap="1" wp14:anchorId="42F67153" wp14:editId="2D3B1717">
                  <wp:simplePos x="0" y="0"/>
                  <wp:positionH relativeFrom="column">
                    <wp:posOffset>8255</wp:posOffset>
                  </wp:positionH>
                  <wp:positionV relativeFrom="paragraph">
                    <wp:posOffset>97440</wp:posOffset>
                  </wp:positionV>
                  <wp:extent cx="452755" cy="436245"/>
                  <wp:effectExtent l="0" t="0" r="4445" b="1905"/>
                  <wp:wrapNone/>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52755" cy="436245"/>
                          </a:xfrm>
                          <a:prstGeom prst="rect">
                            <a:avLst/>
                          </a:prstGeom>
                        </pic:spPr>
                      </pic:pic>
                    </a:graphicData>
                  </a:graphic>
                </wp:anchor>
              </w:drawing>
            </w:r>
          </w:p>
        </w:tc>
        <w:tc>
          <w:tcPr>
            <w:tcW w:w="8141" w:type="dxa"/>
          </w:tcPr>
          <w:p w14:paraId="182E631B" w14:textId="77777777" w:rsidR="00C6618A" w:rsidRPr="00597642" w:rsidRDefault="00C6618A" w:rsidP="00597642">
            <w:pPr>
              <w:pStyle w:val="BodyText"/>
              <w:rPr>
                <w:b/>
              </w:rPr>
            </w:pPr>
            <w:r w:rsidRPr="00597642">
              <w:rPr>
                <w:b/>
              </w:rPr>
              <w:t>FAR_2.9(SOP)Apply a customer Prepayment</w:t>
            </w:r>
          </w:p>
          <w:p w14:paraId="469CBC94" w14:textId="77777777" w:rsidR="00C6618A" w:rsidRPr="00D2773B" w:rsidRDefault="00C6618A" w:rsidP="00D2773B">
            <w:pPr>
              <w:pStyle w:val="ListBullet"/>
            </w:pPr>
            <w:r w:rsidRPr="00D2773B">
              <w:t>Do not use with COD payment type!</w:t>
            </w:r>
          </w:p>
          <w:p w14:paraId="05FB5555" w14:textId="77777777" w:rsidR="00C6618A" w:rsidRPr="00D2773B" w:rsidRDefault="00C6618A" w:rsidP="00D2773B">
            <w:pPr>
              <w:pStyle w:val="ListBullet"/>
            </w:pPr>
            <w:r w:rsidRPr="00D2773B">
              <w:t>Imported CAT parts should have freight estimate applied via Freight Estimator</w:t>
            </w:r>
          </w:p>
          <w:p w14:paraId="16055002" w14:textId="77777777" w:rsidR="00C6618A" w:rsidRPr="00D2773B" w:rsidRDefault="00C6618A" w:rsidP="00D2773B">
            <w:pPr>
              <w:pStyle w:val="ListBullet"/>
            </w:pPr>
            <w:r w:rsidRPr="00D2773B">
              <w:t>Receive payment before approving backorder and ordering parts</w:t>
            </w:r>
          </w:p>
        </w:tc>
      </w:tr>
    </w:tbl>
    <w:p w14:paraId="46032A4B" w14:textId="77777777" w:rsidR="00C6618A" w:rsidRPr="00D2773B" w:rsidRDefault="00C6618A" w:rsidP="00324CD8">
      <w:pPr>
        <w:pStyle w:val="BodyText"/>
      </w:pPr>
    </w:p>
    <w:p w14:paraId="027A46BB" w14:textId="77777777" w:rsidR="00C6618A" w:rsidRPr="00597642" w:rsidRDefault="00C6618A" w:rsidP="00597642">
      <w:pPr>
        <w:pStyle w:val="BodyText"/>
        <w:rPr>
          <w:b/>
        </w:rPr>
      </w:pPr>
      <w:r w:rsidRPr="00597642">
        <w:rPr>
          <w:b/>
        </w:rPr>
        <w:t>Banking</w:t>
      </w:r>
    </w:p>
    <w:p w14:paraId="27F8325A" w14:textId="77777777" w:rsidR="00C6618A" w:rsidRPr="00D2773B" w:rsidRDefault="00C6618A" w:rsidP="00D2773B">
      <w:pPr>
        <w:pStyle w:val="ListBullet"/>
      </w:pPr>
      <w:r w:rsidRPr="00D2773B">
        <w:t xml:space="preserve">FAR_2.12(SOP)Create and Manage a </w:t>
      </w:r>
      <w:r w:rsidRPr="00D2773B">
        <w:rPr>
          <w:szCs w:val="22"/>
        </w:rPr>
        <w:t>Banking</w:t>
      </w:r>
      <w:r w:rsidRPr="00D2773B">
        <w:t xml:space="preserve"> Journal</w:t>
      </w:r>
    </w:p>
    <w:p w14:paraId="77B065EF" w14:textId="77777777" w:rsidR="00C6618A" w:rsidRPr="00D2773B" w:rsidRDefault="00C6618A" w:rsidP="00D2773B">
      <w:pPr>
        <w:pStyle w:val="ListBullet"/>
      </w:pPr>
      <w:r w:rsidRPr="00D2773B">
        <w:t>FAR_2.10(SOP)Reconcile Daily Banking</w:t>
      </w:r>
    </w:p>
    <w:p w14:paraId="45437E5B" w14:textId="77777777" w:rsidR="00C6618A" w:rsidRPr="00D52CEE" w:rsidRDefault="00C6618A" w:rsidP="00324CD8">
      <w:pPr>
        <w:pStyle w:val="BodyText"/>
        <w:rPr>
          <w:b/>
          <w:bCs/>
          <w:color w:val="000000"/>
          <w:szCs w:val="20"/>
        </w:rPr>
      </w:pPr>
    </w:p>
    <w:tbl>
      <w:tblPr>
        <w:tblStyle w:val="TableGrid2"/>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71"/>
        <w:gridCol w:w="7939"/>
      </w:tblGrid>
      <w:tr w:rsidR="00C6618A" w:rsidRPr="00D52CEE" w14:paraId="03F1AEBE" w14:textId="77777777" w:rsidTr="001C0B86">
        <w:tc>
          <w:tcPr>
            <w:tcW w:w="1101" w:type="dxa"/>
          </w:tcPr>
          <w:p w14:paraId="49533EB4" w14:textId="77777777" w:rsidR="00C6618A" w:rsidRPr="00D52CEE" w:rsidRDefault="00C6618A" w:rsidP="004405CA">
            <w:pPr>
              <w:rPr>
                <w:b/>
                <w:bCs/>
                <w:color w:val="000000"/>
                <w:szCs w:val="20"/>
              </w:rPr>
            </w:pPr>
            <w:r w:rsidRPr="00D52CEE">
              <w:rPr>
                <w:noProof/>
                <w:lang w:eastAsia="en-NZ"/>
              </w:rPr>
              <w:drawing>
                <wp:anchor distT="0" distB="0" distL="114300" distR="114300" simplePos="0" relativeHeight="251657243" behindDoc="0" locked="0" layoutInCell="1" allowOverlap="1" wp14:anchorId="08C238D6" wp14:editId="4EF19F67">
                  <wp:simplePos x="0" y="0"/>
                  <wp:positionH relativeFrom="column">
                    <wp:posOffset>40005</wp:posOffset>
                  </wp:positionH>
                  <wp:positionV relativeFrom="paragraph">
                    <wp:posOffset>61917</wp:posOffset>
                  </wp:positionV>
                  <wp:extent cx="422694" cy="370936"/>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22694" cy="370936"/>
                          </a:xfrm>
                          <a:prstGeom prst="rect">
                            <a:avLst/>
                          </a:prstGeom>
                        </pic:spPr>
                      </pic:pic>
                    </a:graphicData>
                  </a:graphic>
                </wp:anchor>
              </w:drawing>
            </w:r>
          </w:p>
        </w:tc>
        <w:tc>
          <w:tcPr>
            <w:tcW w:w="8141" w:type="dxa"/>
          </w:tcPr>
          <w:p w14:paraId="19994A79" w14:textId="77777777" w:rsidR="00C6618A" w:rsidRPr="00D2773B" w:rsidRDefault="00C6618A" w:rsidP="00597642">
            <w:pPr>
              <w:pStyle w:val="ListBullet"/>
            </w:pPr>
            <w:r w:rsidRPr="00D2773B">
              <w:t>ARCS - C journal created automatically, or line added</w:t>
            </w:r>
          </w:p>
          <w:p w14:paraId="28CAB796" w14:textId="77777777" w:rsidR="00C6618A" w:rsidRPr="00D2773B" w:rsidRDefault="00C6618A" w:rsidP="00597642">
            <w:pPr>
              <w:pStyle w:val="ListBullet"/>
            </w:pPr>
            <w:r w:rsidRPr="00D2773B">
              <w:lastRenderedPageBreak/>
              <w:t>The branch balances payment journal and posts</w:t>
            </w:r>
          </w:p>
        </w:tc>
      </w:tr>
      <w:tr w:rsidR="00C6618A" w:rsidRPr="00D52CEE" w14:paraId="6CFBD0A7" w14:textId="77777777" w:rsidTr="001C0B86">
        <w:tc>
          <w:tcPr>
            <w:tcW w:w="1101" w:type="dxa"/>
          </w:tcPr>
          <w:p w14:paraId="69C959CE" w14:textId="77777777" w:rsidR="00C6618A" w:rsidRPr="00D52CEE" w:rsidRDefault="00C6618A" w:rsidP="004405CA">
            <w:pPr>
              <w:rPr>
                <w:b/>
                <w:bCs/>
                <w:color w:val="000000"/>
                <w:szCs w:val="20"/>
              </w:rPr>
            </w:pPr>
            <w:r w:rsidRPr="00D52CEE">
              <w:rPr>
                <w:noProof/>
                <w:lang w:eastAsia="en-NZ"/>
              </w:rPr>
              <w:lastRenderedPageBreak/>
              <w:drawing>
                <wp:anchor distT="0" distB="0" distL="114300" distR="114300" simplePos="0" relativeHeight="251657244" behindDoc="0" locked="0" layoutInCell="1" allowOverlap="1" wp14:anchorId="2BE299B7" wp14:editId="267D084A">
                  <wp:simplePos x="0" y="0"/>
                  <wp:positionH relativeFrom="column">
                    <wp:posOffset>23173</wp:posOffset>
                  </wp:positionH>
                  <wp:positionV relativeFrom="paragraph">
                    <wp:posOffset>50165</wp:posOffset>
                  </wp:positionV>
                  <wp:extent cx="457200" cy="40068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 cy="400685"/>
                          </a:xfrm>
                          <a:prstGeom prst="rect">
                            <a:avLst/>
                          </a:prstGeom>
                        </pic:spPr>
                      </pic:pic>
                    </a:graphicData>
                  </a:graphic>
                </wp:anchor>
              </w:drawing>
            </w:r>
          </w:p>
        </w:tc>
        <w:tc>
          <w:tcPr>
            <w:tcW w:w="8141" w:type="dxa"/>
          </w:tcPr>
          <w:p w14:paraId="6C87292C" w14:textId="77777777" w:rsidR="00C6618A" w:rsidRPr="00D2773B" w:rsidRDefault="00C6618A" w:rsidP="00597642">
            <w:pPr>
              <w:pStyle w:val="ListBullet"/>
            </w:pPr>
            <w:r w:rsidRPr="00D2773B">
              <w:t>ARCS - V journal created automatically, or line added</w:t>
            </w:r>
          </w:p>
          <w:p w14:paraId="1843680F" w14:textId="77777777" w:rsidR="00C6618A" w:rsidRPr="00D2773B" w:rsidRDefault="00C6618A" w:rsidP="00597642">
            <w:pPr>
              <w:pStyle w:val="ListBullet"/>
            </w:pPr>
            <w:r w:rsidRPr="00D2773B">
              <w:t>Accounts Receivable balances payment journal and posts</w:t>
            </w:r>
          </w:p>
        </w:tc>
      </w:tr>
      <w:tr w:rsidR="00C6618A" w:rsidRPr="00D52CEE" w14:paraId="70613E31" w14:textId="77777777" w:rsidTr="001C0B86">
        <w:tc>
          <w:tcPr>
            <w:tcW w:w="1101" w:type="dxa"/>
          </w:tcPr>
          <w:p w14:paraId="13808245" w14:textId="77777777" w:rsidR="00C6618A" w:rsidRPr="00D52CEE" w:rsidRDefault="00C6618A" w:rsidP="004405CA">
            <w:pPr>
              <w:rPr>
                <w:b/>
                <w:bCs/>
                <w:color w:val="000000"/>
                <w:szCs w:val="20"/>
              </w:rPr>
            </w:pPr>
            <w:r w:rsidRPr="00D52CEE">
              <w:rPr>
                <w:noProof/>
                <w:lang w:eastAsia="en-NZ"/>
              </w:rPr>
              <w:drawing>
                <wp:anchor distT="0" distB="0" distL="114300" distR="114300" simplePos="0" relativeHeight="251657246" behindDoc="0" locked="0" layoutInCell="1" allowOverlap="1" wp14:anchorId="57996602" wp14:editId="25B3B881">
                  <wp:simplePos x="0" y="0"/>
                  <wp:positionH relativeFrom="column">
                    <wp:posOffset>49843</wp:posOffset>
                  </wp:positionH>
                  <wp:positionV relativeFrom="paragraph">
                    <wp:posOffset>57150</wp:posOffset>
                  </wp:positionV>
                  <wp:extent cx="422694" cy="370936"/>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22694" cy="370936"/>
                          </a:xfrm>
                          <a:prstGeom prst="rect">
                            <a:avLst/>
                          </a:prstGeom>
                        </pic:spPr>
                      </pic:pic>
                    </a:graphicData>
                  </a:graphic>
                </wp:anchor>
              </w:drawing>
            </w:r>
          </w:p>
        </w:tc>
        <w:tc>
          <w:tcPr>
            <w:tcW w:w="8141" w:type="dxa"/>
          </w:tcPr>
          <w:p w14:paraId="44123E40" w14:textId="77777777" w:rsidR="00C6618A" w:rsidRPr="00D2773B" w:rsidRDefault="00C6618A" w:rsidP="00597642">
            <w:pPr>
              <w:pStyle w:val="ListBullet"/>
            </w:pPr>
            <w:r w:rsidRPr="00D2773B">
              <w:t>Find existing ARCS - C journal and add line or create one manually</w:t>
            </w:r>
          </w:p>
          <w:p w14:paraId="0AEAE509" w14:textId="77777777" w:rsidR="00C6618A" w:rsidRPr="00D2773B" w:rsidRDefault="00C6618A" w:rsidP="00597642">
            <w:pPr>
              <w:pStyle w:val="ListBullet"/>
            </w:pPr>
            <w:r w:rsidRPr="00D2773B">
              <w:t>The branch balances payment journal and posts</w:t>
            </w:r>
          </w:p>
        </w:tc>
      </w:tr>
      <w:tr w:rsidR="00C6618A" w:rsidRPr="00D52CEE" w14:paraId="26B49CD9" w14:textId="77777777" w:rsidTr="001C0B86">
        <w:tc>
          <w:tcPr>
            <w:tcW w:w="1101" w:type="dxa"/>
          </w:tcPr>
          <w:p w14:paraId="5D9BD948" w14:textId="77777777" w:rsidR="00C6618A" w:rsidRPr="00D52CEE" w:rsidRDefault="00C6618A" w:rsidP="004405CA">
            <w:pPr>
              <w:rPr>
                <w:b/>
                <w:bCs/>
                <w:color w:val="000000"/>
                <w:szCs w:val="20"/>
              </w:rPr>
            </w:pPr>
            <w:r w:rsidRPr="00D52CEE">
              <w:rPr>
                <w:noProof/>
                <w:lang w:eastAsia="en-NZ"/>
              </w:rPr>
              <w:drawing>
                <wp:anchor distT="0" distB="0" distL="114300" distR="114300" simplePos="0" relativeHeight="251657245" behindDoc="0" locked="0" layoutInCell="1" allowOverlap="1" wp14:anchorId="038BD904" wp14:editId="7AB9FA7C">
                  <wp:simplePos x="0" y="0"/>
                  <wp:positionH relativeFrom="column">
                    <wp:posOffset>49843</wp:posOffset>
                  </wp:positionH>
                  <wp:positionV relativeFrom="paragraph">
                    <wp:posOffset>56515</wp:posOffset>
                  </wp:positionV>
                  <wp:extent cx="422694" cy="370729"/>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22694" cy="370729"/>
                          </a:xfrm>
                          <a:prstGeom prst="rect">
                            <a:avLst/>
                          </a:prstGeom>
                        </pic:spPr>
                      </pic:pic>
                    </a:graphicData>
                  </a:graphic>
                </wp:anchor>
              </w:drawing>
            </w:r>
          </w:p>
        </w:tc>
        <w:tc>
          <w:tcPr>
            <w:tcW w:w="8141" w:type="dxa"/>
          </w:tcPr>
          <w:p w14:paraId="3EEB862F" w14:textId="77777777" w:rsidR="00C6618A" w:rsidRPr="00D2773B" w:rsidRDefault="00C6618A" w:rsidP="00597642">
            <w:pPr>
              <w:pStyle w:val="ListBullet"/>
            </w:pPr>
            <w:r w:rsidRPr="00D2773B">
              <w:t>Find existing ARCS - V journal and add line or create one manually</w:t>
            </w:r>
          </w:p>
          <w:p w14:paraId="6C87898B" w14:textId="77777777" w:rsidR="00C6618A" w:rsidRPr="00D2773B" w:rsidRDefault="00C6618A" w:rsidP="00597642">
            <w:pPr>
              <w:pStyle w:val="ListBullet"/>
            </w:pPr>
            <w:r w:rsidRPr="00D2773B">
              <w:t>Accounts Receivable balances payment journal and posts</w:t>
            </w:r>
          </w:p>
        </w:tc>
      </w:tr>
    </w:tbl>
    <w:p w14:paraId="79F1F457" w14:textId="77777777" w:rsidR="00C6618A" w:rsidRPr="00794D4E" w:rsidRDefault="00C6618A" w:rsidP="00324CD8">
      <w:pPr>
        <w:pStyle w:val="BodyText"/>
        <w:rPr>
          <w:rFonts w:eastAsia="Arial" w:cs="Lato Semibold"/>
          <w:b/>
          <w:sz w:val="36"/>
          <w:szCs w:val="32"/>
        </w:rPr>
      </w:pPr>
      <w:r w:rsidRPr="00794D4E">
        <w:rPr>
          <w:rFonts w:ascii="Cambria" w:eastAsia="Cambria" w:hAnsi="Cambria"/>
          <w:sz w:val="22"/>
        </w:rPr>
        <w:br w:type="page"/>
      </w:r>
    </w:p>
    <w:p w14:paraId="5237A0B2" w14:textId="77777777" w:rsidR="00C6618A" w:rsidRPr="00D52CEE" w:rsidRDefault="00C6618A" w:rsidP="00C6618A">
      <w:pPr>
        <w:pStyle w:val="Task"/>
      </w:pPr>
      <w:bookmarkStart w:id="16" w:name="_Toc415754456"/>
      <w:bookmarkStart w:id="17" w:name="_Toc505328386"/>
      <w:bookmarkStart w:id="18" w:name="_Toc505780411"/>
      <w:bookmarkStart w:id="19" w:name="_Toc508701747"/>
      <w:bookmarkStart w:id="20" w:name="_Hlk505338978"/>
      <w:r w:rsidRPr="00794D4E">
        <w:lastRenderedPageBreak/>
        <w:t>Create a sales order to a cash customer</w:t>
      </w:r>
      <w:bookmarkEnd w:id="16"/>
      <w:bookmarkEnd w:id="17"/>
      <w:bookmarkEnd w:id="18"/>
      <w:bookmarkEnd w:id="19"/>
    </w:p>
    <w:tbl>
      <w:tblPr>
        <w:tblStyle w:val="TableGrid1"/>
        <w:tblW w:w="4561" w:type="pct"/>
        <w:tblBorders>
          <w:left w:val="none" w:sz="0" w:space="0" w:color="auto"/>
          <w:right w:val="none" w:sz="0" w:space="0" w:color="auto"/>
        </w:tblBorders>
        <w:tblLook w:val="04A0" w:firstRow="1" w:lastRow="0" w:firstColumn="1" w:lastColumn="0" w:noHBand="0" w:noVBand="1"/>
      </w:tblPr>
      <w:tblGrid>
        <w:gridCol w:w="8228"/>
      </w:tblGrid>
      <w:tr w:rsidR="00C6618A" w:rsidRPr="00BC4CA4" w14:paraId="257F8529" w14:textId="77777777" w:rsidTr="004405CA">
        <w:trPr>
          <w:cnfStyle w:val="100000000000" w:firstRow="1" w:lastRow="0" w:firstColumn="0" w:lastColumn="0" w:oddVBand="0" w:evenVBand="0" w:oddHBand="0" w:evenHBand="0" w:firstRowFirstColumn="0" w:firstRowLastColumn="0" w:lastRowFirstColumn="0" w:lastRowLastColumn="0"/>
          <w:trHeight w:val="550"/>
        </w:trPr>
        <w:tc>
          <w:tcPr>
            <w:tcW w:w="5000" w:type="pct"/>
          </w:tcPr>
          <w:bookmarkEnd w:id="20"/>
          <w:p w14:paraId="3B1CA681" w14:textId="77777777" w:rsidR="00C6618A" w:rsidRPr="00BC4CA4" w:rsidRDefault="00C6618A" w:rsidP="00231807">
            <w:pPr>
              <w:pStyle w:val="ListNumber"/>
            </w:pPr>
            <w:r w:rsidRPr="00BC4CA4">
              <w:t xml:space="preserve">You need to create a Sales order on a customer’s account </w:t>
            </w:r>
          </w:p>
          <w:p w14:paraId="552C7489" w14:textId="77777777" w:rsidR="00C6618A" w:rsidRPr="00231807" w:rsidRDefault="00C6618A" w:rsidP="00BC4CA4">
            <w:pPr>
              <w:pStyle w:val="BodyText"/>
              <w:rPr>
                <w:b/>
              </w:rPr>
            </w:pPr>
            <w:r w:rsidRPr="00231807">
              <w:rPr>
                <w:b/>
              </w:rPr>
              <w:t>Select GGNZ &gt; Sales and marketing &gt; Common &gt; Sales orders &gt; All sales</w:t>
            </w:r>
          </w:p>
        </w:tc>
      </w:tr>
      <w:tr w:rsidR="00C6618A" w:rsidRPr="00BC4CA4" w14:paraId="12562504" w14:textId="77777777" w:rsidTr="001852F2">
        <w:trPr>
          <w:trHeight w:val="3596"/>
        </w:trPr>
        <w:tc>
          <w:tcPr>
            <w:tcW w:w="5000" w:type="pct"/>
          </w:tcPr>
          <w:p w14:paraId="76575BE8" w14:textId="0974852C" w:rsidR="00C6618A" w:rsidRDefault="001852F2" w:rsidP="00231807">
            <w:pPr>
              <w:pStyle w:val="ListNumber"/>
            </w:pPr>
            <w:r w:rsidRPr="00BC4CA4">
              <w:rPr>
                <w:noProof/>
              </w:rPr>
              <w:drawing>
                <wp:anchor distT="0" distB="0" distL="114300" distR="114300" simplePos="0" relativeHeight="251661344" behindDoc="0" locked="0" layoutInCell="1" allowOverlap="1" wp14:anchorId="427F760F" wp14:editId="4BCB6E24">
                  <wp:simplePos x="0" y="0"/>
                  <wp:positionH relativeFrom="column">
                    <wp:posOffset>913130</wp:posOffset>
                  </wp:positionH>
                  <wp:positionV relativeFrom="paragraph">
                    <wp:posOffset>300673</wp:posOffset>
                  </wp:positionV>
                  <wp:extent cx="3367649" cy="188934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3367649" cy="1889345"/>
                          </a:xfrm>
                          <a:prstGeom prst="rect">
                            <a:avLst/>
                          </a:prstGeom>
                        </pic:spPr>
                      </pic:pic>
                    </a:graphicData>
                  </a:graphic>
                </wp:anchor>
              </w:drawing>
            </w:r>
            <w:r w:rsidR="00C6618A" w:rsidRPr="00BC4CA4">
              <w:t xml:space="preserve">Select </w:t>
            </w:r>
            <w:r w:rsidR="00C6618A" w:rsidRPr="00D76B58">
              <w:rPr>
                <w:b/>
              </w:rPr>
              <w:t>Sales order</w:t>
            </w:r>
            <w:r w:rsidR="00C6618A" w:rsidRPr="00BC4CA4">
              <w:t xml:space="preserve"> from the ribbon</w:t>
            </w:r>
          </w:p>
          <w:p w14:paraId="2824441F" w14:textId="3EE8F10E" w:rsidR="001852F2" w:rsidRPr="00BC4CA4" w:rsidRDefault="001852F2" w:rsidP="001852F2">
            <w:pPr>
              <w:pStyle w:val="BodyText"/>
            </w:pPr>
          </w:p>
        </w:tc>
      </w:tr>
      <w:tr w:rsidR="002D2D27" w:rsidRPr="00BC4CA4" w14:paraId="4CD6D389" w14:textId="77777777" w:rsidTr="004405CA">
        <w:trPr>
          <w:trHeight w:val="550"/>
        </w:trPr>
        <w:tc>
          <w:tcPr>
            <w:tcW w:w="5000" w:type="pct"/>
          </w:tcPr>
          <w:p w14:paraId="45E3BD02" w14:textId="0C405021" w:rsidR="002D2D27" w:rsidRPr="00BC4CA4" w:rsidRDefault="002D2D27" w:rsidP="00231807">
            <w:pPr>
              <w:pStyle w:val="ListNumber"/>
            </w:pPr>
            <w:r w:rsidRPr="00BC4CA4">
              <w:t xml:space="preserve">If it is not on a Customer account, you need to search for and use your branch cash sales account.  </w:t>
            </w:r>
          </w:p>
        </w:tc>
      </w:tr>
      <w:tr w:rsidR="00C6618A" w:rsidRPr="00BC4CA4" w14:paraId="610AE89E" w14:textId="77777777" w:rsidTr="004405CA">
        <w:trPr>
          <w:trHeight w:val="550"/>
        </w:trPr>
        <w:tc>
          <w:tcPr>
            <w:tcW w:w="5000" w:type="pct"/>
          </w:tcPr>
          <w:p w14:paraId="0DD6D66F" w14:textId="77777777" w:rsidR="00C6618A" w:rsidRPr="00BC4CA4" w:rsidRDefault="00C6618A" w:rsidP="00231807">
            <w:pPr>
              <w:pStyle w:val="ListNumber"/>
            </w:pPr>
            <w:r w:rsidRPr="00BC4CA4">
              <w:t>For branch accounts, you need to look for one of the following customer names:</w:t>
            </w:r>
          </w:p>
          <w:p w14:paraId="05ED1AD9" w14:textId="225A949F" w:rsidR="00C6618A" w:rsidRPr="00BC4CA4" w:rsidRDefault="00C6618A" w:rsidP="00366590">
            <w:pPr>
              <w:pStyle w:val="ListBullet"/>
            </w:pPr>
            <w:r w:rsidRPr="00BC4CA4">
              <w:t>TWL Cash</w:t>
            </w:r>
            <w:r w:rsidR="00366590">
              <w:t>*</w:t>
            </w:r>
          </w:p>
          <w:p w14:paraId="0743E582" w14:textId="400F79E5" w:rsidR="00366590" w:rsidRDefault="00C6618A" w:rsidP="00366590">
            <w:pPr>
              <w:pStyle w:val="ListBullet"/>
            </w:pPr>
            <w:r w:rsidRPr="00BC4CA4">
              <w:t>EQU Cas</w:t>
            </w:r>
            <w:r w:rsidR="00366590">
              <w:t>h*</w:t>
            </w:r>
          </w:p>
          <w:p w14:paraId="4965538E" w14:textId="0C0C67B1" w:rsidR="00C6618A" w:rsidRPr="00BC4CA4" w:rsidRDefault="00C6618A" w:rsidP="00366590">
            <w:pPr>
              <w:pStyle w:val="ListBullet"/>
            </w:pPr>
            <w:proofErr w:type="spellStart"/>
            <w:r w:rsidRPr="00BC4CA4">
              <w:t>Palfinger</w:t>
            </w:r>
            <w:proofErr w:type="spellEnd"/>
            <w:r w:rsidRPr="00BC4CA4">
              <w:t xml:space="preserve"> Cash</w:t>
            </w:r>
            <w:r w:rsidR="00366590">
              <w:t>*</w:t>
            </w:r>
          </w:p>
          <w:p w14:paraId="28E18FFA" w14:textId="0C178222" w:rsidR="00C6618A" w:rsidRPr="00BC4CA4" w:rsidRDefault="00C6618A" w:rsidP="00366590">
            <w:pPr>
              <w:pStyle w:val="ListBullet"/>
            </w:pPr>
            <w:r w:rsidRPr="00BC4CA4">
              <w:t>TSL Cash</w:t>
            </w:r>
            <w:r w:rsidR="00366590">
              <w:t>*</w:t>
            </w:r>
          </w:p>
          <w:p w14:paraId="4F4339BD" w14:textId="647C6742" w:rsidR="00C6618A" w:rsidRPr="00BC4CA4" w:rsidRDefault="00C6618A" w:rsidP="00366590">
            <w:pPr>
              <w:pStyle w:val="ListBullet"/>
            </w:pPr>
            <w:r w:rsidRPr="00BC4CA4">
              <w:t>GMH Cash</w:t>
            </w:r>
            <w:r w:rsidR="00366590">
              <w:t>*</w:t>
            </w:r>
          </w:p>
        </w:tc>
      </w:tr>
      <w:tr w:rsidR="00C6618A" w:rsidRPr="00BC4CA4" w14:paraId="141FDCB9" w14:textId="77777777" w:rsidTr="008C6E83">
        <w:trPr>
          <w:trHeight w:val="9545"/>
        </w:trPr>
        <w:tc>
          <w:tcPr>
            <w:tcW w:w="5000" w:type="pct"/>
          </w:tcPr>
          <w:p w14:paraId="54FB8C9E" w14:textId="4775F2FB" w:rsidR="00C6618A" w:rsidRPr="00BC4CA4" w:rsidRDefault="00366590" w:rsidP="00BC4CA4">
            <w:pPr>
              <w:pStyle w:val="BodyText"/>
            </w:pPr>
            <w:r>
              <w:lastRenderedPageBreak/>
              <w:t>Confirm m</w:t>
            </w:r>
            <w:r w:rsidR="00C6618A" w:rsidRPr="00BC4CA4">
              <w:t xml:space="preserve">ode of delivery </w:t>
            </w:r>
            <w:r>
              <w:t>is set</w:t>
            </w:r>
          </w:p>
          <w:p w14:paraId="1EF8CF1C" w14:textId="77777777" w:rsidR="00EC400A" w:rsidRDefault="00EC400A" w:rsidP="00EC400A">
            <w:pPr>
              <w:pStyle w:val="ListNumber"/>
            </w:pPr>
            <w:r>
              <w:t>F</w:t>
            </w:r>
            <w:r w:rsidR="00C6618A" w:rsidRPr="00BC4CA4">
              <w:t>rom the Create sales order window</w:t>
            </w:r>
            <w:r>
              <w:t xml:space="preserve">, </w:t>
            </w:r>
          </w:p>
          <w:p w14:paraId="6FB2CF40" w14:textId="77777777" w:rsidR="008C6E83" w:rsidRDefault="00C6618A" w:rsidP="00EC400A">
            <w:pPr>
              <w:pStyle w:val="ListContinue"/>
              <w:rPr>
                <w:b/>
              </w:rPr>
            </w:pPr>
            <w:r w:rsidRPr="008C6E83">
              <w:t>Select</w:t>
            </w:r>
            <w:r w:rsidRPr="00EC400A">
              <w:rPr>
                <w:b/>
              </w:rPr>
              <w:t xml:space="preserve"> Shipping </w:t>
            </w:r>
          </w:p>
          <w:p w14:paraId="730CEA5D" w14:textId="428055DD" w:rsidR="00C6618A" w:rsidRDefault="001852F2" w:rsidP="00EC400A">
            <w:pPr>
              <w:pStyle w:val="ListContinue"/>
              <w:rPr>
                <w:b/>
              </w:rPr>
            </w:pPr>
            <w:r w:rsidRPr="00BC4CA4">
              <w:rPr>
                <w:noProof/>
              </w:rPr>
              <w:drawing>
                <wp:anchor distT="0" distB="0" distL="114300" distR="114300" simplePos="0" relativeHeight="251657247" behindDoc="0" locked="0" layoutInCell="1" allowOverlap="1" wp14:anchorId="0AF30C06" wp14:editId="564D4819">
                  <wp:simplePos x="0" y="0"/>
                  <wp:positionH relativeFrom="column">
                    <wp:posOffset>641350</wp:posOffset>
                  </wp:positionH>
                  <wp:positionV relativeFrom="paragraph">
                    <wp:posOffset>232410</wp:posOffset>
                  </wp:positionV>
                  <wp:extent cx="4076700" cy="4698485"/>
                  <wp:effectExtent l="0" t="0" r="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extLst>
                              <a:ext uri="{28A0092B-C50C-407E-A947-70E740481C1C}">
                                <a14:useLocalDpi xmlns:a14="http://schemas.microsoft.com/office/drawing/2010/main" val="0"/>
                              </a:ext>
                            </a:extLst>
                          </a:blip>
                          <a:srcRect r="41720"/>
                          <a:stretch/>
                        </pic:blipFill>
                        <pic:spPr bwMode="auto">
                          <a:xfrm>
                            <a:off x="0" y="0"/>
                            <a:ext cx="4076700" cy="4698485"/>
                          </a:xfrm>
                          <a:prstGeom prst="rect">
                            <a:avLst/>
                          </a:prstGeom>
                          <a:ln>
                            <a:noFill/>
                          </a:ln>
                          <a:extLst>
                            <a:ext uri="{53640926-AAD7-44D8-BBD7-CCE9431645EC}">
                              <a14:shadowObscured xmlns:a14="http://schemas.microsoft.com/office/drawing/2010/main"/>
                            </a:ext>
                          </a:extLst>
                        </pic:spPr>
                      </pic:pic>
                    </a:graphicData>
                  </a:graphic>
                </wp:anchor>
              </w:drawing>
            </w:r>
            <w:r w:rsidR="008C6E83" w:rsidRPr="008C6E83">
              <w:t>Choose</w:t>
            </w:r>
            <w:r w:rsidR="00C6618A" w:rsidRPr="00EC400A">
              <w:rPr>
                <w:b/>
              </w:rPr>
              <w:t xml:space="preserve"> Mode of delivery</w:t>
            </w:r>
          </w:p>
          <w:p w14:paraId="463C589A" w14:textId="37228620" w:rsidR="002D2D27" w:rsidRPr="00EC400A" w:rsidRDefault="002D2D27" w:rsidP="002D2D27">
            <w:pPr>
              <w:pStyle w:val="BodyText"/>
              <w:rPr>
                <w:b/>
              </w:rPr>
            </w:pPr>
          </w:p>
        </w:tc>
      </w:tr>
      <w:tr w:rsidR="008C6E83" w:rsidRPr="00BC4CA4" w14:paraId="399532C1" w14:textId="77777777" w:rsidTr="008C6E83">
        <w:trPr>
          <w:trHeight w:val="388"/>
        </w:trPr>
        <w:tc>
          <w:tcPr>
            <w:tcW w:w="5000" w:type="pct"/>
          </w:tcPr>
          <w:p w14:paraId="538893A6" w14:textId="7285A8EE" w:rsidR="008C6E83" w:rsidRDefault="008C6E83" w:rsidP="008C6E83">
            <w:pPr>
              <w:pStyle w:val="ListNumber"/>
              <w:spacing w:after="0"/>
            </w:pPr>
            <w:r>
              <w:t xml:space="preserve">Select </w:t>
            </w:r>
            <w:r>
              <w:rPr>
                <w:b/>
              </w:rPr>
              <w:t>O</w:t>
            </w:r>
            <w:r w:rsidRPr="008C6E83">
              <w:rPr>
                <w:b/>
              </w:rPr>
              <w:t>k</w:t>
            </w:r>
          </w:p>
        </w:tc>
      </w:tr>
      <w:tr w:rsidR="00201676" w:rsidRPr="00BC4CA4" w14:paraId="46498892" w14:textId="77777777" w:rsidTr="008C6E83">
        <w:trPr>
          <w:trHeight w:val="679"/>
        </w:trPr>
        <w:tc>
          <w:tcPr>
            <w:tcW w:w="5000" w:type="pct"/>
          </w:tcPr>
          <w:p w14:paraId="18F6C11F" w14:textId="69012345" w:rsidR="00201676" w:rsidRPr="00BC4CA4" w:rsidRDefault="00201676" w:rsidP="00201676">
            <w:pPr>
              <w:pStyle w:val="BodyText"/>
            </w:pPr>
            <w:r w:rsidRPr="00BC4CA4">
              <w:rPr>
                <w:noProof/>
              </w:rPr>
              <w:drawing>
                <wp:anchor distT="0" distB="0" distL="114300" distR="114300" simplePos="0" relativeHeight="251659296" behindDoc="0" locked="0" layoutInCell="1" allowOverlap="1" wp14:anchorId="687E52F1" wp14:editId="6DD3CBEF">
                  <wp:simplePos x="0" y="0"/>
                  <wp:positionH relativeFrom="column">
                    <wp:posOffset>3175</wp:posOffset>
                  </wp:positionH>
                  <wp:positionV relativeFrom="paragraph">
                    <wp:posOffset>0</wp:posOffset>
                  </wp:positionV>
                  <wp:extent cx="540000" cy="54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008C6E83">
              <w:rPr>
                <w:noProof/>
              </w:rPr>
              <w:t>T</w:t>
            </w:r>
            <w:r>
              <w:rPr>
                <w:noProof/>
              </w:rPr>
              <w:t xml:space="preserve">o change </w:t>
            </w:r>
            <w:r w:rsidR="003D1FA8">
              <w:rPr>
                <w:noProof/>
              </w:rPr>
              <w:t xml:space="preserve">delivery address and / or add a customer reference </w:t>
            </w:r>
          </w:p>
          <w:p w14:paraId="4E3AF157" w14:textId="25CCAD5E" w:rsidR="00201676" w:rsidRPr="00BC4CA4" w:rsidRDefault="00201676" w:rsidP="00201676">
            <w:pPr>
              <w:pStyle w:val="BodyText"/>
            </w:pPr>
            <w:r>
              <w:t>See</w:t>
            </w:r>
            <w:r w:rsidRPr="00BC4CA4">
              <w:t xml:space="preserve"> PRT_2.3(SOP)Create and update a sales order</w:t>
            </w:r>
          </w:p>
        </w:tc>
      </w:tr>
      <w:tr w:rsidR="00C6618A" w:rsidRPr="00BC4CA4" w14:paraId="3C97F98A" w14:textId="77777777" w:rsidTr="004405CA">
        <w:trPr>
          <w:trHeight w:val="550"/>
        </w:trPr>
        <w:tc>
          <w:tcPr>
            <w:tcW w:w="5000" w:type="pct"/>
          </w:tcPr>
          <w:p w14:paraId="76DAA279" w14:textId="53504626" w:rsidR="00C6618A" w:rsidRPr="00BC4CA4" w:rsidRDefault="00C6618A" w:rsidP="00BC4CA4">
            <w:pPr>
              <w:pStyle w:val="BodyText"/>
            </w:pPr>
            <w:r w:rsidRPr="00BC4CA4">
              <w:rPr>
                <w:noProof/>
              </w:rPr>
              <w:drawing>
                <wp:anchor distT="0" distB="0" distL="114300" distR="114300" simplePos="0" relativeHeight="251657218" behindDoc="0" locked="0" layoutInCell="1" allowOverlap="1" wp14:anchorId="78D9FA73" wp14:editId="71437C65">
                  <wp:simplePos x="0" y="0"/>
                  <wp:positionH relativeFrom="column">
                    <wp:posOffset>3175</wp:posOffset>
                  </wp:positionH>
                  <wp:positionV relativeFrom="paragraph">
                    <wp:posOffset>9525</wp:posOffset>
                  </wp:positionV>
                  <wp:extent cx="540000" cy="540000"/>
                  <wp:effectExtent l="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BC4CA4">
              <w:t>Shipping will have a red asterisk if Terms of Payment are COD</w:t>
            </w:r>
          </w:p>
        </w:tc>
      </w:tr>
      <w:tr w:rsidR="00C6618A" w:rsidRPr="00BC4CA4" w14:paraId="1081394F" w14:textId="77777777" w:rsidTr="004405CA">
        <w:trPr>
          <w:trHeight w:val="550"/>
        </w:trPr>
        <w:tc>
          <w:tcPr>
            <w:tcW w:w="5000" w:type="pct"/>
          </w:tcPr>
          <w:p w14:paraId="7A4A53E4" w14:textId="0BB03DC4" w:rsidR="00C6618A" w:rsidRPr="00BC4CA4" w:rsidRDefault="00C6618A" w:rsidP="00BC4CA4">
            <w:pPr>
              <w:pStyle w:val="BodyText"/>
            </w:pPr>
            <w:r w:rsidRPr="00BC4CA4">
              <w:rPr>
                <w:noProof/>
              </w:rPr>
              <w:drawing>
                <wp:anchor distT="0" distB="0" distL="114300" distR="114300" simplePos="0" relativeHeight="251657217" behindDoc="0" locked="0" layoutInCell="1" allowOverlap="1" wp14:anchorId="47A193A0" wp14:editId="4508102C">
                  <wp:simplePos x="0" y="0"/>
                  <wp:positionH relativeFrom="column">
                    <wp:posOffset>3175</wp:posOffset>
                  </wp:positionH>
                  <wp:positionV relativeFrom="paragraph">
                    <wp:posOffset>12700</wp:posOffset>
                  </wp:positionV>
                  <wp:extent cx="540000" cy="540000"/>
                  <wp:effectExtent l="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BC4CA4">
              <w:t>Staff purchases are made to COD account: 3030541 - Gough Group Cash Sale Staff</w:t>
            </w:r>
          </w:p>
        </w:tc>
      </w:tr>
    </w:tbl>
    <w:p w14:paraId="7A243D1B" w14:textId="0DAC9C40" w:rsidR="002D2D27" w:rsidRDefault="002D2D27">
      <w:pPr>
        <w:spacing w:line="240" w:lineRule="auto"/>
      </w:pPr>
      <w:r>
        <w:br w:type="page"/>
      </w:r>
    </w:p>
    <w:p w14:paraId="31F2FD78" w14:textId="13588580" w:rsidR="002D2D27" w:rsidRDefault="002D2D27" w:rsidP="002D2D27">
      <w:pPr>
        <w:pStyle w:val="Task"/>
      </w:pPr>
      <w:bookmarkStart w:id="21" w:name="_Toc508701748"/>
      <w:r>
        <w:lastRenderedPageBreak/>
        <w:t>Identify if a customer is COD after sales order creation</w:t>
      </w:r>
      <w:bookmarkEnd w:id="21"/>
      <w: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2D2D27" w14:paraId="3131FF33" w14:textId="77777777" w:rsidTr="008C6E83">
        <w:trPr>
          <w:cnfStyle w:val="100000000000" w:firstRow="1" w:lastRow="0" w:firstColumn="0" w:lastColumn="0" w:oddVBand="0" w:evenVBand="0" w:oddHBand="0" w:evenHBand="0" w:firstRowFirstColumn="0" w:firstRowLastColumn="0" w:lastRowFirstColumn="0" w:lastRowLastColumn="0"/>
          <w:trHeight w:val="4264"/>
        </w:trPr>
        <w:tc>
          <w:tcPr>
            <w:tcW w:w="9010" w:type="dxa"/>
          </w:tcPr>
          <w:p w14:paraId="3981E16C" w14:textId="77777777" w:rsidR="002D2D27" w:rsidRDefault="002D2D27" w:rsidP="008C6E83">
            <w:pPr>
              <w:pStyle w:val="ListNumber"/>
            </w:pPr>
            <w:r>
              <w:t>To review customer payment terms, open</w:t>
            </w:r>
          </w:p>
          <w:p w14:paraId="737168D4" w14:textId="77777777" w:rsidR="008C6E83" w:rsidRDefault="008C6E83" w:rsidP="008C6E83">
            <w:pPr>
              <w:pStyle w:val="ListNumber2"/>
            </w:pPr>
            <w:r w:rsidRPr="008C6E83">
              <w:t>Select</w:t>
            </w:r>
            <w:r>
              <w:t xml:space="preserve"> </w:t>
            </w:r>
            <w:r w:rsidR="002D2D27" w:rsidRPr="008C6E83">
              <w:rPr>
                <w:b/>
              </w:rPr>
              <w:t>Sales order</w:t>
            </w:r>
            <w:r w:rsidR="002D2D27" w:rsidRPr="008C6E83">
              <w:t xml:space="preserve"> </w:t>
            </w:r>
          </w:p>
          <w:p w14:paraId="42976AF6" w14:textId="202DC21B" w:rsidR="002D2D27" w:rsidRDefault="008C6E83" w:rsidP="008C6E83">
            <w:pPr>
              <w:pStyle w:val="ListNumber2"/>
            </w:pPr>
            <w:r w:rsidRPr="008C6E83">
              <w:t>Select</w:t>
            </w:r>
            <w:r w:rsidR="002D2D27" w:rsidRPr="008C6E83">
              <w:t xml:space="preserve"> </w:t>
            </w:r>
            <w:r w:rsidR="002D2D27" w:rsidRPr="008C6E83">
              <w:rPr>
                <w:b/>
              </w:rPr>
              <w:t>Header view</w:t>
            </w:r>
          </w:p>
          <w:p w14:paraId="0A7834DF" w14:textId="21A1AE4D" w:rsidR="008C6E83" w:rsidRDefault="001852F2" w:rsidP="008C6E83">
            <w:pPr>
              <w:pStyle w:val="ListNumber2"/>
            </w:pPr>
            <w:r w:rsidRPr="001C07BD">
              <w:rPr>
                <w:noProof/>
              </w:rPr>
              <w:drawing>
                <wp:anchor distT="0" distB="0" distL="114300" distR="114300" simplePos="0" relativeHeight="251660320" behindDoc="0" locked="0" layoutInCell="1" allowOverlap="1" wp14:anchorId="06625582" wp14:editId="61614DF6">
                  <wp:simplePos x="0" y="0"/>
                  <wp:positionH relativeFrom="column">
                    <wp:posOffset>241300</wp:posOffset>
                  </wp:positionH>
                  <wp:positionV relativeFrom="paragraph">
                    <wp:posOffset>433705</wp:posOffset>
                  </wp:positionV>
                  <wp:extent cx="5187600" cy="16020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5187600" cy="1602000"/>
                          </a:xfrm>
                          <a:prstGeom prst="rect">
                            <a:avLst/>
                          </a:prstGeom>
                        </pic:spPr>
                      </pic:pic>
                    </a:graphicData>
                  </a:graphic>
                </wp:anchor>
              </w:drawing>
            </w:r>
            <w:r w:rsidR="008C6E83">
              <w:t>Check</w:t>
            </w:r>
            <w:r w:rsidR="008C6E83" w:rsidRPr="008C6E83">
              <w:t xml:space="preserve"> the payment terms</w:t>
            </w:r>
            <w:r w:rsidR="008C6E83">
              <w:t xml:space="preserve">, next to </w:t>
            </w:r>
            <w:r w:rsidR="008C6E83" w:rsidRPr="008C6E83">
              <w:rPr>
                <w:b/>
              </w:rPr>
              <w:t>price and discount</w:t>
            </w:r>
            <w:r w:rsidR="008C6E83" w:rsidRPr="008C6E83">
              <w:t xml:space="preserve"> fast tab</w:t>
            </w:r>
            <w:r w:rsidR="008C6E83">
              <w:t xml:space="preserve">, they should read </w:t>
            </w:r>
            <w:r w:rsidR="008C6E83" w:rsidRPr="008C6E83">
              <w:rPr>
                <w:b/>
              </w:rPr>
              <w:t>COD</w:t>
            </w:r>
          </w:p>
          <w:p w14:paraId="6B65887C" w14:textId="6D5644FE" w:rsidR="008C6E83" w:rsidRPr="008C6E83" w:rsidRDefault="008C6E83" w:rsidP="008C6E83">
            <w:pPr>
              <w:pStyle w:val="BodyText"/>
            </w:pPr>
          </w:p>
        </w:tc>
      </w:tr>
      <w:tr w:rsidR="002D2D27" w14:paraId="6B4210A3" w14:textId="77777777" w:rsidTr="002D2D27">
        <w:tc>
          <w:tcPr>
            <w:tcW w:w="9010" w:type="dxa"/>
          </w:tcPr>
          <w:p w14:paraId="3E7CD656" w14:textId="77777777" w:rsidR="002D2D27" w:rsidRPr="002D2D27" w:rsidRDefault="002D2D27" w:rsidP="002D2D27">
            <w:pPr>
              <w:pStyle w:val="BodyText"/>
              <w:ind w:left="1470"/>
            </w:pPr>
            <w:r w:rsidRPr="002D2D27">
              <w:rPr>
                <w:noProof/>
              </w:rPr>
              <w:drawing>
                <wp:anchor distT="0" distB="0" distL="114300" distR="114300" simplePos="0" relativeHeight="251657248" behindDoc="0" locked="0" layoutInCell="1" allowOverlap="1" wp14:anchorId="15DFD09E" wp14:editId="6CF8B85F">
                  <wp:simplePos x="0" y="0"/>
                  <wp:positionH relativeFrom="column">
                    <wp:posOffset>-53975</wp:posOffset>
                  </wp:positionH>
                  <wp:positionV relativeFrom="paragraph">
                    <wp:posOffset>0</wp:posOffset>
                  </wp:positionV>
                  <wp:extent cx="540000" cy="54000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2D2D27">
              <w:t xml:space="preserve">COD terms means the Delivery note button will be greyed out, and you will need to either; </w:t>
            </w:r>
          </w:p>
          <w:p w14:paraId="56376580" w14:textId="77777777" w:rsidR="002D2D27" w:rsidRPr="002D2D27" w:rsidRDefault="002D2D27" w:rsidP="008C6E83">
            <w:pPr>
              <w:pStyle w:val="ListNumber2"/>
              <w:tabs>
                <w:tab w:val="clear" w:pos="992"/>
                <w:tab w:val="num" w:pos="1186"/>
              </w:tabs>
              <w:ind w:left="1895"/>
            </w:pPr>
            <w:r w:rsidRPr="002D2D27">
              <w:t xml:space="preserve">Use journals to deliver see PRT_5.1_Manage Picking Packing and Delivery Notes  </w:t>
            </w:r>
          </w:p>
          <w:p w14:paraId="263DCB8C" w14:textId="77777777" w:rsidR="002D2D27" w:rsidRPr="002D2D27" w:rsidRDefault="002D2D27" w:rsidP="002D2D27">
            <w:pPr>
              <w:pStyle w:val="BodyText"/>
              <w:ind w:left="1470"/>
            </w:pPr>
            <w:r w:rsidRPr="002D2D27">
              <w:t xml:space="preserve">Or </w:t>
            </w:r>
          </w:p>
          <w:p w14:paraId="2FE47AA6" w14:textId="2BB690DA" w:rsidR="002D2D27" w:rsidRDefault="002D2D27" w:rsidP="008C6E83">
            <w:pPr>
              <w:pStyle w:val="ListNumber2"/>
              <w:tabs>
                <w:tab w:val="clear" w:pos="992"/>
                <w:tab w:val="num" w:pos="1186"/>
              </w:tabs>
              <w:ind w:left="1895"/>
            </w:pPr>
            <w:r w:rsidRPr="002D2D27">
              <w:t>Cancel the sale and return items to branch see PRT_6.2_Process Customer Return</w:t>
            </w:r>
          </w:p>
        </w:tc>
      </w:tr>
    </w:tbl>
    <w:p w14:paraId="782DE568" w14:textId="77777777" w:rsidR="00C6618A" w:rsidRDefault="00C6618A" w:rsidP="003C0B77">
      <w:pPr>
        <w:pStyle w:val="BodyText"/>
      </w:pPr>
    </w:p>
    <w:p w14:paraId="77FCF06D" w14:textId="77777777" w:rsidR="00C6618A" w:rsidRDefault="00C6618A" w:rsidP="003C0B77">
      <w:pPr>
        <w:pStyle w:val="BodyText"/>
      </w:pPr>
      <w:r>
        <w:br w:type="page"/>
      </w:r>
    </w:p>
    <w:p w14:paraId="3DA07F82" w14:textId="77777777" w:rsidR="00C6618A" w:rsidRPr="00794D4E" w:rsidRDefault="00C6618A" w:rsidP="00C6618A">
      <w:pPr>
        <w:pStyle w:val="Task"/>
      </w:pPr>
      <w:bookmarkStart w:id="22" w:name="_Toc505780413"/>
      <w:bookmarkStart w:id="23" w:name="_Toc508701749"/>
      <w:r w:rsidRPr="00794D4E">
        <w:lastRenderedPageBreak/>
        <w:t>Take payment in advance – optional</w:t>
      </w:r>
      <w:bookmarkEnd w:id="22"/>
      <w:bookmarkEnd w:id="23"/>
    </w:p>
    <w:tbl>
      <w:tblPr>
        <w:tblStyle w:val="TableGrid1"/>
        <w:tblW w:w="4834" w:type="pct"/>
        <w:tblBorders>
          <w:left w:val="none" w:sz="0" w:space="0" w:color="auto"/>
          <w:right w:val="none" w:sz="0" w:space="0" w:color="auto"/>
        </w:tblBorders>
        <w:tblLook w:val="04A0" w:firstRow="1" w:lastRow="0" w:firstColumn="1" w:lastColumn="0" w:noHBand="0" w:noVBand="1"/>
      </w:tblPr>
      <w:tblGrid>
        <w:gridCol w:w="8721"/>
      </w:tblGrid>
      <w:tr w:rsidR="00C6618A" w:rsidRPr="00794D4E" w14:paraId="10A34305" w14:textId="77777777" w:rsidTr="00AB732A">
        <w:trPr>
          <w:cnfStyle w:val="100000000000" w:firstRow="1" w:lastRow="0" w:firstColumn="0" w:lastColumn="0" w:oddVBand="0" w:evenVBand="0" w:oddHBand="0" w:evenHBand="0" w:firstRowFirstColumn="0" w:firstRowLastColumn="0" w:lastRowFirstColumn="0" w:lastRowLastColumn="0"/>
          <w:trHeight w:val="550"/>
        </w:trPr>
        <w:tc>
          <w:tcPr>
            <w:tcW w:w="5000" w:type="pct"/>
          </w:tcPr>
          <w:p w14:paraId="51486615" w14:textId="661FC074" w:rsidR="00C6618A" w:rsidRPr="00D91189" w:rsidRDefault="00C6618A" w:rsidP="00836538">
            <w:pPr>
              <w:pStyle w:val="BodyText"/>
              <w:ind w:left="1186"/>
            </w:pPr>
            <w:r w:rsidRPr="00D91189">
              <w:rPr>
                <w:noProof/>
              </w:rPr>
              <w:drawing>
                <wp:anchor distT="0" distB="0" distL="114300" distR="114300" simplePos="0" relativeHeight="251657219" behindDoc="0" locked="0" layoutInCell="1" allowOverlap="1" wp14:anchorId="3FE42FDD" wp14:editId="1CC604D5">
                  <wp:simplePos x="0" y="0"/>
                  <wp:positionH relativeFrom="column">
                    <wp:posOffset>88900</wp:posOffset>
                  </wp:positionH>
                  <wp:positionV relativeFrom="paragraph">
                    <wp:posOffset>67945</wp:posOffset>
                  </wp:positionV>
                  <wp:extent cx="539750" cy="539750"/>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D91189">
              <w:t xml:space="preserve">If all items are on hand, </w:t>
            </w:r>
            <w:r w:rsidR="005F21DC">
              <w:t>see task deliver items</w:t>
            </w:r>
            <w:r w:rsidRPr="00D91189">
              <w:t>.</w:t>
            </w:r>
          </w:p>
          <w:p w14:paraId="300B1977" w14:textId="77777777" w:rsidR="00C6618A" w:rsidRPr="00D91189" w:rsidRDefault="00C6618A" w:rsidP="00836538">
            <w:pPr>
              <w:pStyle w:val="BodyText"/>
              <w:ind w:left="1186"/>
            </w:pPr>
            <w:r w:rsidRPr="00D91189">
              <w:t>If items are to be backordered, it is highly recommended you use a branch prepayment account for prepayments which will allow you to issue a tax invoice to the customer to request payment.</w:t>
            </w:r>
          </w:p>
          <w:p w14:paraId="34DCAB45" w14:textId="17531C78" w:rsidR="00C6618A" w:rsidRPr="00836538" w:rsidRDefault="00C6618A" w:rsidP="00836538">
            <w:pPr>
              <w:pStyle w:val="BodyText"/>
              <w:ind w:left="1186"/>
              <w:rPr>
                <w:b/>
              </w:rPr>
            </w:pPr>
            <w:r w:rsidRPr="00836538">
              <w:rPr>
                <w:b/>
              </w:rPr>
              <w:t>Refer FAR_2.9(SOP)Apply a Customer prepayment</w:t>
            </w:r>
          </w:p>
        </w:tc>
      </w:tr>
      <w:tr w:rsidR="00F241A9" w:rsidRPr="00794D4E" w14:paraId="0ECE30CF" w14:textId="77777777" w:rsidTr="00AB732A">
        <w:trPr>
          <w:trHeight w:val="550"/>
        </w:trPr>
        <w:tc>
          <w:tcPr>
            <w:tcW w:w="5000" w:type="pct"/>
          </w:tcPr>
          <w:p w14:paraId="5164291F" w14:textId="1C113723" w:rsidR="00F241A9" w:rsidRDefault="00F241A9" w:rsidP="002D2D27">
            <w:pPr>
              <w:pStyle w:val="ListNumber"/>
            </w:pPr>
            <w:r>
              <w:t xml:space="preserve">Navigate to and open </w:t>
            </w:r>
          </w:p>
          <w:p w14:paraId="2B6CFA61" w14:textId="6D7B223A" w:rsidR="00F241A9" w:rsidRPr="00F241A9" w:rsidRDefault="00F241A9" w:rsidP="00F241A9">
            <w:pPr>
              <w:pStyle w:val="ListContinue"/>
              <w:rPr>
                <w:b/>
              </w:rPr>
            </w:pPr>
            <w:r w:rsidRPr="00F241A9">
              <w:rPr>
                <w:b/>
              </w:rPr>
              <w:t>GGNZ/Sales and marketing/Common/Sales orders/My sales orders</w:t>
            </w:r>
          </w:p>
        </w:tc>
      </w:tr>
      <w:tr w:rsidR="00C6618A" w:rsidRPr="00794D4E" w14:paraId="06D56CD7" w14:textId="77777777" w:rsidTr="00AB732A">
        <w:trPr>
          <w:trHeight w:val="550"/>
        </w:trPr>
        <w:tc>
          <w:tcPr>
            <w:tcW w:w="5000" w:type="pct"/>
          </w:tcPr>
          <w:p w14:paraId="2D064CCD" w14:textId="190D73E4" w:rsidR="002D2D27" w:rsidRDefault="00C6618A" w:rsidP="002D2D27">
            <w:pPr>
              <w:pStyle w:val="ListNumber"/>
            </w:pPr>
            <w:r w:rsidRPr="00D91189">
              <w:t xml:space="preserve">If you are accepting an advanced payment on a COD </w:t>
            </w:r>
            <w:r w:rsidR="002D2D27" w:rsidRPr="00D91189">
              <w:t>account,</w:t>
            </w:r>
            <w:r w:rsidR="002D2D27">
              <w:t xml:space="preserve"> s</w:t>
            </w:r>
            <w:r w:rsidRPr="00D91189">
              <w:t>elect</w:t>
            </w:r>
            <w:r w:rsidR="002D2D27">
              <w:t>:</w:t>
            </w:r>
          </w:p>
          <w:p w14:paraId="624EDF32" w14:textId="5D10CE86" w:rsidR="00EB16C6" w:rsidRPr="00D91189" w:rsidRDefault="00C6618A" w:rsidP="00EB16C6">
            <w:pPr>
              <w:pStyle w:val="ListContinue"/>
            </w:pPr>
            <w:r w:rsidRPr="002D2D27">
              <w:rPr>
                <w:b/>
              </w:rPr>
              <w:t>Sell &gt; Generate group &gt; Sales order confirmation</w:t>
            </w:r>
            <w:r w:rsidRPr="00836538">
              <w:t xml:space="preserve"> </w:t>
            </w:r>
            <w:r w:rsidRPr="00D91189">
              <w:t xml:space="preserve"> </w:t>
            </w:r>
          </w:p>
        </w:tc>
      </w:tr>
      <w:tr w:rsidR="00C6618A" w:rsidRPr="00794D4E" w14:paraId="2E493B56" w14:textId="77777777" w:rsidTr="00AB732A">
        <w:trPr>
          <w:trHeight w:val="550"/>
        </w:trPr>
        <w:tc>
          <w:tcPr>
            <w:tcW w:w="5000" w:type="pct"/>
          </w:tcPr>
          <w:p w14:paraId="5B503E6D" w14:textId="402A4C19" w:rsidR="002D2D27" w:rsidRDefault="002D2D27" w:rsidP="00836538">
            <w:pPr>
              <w:pStyle w:val="ListNumber"/>
            </w:pPr>
            <w:r>
              <w:t xml:space="preserve">Complete the following fields </w:t>
            </w:r>
          </w:p>
          <w:p w14:paraId="474F06AA" w14:textId="1B81BD84" w:rsidR="00AB732A" w:rsidRDefault="00AB732A" w:rsidP="002D2D27">
            <w:pPr>
              <w:pStyle w:val="ListNumber2"/>
            </w:pPr>
            <w:r w:rsidRPr="00836538">
              <w:t xml:space="preserve">Tick </w:t>
            </w:r>
            <w:r w:rsidRPr="002D2D27">
              <w:rPr>
                <w:b/>
              </w:rPr>
              <w:t>Print confirmation</w:t>
            </w:r>
            <w:r w:rsidRPr="00836538">
              <w:t xml:space="preserve"> </w:t>
            </w:r>
          </w:p>
          <w:p w14:paraId="1EA1219B" w14:textId="6AEDFEA6" w:rsidR="00C6618A" w:rsidRPr="009854B2" w:rsidRDefault="00C6618A" w:rsidP="002D2D27">
            <w:pPr>
              <w:pStyle w:val="ListNumber2"/>
            </w:pPr>
            <w:r w:rsidRPr="00836538">
              <w:t xml:space="preserve">Click </w:t>
            </w:r>
            <w:r w:rsidRPr="002D2D27">
              <w:rPr>
                <w:b/>
              </w:rPr>
              <w:t>OK</w:t>
            </w:r>
          </w:p>
          <w:p w14:paraId="46365AE1" w14:textId="575F32FE" w:rsidR="009854B2" w:rsidRPr="00836538" w:rsidRDefault="009854B2" w:rsidP="009854B2">
            <w:pPr>
              <w:pStyle w:val="BodyText"/>
            </w:pPr>
            <w:r w:rsidRPr="00794D4E">
              <w:rPr>
                <w:noProof/>
              </w:rPr>
              <w:drawing>
                <wp:inline distT="0" distB="0" distL="0" distR="0" wp14:anchorId="7A341276" wp14:editId="73B41DA4">
                  <wp:extent cx="5067300" cy="2716215"/>
                  <wp:effectExtent l="0" t="0" r="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74799" cy="2720234"/>
                          </a:xfrm>
                          <a:prstGeom prst="rect">
                            <a:avLst/>
                          </a:prstGeom>
                        </pic:spPr>
                      </pic:pic>
                    </a:graphicData>
                  </a:graphic>
                </wp:inline>
              </w:drawing>
            </w:r>
          </w:p>
        </w:tc>
      </w:tr>
      <w:tr w:rsidR="00C6618A" w:rsidRPr="00794D4E" w14:paraId="3298B730" w14:textId="77777777" w:rsidTr="00AB732A">
        <w:trPr>
          <w:trHeight w:val="550"/>
        </w:trPr>
        <w:tc>
          <w:tcPr>
            <w:tcW w:w="5000" w:type="pct"/>
          </w:tcPr>
          <w:p w14:paraId="4A7624AA" w14:textId="77777777" w:rsidR="00C6618A" w:rsidRPr="00836538" w:rsidRDefault="00C6618A" w:rsidP="00836538">
            <w:pPr>
              <w:pStyle w:val="ListNumber"/>
            </w:pPr>
            <w:r w:rsidRPr="00836538">
              <w:t>Find an existing banking journal (or create a new one)</w:t>
            </w:r>
          </w:p>
          <w:p w14:paraId="3169601B" w14:textId="77777777" w:rsidR="00C6618A" w:rsidRPr="00836538" w:rsidRDefault="00C6618A" w:rsidP="00836538">
            <w:pPr>
              <w:pStyle w:val="ListContinue"/>
            </w:pPr>
            <w:r w:rsidRPr="00836538">
              <w:t xml:space="preserve">Refer </w:t>
            </w:r>
            <w:r w:rsidRPr="00836538">
              <w:rPr>
                <w:b/>
              </w:rPr>
              <w:t>FAR_2.12(SOP)Create and Manage a banking journal</w:t>
            </w:r>
          </w:p>
        </w:tc>
      </w:tr>
      <w:tr w:rsidR="00C6618A" w:rsidRPr="00794D4E" w14:paraId="60DC50B5" w14:textId="77777777" w:rsidTr="00AB732A">
        <w:trPr>
          <w:trHeight w:val="550"/>
        </w:trPr>
        <w:tc>
          <w:tcPr>
            <w:tcW w:w="5000" w:type="pct"/>
          </w:tcPr>
          <w:p w14:paraId="6B77754F" w14:textId="45F3999F" w:rsidR="00C6618A" w:rsidRPr="00315B50" w:rsidRDefault="00C6618A" w:rsidP="00315B50">
            <w:pPr>
              <w:pStyle w:val="ListNumber"/>
            </w:pPr>
            <w:r w:rsidRPr="00315B50">
              <w:t>Add a line to go with the payment in advance</w:t>
            </w:r>
            <w:r w:rsidR="00315B50">
              <w:t xml:space="preserve">. </w:t>
            </w:r>
          </w:p>
        </w:tc>
      </w:tr>
      <w:tr w:rsidR="00315B50" w:rsidRPr="00794D4E" w14:paraId="37F1EA78" w14:textId="77777777" w:rsidTr="00AB732A">
        <w:trPr>
          <w:trHeight w:val="550"/>
        </w:trPr>
        <w:tc>
          <w:tcPr>
            <w:tcW w:w="5000" w:type="pct"/>
          </w:tcPr>
          <w:p w14:paraId="77B6B95C" w14:textId="38AC4AC3" w:rsidR="00315B50" w:rsidRPr="00315B50" w:rsidRDefault="00315B50" w:rsidP="00315B50">
            <w:pPr>
              <w:pStyle w:val="BodyText"/>
            </w:pPr>
            <w:r w:rsidRPr="00315B50">
              <w:rPr>
                <w:noProof/>
              </w:rPr>
              <w:drawing>
                <wp:anchor distT="0" distB="0" distL="114300" distR="114300" simplePos="0" relativeHeight="251657220" behindDoc="0" locked="0" layoutInCell="1" allowOverlap="1" wp14:anchorId="006D90EC" wp14:editId="5FE21A9B">
                  <wp:simplePos x="0" y="0"/>
                  <wp:positionH relativeFrom="column">
                    <wp:posOffset>-53975</wp:posOffset>
                  </wp:positionH>
                  <wp:positionV relativeFrom="paragraph">
                    <wp:posOffset>0</wp:posOffset>
                  </wp:positionV>
                  <wp:extent cx="539750" cy="539750"/>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315B50">
              <w:t>Remember to update the description about the prepayment</w:t>
            </w:r>
          </w:p>
        </w:tc>
      </w:tr>
      <w:tr w:rsidR="00C6618A" w:rsidRPr="00794D4E" w14:paraId="4DAF469D" w14:textId="77777777" w:rsidTr="00AB732A">
        <w:trPr>
          <w:trHeight w:val="550"/>
        </w:trPr>
        <w:tc>
          <w:tcPr>
            <w:tcW w:w="5000" w:type="pct"/>
          </w:tcPr>
          <w:p w14:paraId="7F111714" w14:textId="77777777" w:rsidR="00C6618A" w:rsidRPr="00315B50" w:rsidRDefault="00C6618A" w:rsidP="00315B50">
            <w:pPr>
              <w:pStyle w:val="BodyText"/>
            </w:pPr>
            <w:r w:rsidRPr="00315B50">
              <w:rPr>
                <w:noProof/>
              </w:rPr>
              <w:lastRenderedPageBreak/>
              <w:drawing>
                <wp:anchor distT="0" distB="0" distL="114300" distR="114300" simplePos="0" relativeHeight="251657221" behindDoc="0" locked="0" layoutInCell="1" allowOverlap="1" wp14:anchorId="44BB0512" wp14:editId="00239A3C">
                  <wp:simplePos x="0" y="0"/>
                  <wp:positionH relativeFrom="column">
                    <wp:posOffset>-53975</wp:posOffset>
                  </wp:positionH>
                  <wp:positionV relativeFrom="paragraph">
                    <wp:posOffset>0</wp:posOffset>
                  </wp:positionV>
                  <wp:extent cx="539750" cy="539750"/>
                  <wp:effectExtent l="0" t="0" r="0" b="0"/>
                  <wp:wrapSquare wrapText="bothSides"/>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315B50">
              <w:t>The cash register process automatically creates a banking journal, so after the items are delivered, you’ll need to find and delete the new banking journal if you’ve already created one.</w:t>
            </w:r>
          </w:p>
        </w:tc>
      </w:tr>
    </w:tbl>
    <w:p w14:paraId="684911E1" w14:textId="77777777" w:rsidR="002D2D27" w:rsidRPr="002D2D27" w:rsidRDefault="002D2D27" w:rsidP="002D2D27">
      <w:pPr>
        <w:pStyle w:val="BodyText"/>
        <w:rPr>
          <w:rFonts w:eastAsia="Arial"/>
        </w:rPr>
      </w:pPr>
      <w:bookmarkStart w:id="24" w:name="_Toc505780414"/>
      <w:r w:rsidRPr="002D2D27">
        <w:br w:type="page"/>
      </w:r>
    </w:p>
    <w:p w14:paraId="7CBD8DFD" w14:textId="2A7F14AE" w:rsidR="00C6618A" w:rsidRPr="00794D4E" w:rsidRDefault="00C6618A" w:rsidP="00C6618A">
      <w:pPr>
        <w:pStyle w:val="Task"/>
      </w:pPr>
      <w:bookmarkStart w:id="25" w:name="_Toc508701750"/>
      <w:r w:rsidRPr="00794D4E">
        <w:lastRenderedPageBreak/>
        <w:t>Deliver items</w:t>
      </w:r>
      <w:bookmarkEnd w:id="24"/>
      <w:bookmarkEnd w:id="25"/>
    </w:p>
    <w:tbl>
      <w:tblPr>
        <w:tblStyle w:val="TableGrid1"/>
        <w:tblW w:w="4545" w:type="pct"/>
        <w:tblBorders>
          <w:left w:val="none" w:sz="0" w:space="0" w:color="auto"/>
          <w:right w:val="none" w:sz="0" w:space="0" w:color="auto"/>
        </w:tblBorders>
        <w:tblLook w:val="04A0" w:firstRow="1" w:lastRow="0" w:firstColumn="1" w:lastColumn="0" w:noHBand="0" w:noVBand="1"/>
      </w:tblPr>
      <w:tblGrid>
        <w:gridCol w:w="8199"/>
      </w:tblGrid>
      <w:tr w:rsidR="00A15C36" w:rsidRPr="00794D4E" w14:paraId="5C70E099" w14:textId="77777777" w:rsidTr="004405CA">
        <w:trPr>
          <w:cnfStyle w:val="100000000000" w:firstRow="1" w:lastRow="0" w:firstColumn="0" w:lastColumn="0" w:oddVBand="0" w:evenVBand="0" w:oddHBand="0" w:evenHBand="0" w:firstRowFirstColumn="0" w:firstRowLastColumn="0" w:lastRowFirstColumn="0" w:lastRowLastColumn="0"/>
          <w:trHeight w:val="550"/>
        </w:trPr>
        <w:tc>
          <w:tcPr>
            <w:tcW w:w="5000" w:type="pct"/>
          </w:tcPr>
          <w:p w14:paraId="5725B3D5" w14:textId="708AF6FE" w:rsidR="00A15C36" w:rsidRPr="00522340" w:rsidRDefault="00522340" w:rsidP="00522340">
            <w:pPr>
              <w:pStyle w:val="BodyText"/>
            </w:pPr>
            <w:r>
              <w:t>See PRT_5.1 Manage Picking, Packing, and Delivery</w:t>
            </w:r>
          </w:p>
        </w:tc>
      </w:tr>
      <w:tr w:rsidR="00C6618A" w:rsidRPr="00794D4E" w14:paraId="7267449B" w14:textId="77777777" w:rsidTr="004405CA">
        <w:trPr>
          <w:trHeight w:val="550"/>
        </w:trPr>
        <w:tc>
          <w:tcPr>
            <w:tcW w:w="5000" w:type="pct"/>
          </w:tcPr>
          <w:p w14:paraId="618EEC33" w14:textId="16331BA3" w:rsidR="00651D30" w:rsidRDefault="00C6618A" w:rsidP="001F07DA">
            <w:pPr>
              <w:pStyle w:val="BodyText"/>
              <w:ind w:left="1186"/>
            </w:pPr>
            <w:r w:rsidRPr="00651D30">
              <w:rPr>
                <w:b/>
                <w:noProof/>
              </w:rPr>
              <w:drawing>
                <wp:anchor distT="0" distB="0" distL="114300" distR="114300" simplePos="0" relativeHeight="251657222" behindDoc="1" locked="0" layoutInCell="1" allowOverlap="1" wp14:anchorId="4357BB78" wp14:editId="70E08ED1">
                  <wp:simplePos x="0" y="0"/>
                  <wp:positionH relativeFrom="column">
                    <wp:posOffset>-34925</wp:posOffset>
                  </wp:positionH>
                  <wp:positionV relativeFrom="paragraph">
                    <wp:posOffset>67945</wp:posOffset>
                  </wp:positionV>
                  <wp:extent cx="539750" cy="539750"/>
                  <wp:effectExtent l="0" t="0" r="0" b="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651D30">
              <w:rPr>
                <w:b/>
              </w:rPr>
              <w:t>CAT parts only</w:t>
            </w:r>
            <w:r w:rsidRPr="009E0632">
              <w:t xml:space="preserve"> </w:t>
            </w:r>
          </w:p>
          <w:p w14:paraId="201C2294" w14:textId="03ED3688" w:rsidR="00C6618A" w:rsidRPr="009E0632" w:rsidRDefault="00C6618A" w:rsidP="001F07DA">
            <w:pPr>
              <w:pStyle w:val="BodyText"/>
              <w:ind w:left="1186"/>
            </w:pPr>
            <w:r w:rsidRPr="009E0632">
              <w:t>Make sure all items are delivered using a picking journal or arrival journal</w:t>
            </w:r>
            <w:r w:rsidR="00661677">
              <w:t xml:space="preserve">, this will </w:t>
            </w:r>
            <w:r w:rsidRPr="009E0632">
              <w:t>create a packing slip when customer terms are COD.</w:t>
            </w:r>
          </w:p>
        </w:tc>
      </w:tr>
      <w:tr w:rsidR="00C6618A" w:rsidRPr="00794D4E" w14:paraId="21428AF7" w14:textId="77777777" w:rsidTr="004405CA">
        <w:trPr>
          <w:trHeight w:val="550"/>
        </w:trPr>
        <w:tc>
          <w:tcPr>
            <w:tcW w:w="5000" w:type="pct"/>
          </w:tcPr>
          <w:p w14:paraId="7EBFDB07" w14:textId="77777777" w:rsidR="00C6618A" w:rsidRPr="009E0632" w:rsidRDefault="00C6618A" w:rsidP="00651D30">
            <w:pPr>
              <w:pStyle w:val="BodyText"/>
            </w:pPr>
            <w:r w:rsidRPr="009E0632">
              <w:rPr>
                <w:noProof/>
              </w:rPr>
              <w:drawing>
                <wp:inline distT="0" distB="0" distL="0" distR="0" wp14:anchorId="335582B2" wp14:editId="71D3C968">
                  <wp:extent cx="4742822" cy="1175064"/>
                  <wp:effectExtent l="0" t="0" r="635"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744372" cy="1175448"/>
                          </a:xfrm>
                          <a:prstGeom prst="rect">
                            <a:avLst/>
                          </a:prstGeom>
                        </pic:spPr>
                      </pic:pic>
                    </a:graphicData>
                  </a:graphic>
                </wp:inline>
              </w:drawing>
            </w:r>
            <w:r w:rsidRPr="009E0632">
              <w:t xml:space="preserve"> </w:t>
            </w:r>
          </w:p>
        </w:tc>
      </w:tr>
      <w:tr w:rsidR="00C6618A" w:rsidRPr="00794D4E" w14:paraId="1A5EB528" w14:textId="77777777" w:rsidTr="004405CA">
        <w:trPr>
          <w:trHeight w:val="550"/>
        </w:trPr>
        <w:tc>
          <w:tcPr>
            <w:tcW w:w="5000" w:type="pct"/>
          </w:tcPr>
          <w:p w14:paraId="0A4F2C2F" w14:textId="58D05243" w:rsidR="00C6618A" w:rsidRPr="009E0632" w:rsidRDefault="00C6618A" w:rsidP="001F07DA">
            <w:pPr>
              <w:pStyle w:val="BodyText"/>
              <w:ind w:left="1186"/>
            </w:pPr>
            <w:r w:rsidRPr="009E0632">
              <w:rPr>
                <w:noProof/>
              </w:rPr>
              <w:drawing>
                <wp:anchor distT="0" distB="0" distL="114300" distR="114300" simplePos="0" relativeHeight="251657223" behindDoc="0" locked="0" layoutInCell="1" allowOverlap="1" wp14:anchorId="4118A215" wp14:editId="64E28F25">
                  <wp:simplePos x="0" y="0"/>
                  <wp:positionH relativeFrom="column">
                    <wp:posOffset>-25400</wp:posOffset>
                  </wp:positionH>
                  <wp:positionV relativeFrom="paragraph">
                    <wp:posOffset>8890</wp:posOffset>
                  </wp:positionV>
                  <wp:extent cx="540000" cy="540000"/>
                  <wp:effectExtent l="0" t="0" r="0" b="0"/>
                  <wp:wrapSquare wrapText="bothSides"/>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9E0632">
              <w:t xml:space="preserve">Do not use </w:t>
            </w:r>
            <w:r w:rsidRPr="00D51E84">
              <w:rPr>
                <w:b/>
              </w:rPr>
              <w:t>Update line &gt; registration to pick / register</w:t>
            </w:r>
            <w:r w:rsidRPr="009E0632">
              <w:t xml:space="preserve"> because that process does not produce a packing slip / delivery note and the cash register process will not work.</w:t>
            </w:r>
          </w:p>
        </w:tc>
      </w:tr>
      <w:tr w:rsidR="00D51E84" w:rsidRPr="00794D4E" w14:paraId="5F9ED97B" w14:textId="77777777" w:rsidTr="004405CA">
        <w:trPr>
          <w:trHeight w:val="550"/>
        </w:trPr>
        <w:tc>
          <w:tcPr>
            <w:tcW w:w="5000" w:type="pct"/>
          </w:tcPr>
          <w:p w14:paraId="7CB6A8D7" w14:textId="77777777" w:rsidR="00D51E84" w:rsidRPr="009E0632" w:rsidRDefault="00D51E84" w:rsidP="001F07DA">
            <w:pPr>
              <w:pStyle w:val="BodyText"/>
              <w:ind w:left="1186"/>
            </w:pPr>
            <w:r w:rsidRPr="009E0632">
              <w:rPr>
                <w:noProof/>
              </w:rPr>
              <w:drawing>
                <wp:anchor distT="0" distB="0" distL="114300" distR="114300" simplePos="0" relativeHeight="251657230" behindDoc="0" locked="0" layoutInCell="1" allowOverlap="1" wp14:anchorId="4ACFB07B" wp14:editId="629A5BBA">
                  <wp:simplePos x="0" y="0"/>
                  <wp:positionH relativeFrom="column">
                    <wp:posOffset>-25400</wp:posOffset>
                  </wp:positionH>
                  <wp:positionV relativeFrom="paragraph">
                    <wp:posOffset>-4445</wp:posOffset>
                  </wp:positionV>
                  <wp:extent cx="540000" cy="540000"/>
                  <wp:effectExtent l="0" t="0" r="0" b="0"/>
                  <wp:wrapSquare wrapText="bothSides"/>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9E0632">
              <w:t>Refer PRT_2.3(SOP)Create and update a sales order</w:t>
            </w:r>
          </w:p>
          <w:p w14:paraId="4EF31CA6" w14:textId="6E509033" w:rsidR="00D51E84" w:rsidRPr="009E0632" w:rsidRDefault="00D51E84" w:rsidP="001F07DA">
            <w:pPr>
              <w:pStyle w:val="BodyText"/>
              <w:ind w:left="1186"/>
            </w:pPr>
            <w:r w:rsidRPr="009E0632">
              <w:t>Freight service items to be credited will not appear on a delivery note created via an arrival journal but will appear on the final invoice.</w:t>
            </w:r>
            <w:r w:rsidR="002D2D27">
              <w:t xml:space="preserve"> </w:t>
            </w:r>
          </w:p>
        </w:tc>
      </w:tr>
    </w:tbl>
    <w:p w14:paraId="3E588E35" w14:textId="77777777" w:rsidR="00C6618A" w:rsidRPr="00794D4E" w:rsidRDefault="00C6618A" w:rsidP="003C0B77">
      <w:pPr>
        <w:pStyle w:val="BodyText"/>
      </w:pPr>
    </w:p>
    <w:p w14:paraId="66545673" w14:textId="77777777" w:rsidR="00C6618A" w:rsidRPr="00794D4E" w:rsidRDefault="00C6618A" w:rsidP="003C0B77">
      <w:pPr>
        <w:pStyle w:val="BodyText"/>
      </w:pPr>
      <w:r w:rsidRPr="00794D4E">
        <w:rPr>
          <w:rFonts w:ascii="Cambria" w:eastAsia="Cambria" w:hAnsi="Cambria"/>
          <w:sz w:val="22"/>
        </w:rPr>
        <w:br w:type="page"/>
      </w:r>
    </w:p>
    <w:p w14:paraId="4C8579C1" w14:textId="77777777" w:rsidR="00C6618A" w:rsidRPr="00794D4E" w:rsidRDefault="00C6618A" w:rsidP="00C6618A">
      <w:pPr>
        <w:pStyle w:val="Task"/>
      </w:pPr>
      <w:bookmarkStart w:id="26" w:name="_Toc505780415"/>
      <w:bookmarkStart w:id="27" w:name="_Toc508701751"/>
      <w:r w:rsidRPr="00794D4E">
        <w:lastRenderedPageBreak/>
        <w:t>Invoice a cash sales order</w:t>
      </w:r>
      <w:bookmarkEnd w:id="26"/>
      <w:bookmarkEnd w:id="27"/>
    </w:p>
    <w:tbl>
      <w:tblPr>
        <w:tblStyle w:val="TableGrid1"/>
        <w:tblW w:w="4869" w:type="pct"/>
        <w:tblBorders>
          <w:left w:val="none" w:sz="0" w:space="0" w:color="auto"/>
          <w:right w:val="none" w:sz="0" w:space="0" w:color="auto"/>
        </w:tblBorders>
        <w:tblLook w:val="04A0" w:firstRow="1" w:lastRow="0" w:firstColumn="1" w:lastColumn="0" w:noHBand="0" w:noVBand="1"/>
      </w:tblPr>
      <w:tblGrid>
        <w:gridCol w:w="8784"/>
      </w:tblGrid>
      <w:tr w:rsidR="00AA575C" w:rsidRPr="00794D4E" w14:paraId="3CB9B2F9" w14:textId="77777777" w:rsidTr="00AA575C">
        <w:trPr>
          <w:cnfStyle w:val="100000000000" w:firstRow="1" w:lastRow="0" w:firstColumn="0" w:lastColumn="0" w:oddVBand="0" w:evenVBand="0" w:oddHBand="0" w:evenHBand="0" w:firstRowFirstColumn="0" w:firstRowLastColumn="0" w:lastRowFirstColumn="0" w:lastRowLastColumn="0"/>
          <w:trHeight w:val="926"/>
        </w:trPr>
        <w:tc>
          <w:tcPr>
            <w:tcW w:w="5000" w:type="pct"/>
          </w:tcPr>
          <w:p w14:paraId="378E6181" w14:textId="52D8B88E" w:rsidR="00AA575C" w:rsidRDefault="00AA575C" w:rsidP="008E5B91">
            <w:pPr>
              <w:pStyle w:val="ListNumber"/>
            </w:pPr>
            <w:r>
              <w:t xml:space="preserve">Navigate to and open </w:t>
            </w:r>
          </w:p>
          <w:p w14:paraId="05B64675" w14:textId="4E6FF171" w:rsidR="00AA575C" w:rsidRPr="00AA575C" w:rsidRDefault="00AA575C" w:rsidP="00AA575C">
            <w:pPr>
              <w:pStyle w:val="ListContinue"/>
              <w:rPr>
                <w:b/>
              </w:rPr>
            </w:pPr>
            <w:r w:rsidRPr="00AA575C">
              <w:rPr>
                <w:b/>
              </w:rPr>
              <w:t>GGNZ/Sales and marketing/Common/Sales orders/My sales orders</w:t>
            </w:r>
          </w:p>
        </w:tc>
      </w:tr>
      <w:tr w:rsidR="00C6618A" w:rsidRPr="00794D4E" w14:paraId="6010C4E4" w14:textId="77777777" w:rsidTr="00A00620">
        <w:trPr>
          <w:trHeight w:val="4186"/>
        </w:trPr>
        <w:tc>
          <w:tcPr>
            <w:tcW w:w="5000" w:type="pct"/>
          </w:tcPr>
          <w:p w14:paraId="379CC43F" w14:textId="6749AD7B" w:rsidR="00C6618A" w:rsidRPr="0065272A" w:rsidRDefault="00C6618A" w:rsidP="008E5B91">
            <w:pPr>
              <w:pStyle w:val="ListNumber"/>
            </w:pPr>
            <w:r w:rsidRPr="0065272A">
              <w:t xml:space="preserve">To </w:t>
            </w:r>
            <w:r w:rsidR="00AA575C">
              <w:t>Invoice</w:t>
            </w:r>
            <w:r w:rsidRPr="0065272A">
              <w:t xml:space="preserve"> a cash sales order, go to the sales order and select</w:t>
            </w:r>
          </w:p>
          <w:p w14:paraId="1A58EF1B" w14:textId="21AC2FB4" w:rsidR="002166C5" w:rsidRDefault="00C6618A" w:rsidP="00A00620">
            <w:pPr>
              <w:pStyle w:val="ListNumber2"/>
            </w:pPr>
            <w:r w:rsidRPr="008E5B91">
              <w:t xml:space="preserve">Sell </w:t>
            </w:r>
          </w:p>
          <w:p w14:paraId="69D1D91A" w14:textId="3C014972" w:rsidR="002166C5" w:rsidRDefault="00C6618A" w:rsidP="00A00620">
            <w:pPr>
              <w:pStyle w:val="ListNumber2"/>
            </w:pPr>
            <w:r w:rsidRPr="008E5B91">
              <w:t xml:space="preserve">Cash register </w:t>
            </w:r>
          </w:p>
          <w:p w14:paraId="50BC0BAF" w14:textId="5ED51CAF" w:rsidR="000263A2" w:rsidRPr="008E5B91" w:rsidRDefault="00A00620" w:rsidP="00A00620">
            <w:pPr>
              <w:pStyle w:val="ListNumber2"/>
            </w:pPr>
            <w:r>
              <w:rPr>
                <w:noProof/>
              </w:rPr>
              <mc:AlternateContent>
                <mc:Choice Requires="wpg">
                  <w:drawing>
                    <wp:anchor distT="0" distB="0" distL="114300" distR="114300" simplePos="0" relativeHeight="251657231" behindDoc="0" locked="0" layoutInCell="1" allowOverlap="1" wp14:anchorId="30BA5AB1" wp14:editId="56BDCDE1">
                      <wp:simplePos x="0" y="0"/>
                      <wp:positionH relativeFrom="column">
                        <wp:posOffset>603250</wp:posOffset>
                      </wp:positionH>
                      <wp:positionV relativeFrom="paragraph">
                        <wp:posOffset>243205</wp:posOffset>
                      </wp:positionV>
                      <wp:extent cx="4417695" cy="1619250"/>
                      <wp:effectExtent l="0" t="0" r="1905" b="0"/>
                      <wp:wrapNone/>
                      <wp:docPr id="15" name="Group 15"/>
                      <wp:cNvGraphicFramePr/>
                      <a:graphic xmlns:a="http://schemas.openxmlformats.org/drawingml/2006/main">
                        <a:graphicData uri="http://schemas.microsoft.com/office/word/2010/wordprocessingGroup">
                          <wpg:wgp>
                            <wpg:cNvGrpSpPr/>
                            <wpg:grpSpPr>
                              <a:xfrm>
                                <a:off x="0" y="0"/>
                                <a:ext cx="4417695" cy="1619250"/>
                                <a:chOff x="0" y="0"/>
                                <a:chExt cx="4417695" cy="1619250"/>
                              </a:xfrm>
                            </wpg:grpSpPr>
                            <pic:pic xmlns:pic="http://schemas.openxmlformats.org/drawingml/2006/picture">
                              <pic:nvPicPr>
                                <pic:cNvPr id="70" name="Picture 70"/>
                                <pic:cNvPicPr>
                                  <a:picLocks noChangeAspect="1"/>
                                </pic:cNvPicPr>
                              </pic:nvPicPr>
                              <pic:blipFill rotWithShape="1">
                                <a:blip r:embed="rId54">
                                  <a:extLst>
                                    <a:ext uri="{28A0092B-C50C-407E-A947-70E740481C1C}">
                                      <a14:useLocalDpi xmlns:a14="http://schemas.microsoft.com/office/drawing/2010/main" val="0"/>
                                    </a:ext>
                                  </a:extLst>
                                </a:blip>
                                <a:srcRect b="6586"/>
                                <a:stretch/>
                              </pic:blipFill>
                              <pic:spPr bwMode="auto">
                                <a:xfrm>
                                  <a:off x="0" y="0"/>
                                  <a:ext cx="4417695" cy="1619250"/>
                                </a:xfrm>
                                <a:prstGeom prst="rect">
                                  <a:avLst/>
                                </a:prstGeom>
                                <a:ln>
                                  <a:noFill/>
                                </a:ln>
                                <a:extLst>
                                  <a:ext uri="{53640926-AAD7-44D8-BBD7-CCE9431645EC}">
                                    <a14:shadowObscured xmlns:a14="http://schemas.microsoft.com/office/drawing/2010/main"/>
                                  </a:ext>
                                </a:extLst>
                              </pic:spPr>
                            </pic:pic>
                            <wps:wsp>
                              <wps:cNvPr id="14" name="Oval 14"/>
                              <wps:cNvSpPr/>
                              <wps:spPr>
                                <a:xfrm>
                                  <a:off x="190500" y="200025"/>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A645AC7" w14:textId="28DA376E" w:rsidR="00A00620" w:rsidRDefault="00A00620" w:rsidP="00A00620">
                                    <w:pPr>
                                      <w:spacing w:after="0"/>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Oval 12"/>
                              <wps:cNvSpPr/>
                              <wps:spPr>
                                <a:xfrm>
                                  <a:off x="3333750" y="57150"/>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F7E9F31" w14:textId="2E20FBCE" w:rsidR="00A00620" w:rsidRDefault="00A00620" w:rsidP="00A00620">
                                    <w:pPr>
                                      <w:spacing w:after="0"/>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Oval 13"/>
                              <wps:cNvSpPr/>
                              <wps:spPr>
                                <a:xfrm>
                                  <a:off x="3333750" y="485775"/>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386C0799" w14:textId="30071891" w:rsidR="00A00620" w:rsidRDefault="00A00620" w:rsidP="00A00620">
                                    <w:pPr>
                                      <w:spacing w:after="0"/>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0BA5AB1" id="Group 15" o:spid="_x0000_s1026" style="position:absolute;left:0;text-align:left;margin-left:47.5pt;margin-top:19.15pt;width:347.85pt;height:127.5pt;z-index:251657231" coordsize="44176,1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">
                      <v:shape id="Picture 70" o:spid="_x0000_s1027" type="#_x0000_t75" style="position:absolute;width:44176;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">
                        <v:imagedata r:id="rId55" o:title="" cropbottom="4316f"/>
                      </v:shape>
                      <v:oval id="Oval 14" o:spid="_x0000_s1028" style="position:absolute;left:1905;top:2000;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" fillcolor="red" strokecolor="red">
                        <v:textbox inset="0,0,0,0">
                          <w:txbxContent>
                            <w:p w14:paraId="0A645AC7" w14:textId="28DA376E" w:rsidR="00A00620" w:rsidRDefault="00A00620" w:rsidP="00A00620">
                              <w:pPr>
                                <w:spacing w:after="0"/>
                                <w:jc w:val="center"/>
                              </w:pPr>
                              <w:r>
                                <w:t>a</w:t>
                              </w:r>
                            </w:p>
                          </w:txbxContent>
                        </v:textbox>
                      </v:oval>
                      <v:oval id="Oval 12" o:spid="_x0000_s1029" style="position:absolute;left:33337;top:571;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" fillcolor="red" strokecolor="red">
                        <v:textbox inset="0,0,0,0">
                          <w:txbxContent>
                            <w:p w14:paraId="0F7E9F31" w14:textId="2E20FBCE" w:rsidR="00A00620" w:rsidRDefault="00A00620" w:rsidP="00A00620">
                              <w:pPr>
                                <w:spacing w:after="0"/>
                                <w:jc w:val="center"/>
                              </w:pPr>
                              <w:r>
                                <w:t>b</w:t>
                              </w:r>
                            </w:p>
                          </w:txbxContent>
                        </v:textbox>
                      </v:oval>
                      <v:oval id="Oval 13" o:spid="_x0000_s1030" style="position:absolute;left:33337;top:4857;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" fillcolor="red" strokecolor="red">
                        <v:textbox inset="0,0,0,0">
                          <w:txbxContent>
                            <w:p w14:paraId="386C0799" w14:textId="30071891" w:rsidR="00A00620" w:rsidRDefault="00A00620" w:rsidP="00A00620">
                              <w:pPr>
                                <w:spacing w:after="0"/>
                                <w:jc w:val="center"/>
                              </w:pPr>
                              <w:r>
                                <w:t>c</w:t>
                              </w:r>
                            </w:p>
                          </w:txbxContent>
                        </v:textbox>
                      </v:oval>
                    </v:group>
                  </w:pict>
                </mc:Fallback>
              </mc:AlternateContent>
            </w:r>
            <w:r w:rsidR="00C6618A" w:rsidRPr="008E5B91">
              <w:t>Cash register payment type</w:t>
            </w:r>
          </w:p>
          <w:p w14:paraId="14216447" w14:textId="548E7304" w:rsidR="000263A2" w:rsidRPr="0065272A" w:rsidRDefault="000263A2" w:rsidP="00F17AD3">
            <w:pPr>
              <w:pStyle w:val="BodyText"/>
              <w:jc w:val="center"/>
            </w:pPr>
          </w:p>
        </w:tc>
      </w:tr>
      <w:tr w:rsidR="00C6618A" w:rsidRPr="00794D4E" w14:paraId="04E96DA9" w14:textId="77777777" w:rsidTr="004405CA">
        <w:trPr>
          <w:trHeight w:val="550"/>
        </w:trPr>
        <w:tc>
          <w:tcPr>
            <w:tcW w:w="5000" w:type="pct"/>
          </w:tcPr>
          <w:p w14:paraId="7FBF5712" w14:textId="22DF9034" w:rsidR="00C6618A" w:rsidRPr="0065272A" w:rsidRDefault="00C6618A" w:rsidP="008E5B91">
            <w:pPr>
              <w:pStyle w:val="ListNumber"/>
            </w:pPr>
            <w:r w:rsidRPr="0065272A">
              <w:t xml:space="preserve">Select the </w:t>
            </w:r>
            <w:r w:rsidRPr="00776B90">
              <w:rPr>
                <w:b/>
              </w:rPr>
              <w:t>Payment type code</w:t>
            </w:r>
          </w:p>
          <w:p w14:paraId="7E5E5B81" w14:textId="25D5CD80" w:rsidR="000263A2" w:rsidRPr="0065272A" w:rsidRDefault="000263A2" w:rsidP="00A00620">
            <w:pPr>
              <w:pStyle w:val="BodyText"/>
              <w:jc w:val="center"/>
            </w:pPr>
            <w:r w:rsidRPr="0065272A">
              <w:rPr>
                <w:noProof/>
              </w:rPr>
              <w:drawing>
                <wp:inline distT="0" distB="0" distL="0" distR="0" wp14:anchorId="16395BCE" wp14:editId="4A900C60">
                  <wp:extent cx="3724275" cy="1478622"/>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741419" cy="1485429"/>
                          </a:xfrm>
                          <a:prstGeom prst="rect">
                            <a:avLst/>
                          </a:prstGeom>
                        </pic:spPr>
                      </pic:pic>
                    </a:graphicData>
                  </a:graphic>
                </wp:inline>
              </w:drawing>
            </w:r>
          </w:p>
        </w:tc>
      </w:tr>
      <w:tr w:rsidR="00C6618A" w:rsidRPr="00794D4E" w14:paraId="20DB7D19" w14:textId="77777777" w:rsidTr="004405CA">
        <w:trPr>
          <w:trHeight w:val="550"/>
        </w:trPr>
        <w:tc>
          <w:tcPr>
            <w:tcW w:w="5000" w:type="pct"/>
          </w:tcPr>
          <w:p w14:paraId="0A20A15F" w14:textId="77777777" w:rsidR="00C6618A" w:rsidRPr="0065272A" w:rsidRDefault="00C6618A" w:rsidP="008E5B91">
            <w:pPr>
              <w:pStyle w:val="ListNumber"/>
            </w:pPr>
            <w:r w:rsidRPr="0065272A">
              <w:t xml:space="preserve">Select </w:t>
            </w:r>
            <w:r w:rsidRPr="00776B90">
              <w:rPr>
                <w:b/>
              </w:rPr>
              <w:t>OK</w:t>
            </w:r>
          </w:p>
        </w:tc>
      </w:tr>
      <w:tr w:rsidR="00C6618A" w:rsidRPr="00794D4E" w14:paraId="0B61E394" w14:textId="77777777" w:rsidTr="004405CA">
        <w:trPr>
          <w:trHeight w:val="550"/>
        </w:trPr>
        <w:tc>
          <w:tcPr>
            <w:tcW w:w="5000" w:type="pct"/>
          </w:tcPr>
          <w:p w14:paraId="1F5AFBC7" w14:textId="77777777" w:rsidR="00C6618A" w:rsidRPr="00776B90" w:rsidRDefault="00C6618A" w:rsidP="00776B90">
            <w:pPr>
              <w:pStyle w:val="BodyText"/>
              <w:ind w:left="1186"/>
            </w:pPr>
            <w:r w:rsidRPr="00776B90">
              <w:rPr>
                <w:noProof/>
              </w:rPr>
              <w:drawing>
                <wp:anchor distT="0" distB="0" distL="114300" distR="114300" simplePos="0" relativeHeight="251657224" behindDoc="0" locked="0" layoutInCell="1" allowOverlap="1" wp14:anchorId="01988DA4" wp14:editId="13379E56">
                  <wp:simplePos x="0" y="0"/>
                  <wp:positionH relativeFrom="column">
                    <wp:posOffset>3175</wp:posOffset>
                  </wp:positionH>
                  <wp:positionV relativeFrom="paragraph">
                    <wp:posOffset>0</wp:posOffset>
                  </wp:positionV>
                  <wp:extent cx="539750" cy="539750"/>
                  <wp:effectExtent l="0" t="0" r="0" b="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776B90">
              <w:t>Gough Group no longer accepts Diners or AMEX (American Express).</w:t>
            </w:r>
          </w:p>
          <w:p w14:paraId="2386F496" w14:textId="0F0409B7" w:rsidR="00C6618A" w:rsidRPr="00776B90" w:rsidRDefault="00C6618A" w:rsidP="00776B90">
            <w:pPr>
              <w:pStyle w:val="BodyText"/>
              <w:ind w:left="1186"/>
            </w:pPr>
            <w:r w:rsidRPr="00776B90">
              <w:t xml:space="preserve">If the customer changes their mind about how they will pay in the next form, exit the cash register form and select the </w:t>
            </w:r>
            <w:r w:rsidRPr="00D05672">
              <w:rPr>
                <w:b/>
              </w:rPr>
              <w:t>Payment type code</w:t>
            </w:r>
            <w:r w:rsidRPr="00776B90">
              <w:t xml:space="preserve"> in this screen again or the banking journal will be confused</w:t>
            </w:r>
            <w:r w:rsidR="005E664F" w:rsidRPr="00776B90">
              <w:t xml:space="preserve">.  </w:t>
            </w:r>
          </w:p>
        </w:tc>
      </w:tr>
      <w:tr w:rsidR="00C6618A" w:rsidRPr="00794D4E" w14:paraId="3195B518" w14:textId="77777777" w:rsidTr="004405CA">
        <w:trPr>
          <w:trHeight w:val="550"/>
        </w:trPr>
        <w:tc>
          <w:tcPr>
            <w:tcW w:w="5000" w:type="pct"/>
          </w:tcPr>
          <w:p w14:paraId="45646A60" w14:textId="77777777" w:rsidR="00C6618A" w:rsidRPr="00776B90" w:rsidRDefault="00C6618A" w:rsidP="00776B90">
            <w:pPr>
              <w:pStyle w:val="BodyText"/>
              <w:ind w:left="1186"/>
            </w:pPr>
            <w:r w:rsidRPr="00776B90">
              <w:rPr>
                <w:noProof/>
              </w:rPr>
              <w:drawing>
                <wp:anchor distT="0" distB="0" distL="114300" distR="114300" simplePos="0" relativeHeight="251657225" behindDoc="0" locked="0" layoutInCell="1" allowOverlap="1" wp14:anchorId="32DE6B1C" wp14:editId="57C20C74">
                  <wp:simplePos x="0" y="0"/>
                  <wp:positionH relativeFrom="column">
                    <wp:posOffset>3175</wp:posOffset>
                  </wp:positionH>
                  <wp:positionV relativeFrom="paragraph">
                    <wp:posOffset>0</wp:posOffset>
                  </wp:positionV>
                  <wp:extent cx="540000" cy="540000"/>
                  <wp:effectExtent l="0" t="0" r="0" b="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Tips 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776B90">
              <w:t xml:space="preserve">The Payment type code </w:t>
            </w:r>
            <w:proofErr w:type="spellStart"/>
            <w:r w:rsidRPr="00E25736">
              <w:rPr>
                <w:b/>
              </w:rPr>
              <w:t>Cash_Cheque</w:t>
            </w:r>
            <w:proofErr w:type="spellEnd"/>
            <w:r w:rsidRPr="00776B90">
              <w:t xml:space="preserve"> will end up creating an ARCSC banking journal.</w:t>
            </w:r>
          </w:p>
          <w:p w14:paraId="3851B4E6" w14:textId="77777777" w:rsidR="00C6618A" w:rsidRPr="00776B90" w:rsidRDefault="00C6618A" w:rsidP="00776B90">
            <w:pPr>
              <w:pStyle w:val="BodyText"/>
              <w:ind w:left="1186"/>
            </w:pPr>
            <w:r w:rsidRPr="00776B90">
              <w:t xml:space="preserve">The Payment type code </w:t>
            </w:r>
            <w:proofErr w:type="spellStart"/>
            <w:r w:rsidRPr="00E25736">
              <w:rPr>
                <w:b/>
              </w:rPr>
              <w:t>Visa_Mastercard_EFTPOS</w:t>
            </w:r>
            <w:proofErr w:type="spellEnd"/>
            <w:r w:rsidRPr="00776B90">
              <w:t xml:space="preserve"> will end up creating an ARCSV banking journal.</w:t>
            </w:r>
          </w:p>
        </w:tc>
      </w:tr>
      <w:tr w:rsidR="00C6618A" w:rsidRPr="00794D4E" w14:paraId="754E0B8F" w14:textId="77777777" w:rsidTr="00B65F4B">
        <w:trPr>
          <w:trHeight w:val="12416"/>
        </w:trPr>
        <w:tc>
          <w:tcPr>
            <w:tcW w:w="5000" w:type="pct"/>
          </w:tcPr>
          <w:p w14:paraId="73FCAE5C" w14:textId="32E53DBB" w:rsidR="00C6618A" w:rsidRPr="00D05672" w:rsidRDefault="00D05672" w:rsidP="00D05672">
            <w:pPr>
              <w:pStyle w:val="BodyText"/>
            </w:pPr>
            <w:r>
              <w:lastRenderedPageBreak/>
              <w:t>The</w:t>
            </w:r>
            <w:r w:rsidR="00C6618A" w:rsidRPr="00D05672">
              <w:t xml:space="preserve"> Cash payment screen</w:t>
            </w:r>
            <w:r>
              <w:t xml:space="preserve"> opens</w:t>
            </w:r>
          </w:p>
          <w:p w14:paraId="3FB9EFE4" w14:textId="76976115" w:rsidR="00C6618A" w:rsidRPr="00D05672" w:rsidRDefault="00D05672" w:rsidP="00D05672">
            <w:pPr>
              <w:pStyle w:val="ListNumber"/>
            </w:pPr>
            <w:r>
              <w:t>Two</w:t>
            </w:r>
            <w:r w:rsidR="00C6618A" w:rsidRPr="00D05672">
              <w:t xml:space="preserve"> sections must be completed, the </w:t>
            </w:r>
            <w:r w:rsidRPr="00D05672">
              <w:t>remainder</w:t>
            </w:r>
            <w:r w:rsidR="00C6618A" w:rsidRPr="00D05672">
              <w:t>, only if relevant.</w:t>
            </w:r>
          </w:p>
          <w:p w14:paraId="13376455" w14:textId="77777777" w:rsidR="00C6618A" w:rsidRPr="00765588" w:rsidRDefault="00C6618A" w:rsidP="00765588">
            <w:pPr>
              <w:pStyle w:val="ListContinue"/>
              <w:rPr>
                <w:b/>
              </w:rPr>
            </w:pPr>
            <w:r w:rsidRPr="00765588">
              <w:rPr>
                <w:b/>
              </w:rPr>
              <w:t>Mandatory sections</w:t>
            </w:r>
          </w:p>
          <w:p w14:paraId="4F10D909" w14:textId="77777777" w:rsidR="00C6618A" w:rsidRPr="00D05672" w:rsidRDefault="00C6618A" w:rsidP="00765588">
            <w:pPr>
              <w:pStyle w:val="ListNumber2"/>
            </w:pPr>
            <w:r w:rsidRPr="0048055F">
              <w:rPr>
                <w:b/>
              </w:rPr>
              <w:t>Payment reference:</w:t>
            </w:r>
            <w:r w:rsidRPr="00D05672">
              <w:t xml:space="preserve"> enter Payment method or Sales order number</w:t>
            </w:r>
          </w:p>
          <w:p w14:paraId="54630509" w14:textId="77777777" w:rsidR="00C6618A" w:rsidRPr="00D05672" w:rsidRDefault="00C6618A" w:rsidP="00765588">
            <w:pPr>
              <w:pStyle w:val="ListBullet3"/>
            </w:pPr>
            <w:r w:rsidRPr="00D05672">
              <w:t>EFTPOS</w:t>
            </w:r>
          </w:p>
          <w:p w14:paraId="75C51125" w14:textId="77777777" w:rsidR="00C6618A" w:rsidRPr="00D05672" w:rsidRDefault="00C6618A" w:rsidP="00765588">
            <w:pPr>
              <w:pStyle w:val="ListBullet3"/>
            </w:pPr>
            <w:r w:rsidRPr="00D05672">
              <w:t>CASH</w:t>
            </w:r>
          </w:p>
          <w:p w14:paraId="242FA158" w14:textId="77777777" w:rsidR="00C6618A" w:rsidRPr="00D05672" w:rsidRDefault="00C6618A" w:rsidP="00765588">
            <w:pPr>
              <w:pStyle w:val="ListBullet3"/>
            </w:pPr>
            <w:r w:rsidRPr="00D05672">
              <w:t xml:space="preserve">SO0062990 </w:t>
            </w:r>
          </w:p>
          <w:p w14:paraId="524D6BD5" w14:textId="77777777" w:rsidR="00C6618A" w:rsidRPr="0048055F" w:rsidRDefault="00C6618A" w:rsidP="00765588">
            <w:pPr>
              <w:pStyle w:val="ListNumber2"/>
              <w:rPr>
                <w:b/>
              </w:rPr>
            </w:pPr>
            <w:r w:rsidRPr="0048055F">
              <w:rPr>
                <w:b/>
              </w:rPr>
              <w:t xml:space="preserve">Method of payment: </w:t>
            </w:r>
          </w:p>
          <w:p w14:paraId="7F2EB36D" w14:textId="77777777" w:rsidR="00C6618A" w:rsidRPr="00D05672" w:rsidRDefault="00C6618A" w:rsidP="00765588">
            <w:pPr>
              <w:pStyle w:val="ListBullet3"/>
            </w:pPr>
            <w:r w:rsidRPr="00D05672">
              <w:t xml:space="preserve">Cash </w:t>
            </w:r>
          </w:p>
          <w:p w14:paraId="3DA64FC3" w14:textId="77777777" w:rsidR="00C6618A" w:rsidRPr="00D05672" w:rsidRDefault="00C6618A" w:rsidP="00765588">
            <w:pPr>
              <w:pStyle w:val="ListBullet3"/>
            </w:pPr>
            <w:r w:rsidRPr="00D05672">
              <w:t>Cheque</w:t>
            </w:r>
          </w:p>
          <w:p w14:paraId="304ECCB9" w14:textId="77777777" w:rsidR="00C6618A" w:rsidRPr="00D05672" w:rsidRDefault="00C6618A" w:rsidP="00765588">
            <w:pPr>
              <w:pStyle w:val="ListBullet3"/>
            </w:pPr>
            <w:r w:rsidRPr="00D05672">
              <w:t>EFTPOS (Includes VISA)</w:t>
            </w:r>
          </w:p>
          <w:p w14:paraId="4C4C1A37" w14:textId="77777777" w:rsidR="00C6618A" w:rsidRPr="00D05672" w:rsidRDefault="00C6618A" w:rsidP="00765588">
            <w:pPr>
              <w:pStyle w:val="ListContinue"/>
            </w:pPr>
            <w:r w:rsidRPr="00765588">
              <w:rPr>
                <w:b/>
              </w:rPr>
              <w:t>As</w:t>
            </w:r>
            <w:r w:rsidRPr="00D05672">
              <w:t xml:space="preserve"> </w:t>
            </w:r>
            <w:r w:rsidRPr="00765588">
              <w:rPr>
                <w:b/>
              </w:rPr>
              <w:t>required</w:t>
            </w:r>
          </w:p>
          <w:p w14:paraId="1E967B10" w14:textId="6866EABC" w:rsidR="00C6618A" w:rsidRPr="00D05672" w:rsidRDefault="00C6618A" w:rsidP="0048055F">
            <w:pPr>
              <w:pStyle w:val="ListNumber2"/>
              <w:tabs>
                <w:tab w:val="clear" w:pos="992"/>
                <w:tab w:val="num" w:pos="1044"/>
              </w:tabs>
              <w:ind w:left="3454" w:hanging="2977"/>
            </w:pPr>
            <w:r w:rsidRPr="0048055F">
              <w:rPr>
                <w:b/>
              </w:rPr>
              <w:t>Description</w:t>
            </w:r>
            <w:r w:rsidRPr="00D05672">
              <w:t>:</w:t>
            </w:r>
            <w:r w:rsidR="0048055F">
              <w:tab/>
            </w:r>
            <w:r w:rsidRPr="00D05672">
              <w:t xml:space="preserve">Enter reason for payment </w:t>
            </w:r>
          </w:p>
          <w:p w14:paraId="0F45504D" w14:textId="05BAED4E" w:rsidR="00C6618A" w:rsidRPr="00D05672" w:rsidRDefault="00C6618A" w:rsidP="0048055F">
            <w:pPr>
              <w:pStyle w:val="ListNumber2"/>
              <w:tabs>
                <w:tab w:val="clear" w:pos="992"/>
                <w:tab w:val="num" w:pos="1044"/>
              </w:tabs>
              <w:ind w:left="3454" w:hanging="2977"/>
            </w:pPr>
            <w:r w:rsidRPr="0048055F">
              <w:rPr>
                <w:b/>
              </w:rPr>
              <w:t>Amount</w:t>
            </w:r>
            <w:r w:rsidRPr="00D05672">
              <w:t>:</w:t>
            </w:r>
            <w:r w:rsidR="0048055F">
              <w:tab/>
            </w:r>
            <w:r w:rsidRPr="00D05672">
              <w:t>(displays the amount customer should pay) e.g.$23.30</w:t>
            </w:r>
          </w:p>
          <w:p w14:paraId="712644C1" w14:textId="2AEDB7A2" w:rsidR="00C6618A" w:rsidRPr="00D05672" w:rsidRDefault="00C6618A" w:rsidP="0048055F">
            <w:pPr>
              <w:pStyle w:val="ListNumber2"/>
              <w:tabs>
                <w:tab w:val="clear" w:pos="992"/>
                <w:tab w:val="num" w:pos="1044"/>
              </w:tabs>
              <w:ind w:left="3454" w:hanging="2977"/>
            </w:pPr>
            <w:r w:rsidRPr="0048055F">
              <w:rPr>
                <w:b/>
              </w:rPr>
              <w:t>Amount</w:t>
            </w:r>
            <w:r w:rsidRPr="00D05672">
              <w:t xml:space="preserve"> </w:t>
            </w:r>
            <w:r w:rsidRPr="0048055F">
              <w:rPr>
                <w:b/>
              </w:rPr>
              <w:t>tendered</w:t>
            </w:r>
            <w:r w:rsidRPr="00D05672">
              <w:t xml:space="preserve">: </w:t>
            </w:r>
            <w:r w:rsidR="0048055F">
              <w:tab/>
            </w:r>
            <w:r w:rsidRPr="00D05672">
              <w:t>(optional for cash) Type cash paid here then press tab key e.g. $30.00</w:t>
            </w:r>
          </w:p>
          <w:p w14:paraId="35F9239E" w14:textId="2F62CD24" w:rsidR="00C6618A" w:rsidRDefault="00C6618A" w:rsidP="000E1FCC">
            <w:pPr>
              <w:pStyle w:val="ListNumber2"/>
              <w:tabs>
                <w:tab w:val="clear" w:pos="992"/>
                <w:tab w:val="num" w:pos="1044"/>
              </w:tabs>
              <w:ind w:left="3454" w:hanging="2977"/>
            </w:pPr>
            <w:r w:rsidRPr="0048055F">
              <w:rPr>
                <w:b/>
              </w:rPr>
              <w:t>Change</w:t>
            </w:r>
            <w:r w:rsidRPr="00D05672">
              <w:t xml:space="preserve">: </w:t>
            </w:r>
            <w:r w:rsidR="0048055F">
              <w:tab/>
            </w:r>
            <w:r w:rsidRPr="00D05672">
              <w:t>this is the Amount minus the Amount tendered</w:t>
            </w:r>
            <w:r w:rsidR="005B52FD">
              <w:t xml:space="preserve"> </w:t>
            </w:r>
            <w:r w:rsidRPr="00D05672">
              <w:t>e.g. $30.00 cash - $23.26 = $6.80 change</w:t>
            </w:r>
          </w:p>
          <w:p w14:paraId="33A8FF11" w14:textId="2DAA9695" w:rsidR="007C1D13" w:rsidRPr="000648D2" w:rsidRDefault="00B65F4B" w:rsidP="000648D2">
            <w:pPr>
              <w:pStyle w:val="ListNumber2"/>
              <w:tabs>
                <w:tab w:val="clear" w:pos="992"/>
                <w:tab w:val="num" w:pos="1044"/>
              </w:tabs>
              <w:ind w:left="3454" w:hanging="2977"/>
              <w:rPr>
                <w:b/>
              </w:rPr>
            </w:pPr>
            <w:r>
              <w:rPr>
                <w:noProof/>
              </w:rPr>
              <mc:AlternateContent>
                <mc:Choice Requires="wpg">
                  <w:drawing>
                    <wp:anchor distT="0" distB="0" distL="114300" distR="114300" simplePos="0" relativeHeight="251669536" behindDoc="0" locked="0" layoutInCell="1" allowOverlap="1" wp14:anchorId="045F9EC9" wp14:editId="3EC1EDE0">
                      <wp:simplePos x="0" y="0"/>
                      <wp:positionH relativeFrom="column">
                        <wp:posOffset>-277812</wp:posOffset>
                      </wp:positionH>
                      <wp:positionV relativeFrom="paragraph">
                        <wp:posOffset>285115</wp:posOffset>
                      </wp:positionV>
                      <wp:extent cx="5999162" cy="3470910"/>
                      <wp:effectExtent l="0" t="0" r="1905" b="0"/>
                      <wp:wrapNone/>
                      <wp:docPr id="20" name="Group 20"/>
                      <wp:cNvGraphicFramePr/>
                      <a:graphic xmlns:a="http://schemas.openxmlformats.org/drawingml/2006/main">
                        <a:graphicData uri="http://schemas.microsoft.com/office/word/2010/wordprocessingGroup">
                          <wpg:wgp>
                            <wpg:cNvGrpSpPr/>
                            <wpg:grpSpPr>
                              <a:xfrm>
                                <a:off x="0" y="0"/>
                                <a:ext cx="5999162" cy="3470910"/>
                                <a:chOff x="0" y="0"/>
                                <a:chExt cx="5999162" cy="3470910"/>
                              </a:xfrm>
                            </wpg:grpSpPr>
                            <pic:pic xmlns:pic="http://schemas.openxmlformats.org/drawingml/2006/picture">
                              <pic:nvPicPr>
                                <pic:cNvPr id="17" name="Picture 17"/>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271462" y="0"/>
                                  <a:ext cx="5727700" cy="3470910"/>
                                </a:xfrm>
                                <a:prstGeom prst="rect">
                                  <a:avLst/>
                                </a:prstGeom>
                              </pic:spPr>
                            </pic:pic>
                            <wps:wsp>
                              <wps:cNvPr id="16" name="Oval 16"/>
                              <wps:cNvSpPr/>
                              <wps:spPr>
                                <a:xfrm>
                                  <a:off x="1876425" y="304800"/>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182203DB" w14:textId="77777777" w:rsidR="008A6370" w:rsidRDefault="008A6370" w:rsidP="008A6370">
                                    <w:pPr>
                                      <w:spacing w:after="0"/>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Oval 23"/>
                              <wps:cNvSpPr/>
                              <wps:spPr>
                                <a:xfrm>
                                  <a:off x="4495800" y="1614488"/>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7D8B070E" w14:textId="34CB2C97" w:rsidR="00CB5783" w:rsidRDefault="000C1743" w:rsidP="008A6370">
                                    <w:pPr>
                                      <w:spacing w:after="0"/>
                                      <w:jc w:val="center"/>
                                    </w:pPr>
                                    <w: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Oval 27"/>
                              <wps:cNvSpPr/>
                              <wps:spPr>
                                <a:xfrm>
                                  <a:off x="5386387" y="1638300"/>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69BC0C48" w14:textId="0122C81C" w:rsidR="00CB5783" w:rsidRDefault="000C1743" w:rsidP="008A6370">
                                    <w:pPr>
                                      <w:spacing w:after="0"/>
                                      <w:jc w:val="center"/>
                                    </w:pPr>
                                    <w: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2562225" y="1228725"/>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42560D7" w14:textId="50478F0E" w:rsidR="007D3980" w:rsidRDefault="000C1743" w:rsidP="008A6370">
                                    <w:pPr>
                                      <w:spacing w:after="0"/>
                                      <w:jc w:val="center"/>
                                    </w:pPr>
                                    <w: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Rectangle 31"/>
                              <wps:cNvSpPr/>
                              <wps:spPr>
                                <a:xfrm>
                                  <a:off x="271462" y="909638"/>
                                  <a:ext cx="1943100" cy="448945"/>
                                </a:xfrm>
                                <a:prstGeom prst="rect">
                                  <a:avLst/>
                                </a:prstGeom>
                                <a:noFill/>
                                <a:ln w="28575">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71537" y="1314450"/>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65A87C30" w14:textId="5BD1388B" w:rsidR="00CB5783" w:rsidRDefault="000C1743" w:rsidP="008A6370">
                                    <w:pPr>
                                      <w:spacing w:after="0"/>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Oval 73"/>
                              <wps:cNvSpPr/>
                              <wps:spPr>
                                <a:xfrm>
                                  <a:off x="0" y="1004888"/>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3A66DC01" w14:textId="3AE4FA7F" w:rsidR="00A92587" w:rsidRDefault="000C1743" w:rsidP="008A6370">
                                    <w:pPr>
                                      <w:spacing w:after="0"/>
                                      <w:jc w:val="center"/>
                                    </w:pPr>
                                    <w: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Oval 19"/>
                              <wps:cNvSpPr/>
                              <wps:spPr>
                                <a:xfrm>
                                  <a:off x="1709737" y="638175"/>
                                  <a:ext cx="270000" cy="2700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3863A003" w14:textId="1F0449E7" w:rsidR="00CB5783" w:rsidRDefault="00CB5783" w:rsidP="008A6370">
                                    <w:pPr>
                                      <w:spacing w:after="0"/>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45F9EC9" id="Group 20" o:spid="_x0000_s1031" style="position:absolute;left:0;text-align:left;margin-left:-21.85pt;margin-top:22.45pt;width:472.35pt;height:273.3pt;z-index:251669536" coordsize="59991,3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">
                      <v:shape id="Picture 17" o:spid="_x0000_s1032" type="#_x0000_t75" style="position:absolute;left:2714;width:57277;height:3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">
                        <v:imagedata r:id="rId58" o:title=""/>
                      </v:shape>
                      <v:oval id="Oval 16" o:spid="_x0000_s1033" style="position:absolute;left:18764;top:3048;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" fillcolor="red" strokecolor="red">
                        <v:textbox inset="0,0,0,0">
                          <w:txbxContent>
                            <w:p w14:paraId="182203DB" w14:textId="77777777" w:rsidR="008A6370" w:rsidRDefault="008A6370" w:rsidP="008A6370">
                              <w:pPr>
                                <w:spacing w:after="0"/>
                                <w:jc w:val="center"/>
                              </w:pPr>
                              <w:r>
                                <w:t>a</w:t>
                              </w:r>
                            </w:p>
                          </w:txbxContent>
                        </v:textbox>
                      </v:oval>
                      <v:oval id="Oval 23" o:spid="_x0000_s1034" style="position:absolute;left:44958;top:16144;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" fillcolor="red" strokecolor="red">
                        <v:textbox inset="0,0,0,0">
                          <w:txbxContent>
                            <w:p w14:paraId="7D8B070E" w14:textId="34CB2C97" w:rsidR="00CB5783" w:rsidRDefault="000C1743" w:rsidP="008A6370">
                              <w:pPr>
                                <w:spacing w:after="0"/>
                                <w:jc w:val="center"/>
                              </w:pPr>
                              <w:r>
                                <w:t>e</w:t>
                              </w:r>
                            </w:p>
                          </w:txbxContent>
                        </v:textbox>
                      </v:oval>
                      <v:oval id="Oval 27" o:spid="_x0000_s1035" style="position:absolute;left:53863;top:16383;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" fillcolor="red" strokecolor="red">
                        <v:textbox inset="0,0,0,0">
                          <w:txbxContent>
                            <w:p w14:paraId="69BC0C48" w14:textId="0122C81C" w:rsidR="00CB5783" w:rsidRDefault="000C1743" w:rsidP="008A6370">
                              <w:pPr>
                                <w:spacing w:after="0"/>
                                <w:jc w:val="center"/>
                              </w:pPr>
                              <w:r>
                                <w:t>f</w:t>
                              </w:r>
                            </w:p>
                          </w:txbxContent>
                        </v:textbox>
                      </v:oval>
                      <v:oval id="Oval 28" o:spid="_x0000_s1036" style="position:absolute;left:25622;top:12287;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" fillcolor="red" strokecolor="red">
                        <v:textbox inset="0,0,0,0">
                          <w:txbxContent>
                            <w:p w14:paraId="042560D7" w14:textId="50478F0E" w:rsidR="007D3980" w:rsidRDefault="000C1743" w:rsidP="008A6370">
                              <w:pPr>
                                <w:spacing w:after="0"/>
                                <w:jc w:val="center"/>
                              </w:pPr>
                              <w:r>
                                <w:t>d</w:t>
                              </w:r>
                            </w:p>
                          </w:txbxContent>
                        </v:textbox>
                      </v:oval>
                      <v:rect id="Rectangle 31" o:spid="_x0000_s1037" style="position:absolute;left:2714;top:9096;width:19431;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JDwQAAANsAAAAPAAAAZHJzL2Rvd25yZXYueG1sRI9Bi8Iw&#10;FITvgv8hPMGLrKkK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IVcckPBAAAA2wAAAA8AAAAA&#10;AAAAAAAAAAAABwIAAGRycy9kb3ducmV2LnhtbFBLBQYAAAAAAwADALcAAAD1AgAAAAA=&#10;" filled="f" strokecolor="red" strokeweight="2.25pt"/>
                      <v:oval id="Oval 22" o:spid="_x0000_s1038" style="position:absolute;left:8715;top:13144;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" fillcolor="red" strokecolor="red">
                        <v:textbox inset="0,0,0,0">
                          <w:txbxContent>
                            <w:p w14:paraId="65A87C30" w14:textId="5BD1388B" w:rsidR="00CB5783" w:rsidRDefault="000C1743" w:rsidP="008A6370">
                              <w:pPr>
                                <w:spacing w:after="0"/>
                                <w:jc w:val="center"/>
                              </w:pPr>
                              <w:r>
                                <w:t>c</w:t>
                              </w:r>
                            </w:p>
                          </w:txbxContent>
                        </v:textbox>
                      </v:oval>
                      <v:oval id="Oval 73" o:spid="_x0000_s1039" style="position:absolute;top:10048;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" fillcolor="red" strokecolor="red">
                        <v:textbox inset="0,0,0,0">
                          <w:txbxContent>
                            <w:p w14:paraId="3A66DC01" w14:textId="3AE4FA7F" w:rsidR="00A92587" w:rsidRDefault="000C1743" w:rsidP="008A6370">
                              <w:pPr>
                                <w:spacing w:after="0"/>
                                <w:jc w:val="center"/>
                              </w:pPr>
                              <w:r>
                                <w:t>g</w:t>
                              </w:r>
                            </w:p>
                          </w:txbxContent>
                        </v:textbox>
                      </v:oval>
                      <v:oval id="Oval 19" o:spid="_x0000_s1040" style="position:absolute;left:17097;top:6381;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" fillcolor="red" strokecolor="red">
                        <v:textbox inset="0,0,0,0">
                          <w:txbxContent>
                            <w:p w14:paraId="3863A003" w14:textId="1F0449E7" w:rsidR="00CB5783" w:rsidRDefault="00CB5783" w:rsidP="008A6370">
                              <w:pPr>
                                <w:spacing w:after="0"/>
                                <w:jc w:val="center"/>
                              </w:pPr>
                              <w:r>
                                <w:t>b</w:t>
                              </w:r>
                            </w:p>
                          </w:txbxContent>
                        </v:textbox>
                      </v:oval>
                    </v:group>
                  </w:pict>
                </mc:Fallback>
              </mc:AlternateContent>
            </w:r>
            <w:r w:rsidR="00E1069A">
              <w:t>O</w:t>
            </w:r>
            <w:r w:rsidR="000648D2">
              <w:t xml:space="preserve">nly required for cheques, see </w:t>
            </w:r>
            <w:r w:rsidR="000648D2" w:rsidRPr="000648D2">
              <w:rPr>
                <w:b/>
              </w:rPr>
              <w:t>step 18</w:t>
            </w:r>
            <w:r w:rsidR="000648D2">
              <w:t xml:space="preserve"> </w:t>
            </w:r>
            <w:bookmarkStart w:id="28" w:name="_GoBack"/>
            <w:bookmarkEnd w:id="28"/>
          </w:p>
        </w:tc>
      </w:tr>
      <w:tr w:rsidR="00C6618A" w:rsidRPr="00794D4E" w14:paraId="41A5D75A" w14:textId="77777777" w:rsidTr="004405CA">
        <w:trPr>
          <w:trHeight w:val="1405"/>
        </w:trPr>
        <w:tc>
          <w:tcPr>
            <w:tcW w:w="5000" w:type="pct"/>
          </w:tcPr>
          <w:p w14:paraId="4E1E6BBA" w14:textId="77777777" w:rsidR="00C6618A" w:rsidRPr="00445C59" w:rsidRDefault="00C6618A" w:rsidP="00AC72A0">
            <w:pPr>
              <w:pStyle w:val="ListNumber"/>
            </w:pPr>
            <w:r w:rsidRPr="00445C59">
              <w:lastRenderedPageBreak/>
              <w:t>For Cheques only you need to complete:</w:t>
            </w:r>
          </w:p>
          <w:p w14:paraId="4D44119A" w14:textId="61B3E662" w:rsidR="00882462" w:rsidRDefault="00C6618A" w:rsidP="00044B83">
            <w:pPr>
              <w:pStyle w:val="ListNumber2"/>
              <w:tabs>
                <w:tab w:val="clear" w:pos="992"/>
                <w:tab w:val="num" w:pos="1044"/>
              </w:tabs>
              <w:ind w:left="4305" w:hanging="3828"/>
            </w:pPr>
            <w:r w:rsidRPr="000E1FCC">
              <w:rPr>
                <w:b/>
              </w:rPr>
              <w:t>Approval</w:t>
            </w:r>
            <w:r w:rsidRPr="00445C59">
              <w:t xml:space="preserve"> </w:t>
            </w:r>
            <w:r w:rsidRPr="000E1FCC">
              <w:rPr>
                <w:b/>
              </w:rPr>
              <w:t>cheque</w:t>
            </w:r>
            <w:r w:rsidR="00044B83">
              <w:rPr>
                <w:b/>
              </w:rPr>
              <w:t xml:space="preserve"> number</w:t>
            </w:r>
            <w:r w:rsidRPr="00445C59">
              <w:t xml:space="preserve"> </w:t>
            </w:r>
            <w:r w:rsidR="000E1FCC">
              <w:tab/>
            </w:r>
            <w:r w:rsidRPr="00445C59">
              <w:t>Type in cheque number</w:t>
            </w:r>
          </w:p>
          <w:p w14:paraId="24B0158B" w14:textId="3E166C1B" w:rsidR="00AC72A0" w:rsidRDefault="00882462" w:rsidP="00044B83">
            <w:pPr>
              <w:pStyle w:val="ListNumber2"/>
              <w:tabs>
                <w:tab w:val="clear" w:pos="992"/>
                <w:tab w:val="num" w:pos="1044"/>
              </w:tabs>
              <w:ind w:left="4305" w:hanging="3828"/>
            </w:pPr>
            <w:r w:rsidRPr="000E1FCC">
              <w:rPr>
                <w:b/>
              </w:rPr>
              <w:t>Drawer</w:t>
            </w:r>
            <w:r w:rsidRPr="00445C59">
              <w:t xml:space="preserve"> </w:t>
            </w:r>
            <w:r w:rsidRPr="000E1FCC">
              <w:rPr>
                <w:b/>
              </w:rPr>
              <w:t>bank</w:t>
            </w:r>
            <w:r w:rsidRPr="00445C59">
              <w:t xml:space="preserve"> </w:t>
            </w:r>
            <w:r w:rsidRPr="000E1FCC">
              <w:rPr>
                <w:b/>
              </w:rPr>
              <w:t>branch</w:t>
            </w:r>
            <w:r w:rsidRPr="00445C59">
              <w:t>:</w:t>
            </w:r>
            <w:r>
              <w:t xml:space="preserve"> </w:t>
            </w:r>
            <w:r w:rsidR="000E1FCC">
              <w:tab/>
            </w:r>
            <w:r w:rsidRPr="00445C59">
              <w:t>Type in bank and branch from cheque</w:t>
            </w:r>
          </w:p>
          <w:p w14:paraId="7D3E0EFD" w14:textId="784FBD18" w:rsidR="001802AB" w:rsidRPr="001802AB" w:rsidRDefault="001802AB" w:rsidP="001802AB">
            <w:pPr>
              <w:pStyle w:val="ListNumber2"/>
              <w:tabs>
                <w:tab w:val="clear" w:pos="992"/>
                <w:tab w:val="num" w:pos="1044"/>
              </w:tabs>
              <w:ind w:left="4305" w:hanging="3828"/>
            </w:pPr>
            <w:r w:rsidRPr="000E1FCC">
              <w:rPr>
                <w:b/>
              </w:rPr>
              <w:t>Drawer</w:t>
            </w:r>
            <w:r w:rsidRPr="00445C59">
              <w:t xml:space="preserve"> </w:t>
            </w:r>
            <w:r w:rsidRPr="000E1FCC">
              <w:rPr>
                <w:b/>
              </w:rPr>
              <w:t>name</w:t>
            </w:r>
            <w:r w:rsidRPr="00445C59">
              <w:t xml:space="preserve">: </w:t>
            </w:r>
            <w:r>
              <w:tab/>
            </w:r>
            <w:r w:rsidRPr="00445C59">
              <w:t xml:space="preserve">Type in name from cheque e.g. Douglas </w:t>
            </w:r>
            <w:r w:rsidRPr="007D3980">
              <w:t>Adams</w:t>
            </w:r>
            <w:r>
              <w:t xml:space="preserve"> (cheque only)</w:t>
            </w:r>
          </w:p>
          <w:p w14:paraId="07862E2B" w14:textId="493C2DA6" w:rsidR="00C6618A" w:rsidRPr="00882462" w:rsidRDefault="00882462" w:rsidP="000E1FCC">
            <w:pPr>
              <w:pStyle w:val="BodyText"/>
              <w:jc w:val="center"/>
            </w:pPr>
            <w:r w:rsidRPr="002418E1">
              <w:rPr>
                <w:rStyle w:val="BodyTextChar"/>
                <w:noProof/>
              </w:rPr>
              <w:drawing>
                <wp:inline distT="0" distB="0" distL="0" distR="0" wp14:anchorId="3F4A9A01" wp14:editId="0FC2AE63">
                  <wp:extent cx="4850296" cy="959054"/>
                  <wp:effectExtent l="0" t="0" r="762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850296" cy="959054"/>
                          </a:xfrm>
                          <a:prstGeom prst="rect">
                            <a:avLst/>
                          </a:prstGeom>
                        </pic:spPr>
                      </pic:pic>
                    </a:graphicData>
                  </a:graphic>
                </wp:inline>
              </w:drawing>
            </w:r>
          </w:p>
        </w:tc>
      </w:tr>
      <w:tr w:rsidR="00C6618A" w:rsidRPr="00794D4E" w14:paraId="10D315D5" w14:textId="77777777" w:rsidTr="004405CA">
        <w:trPr>
          <w:trHeight w:val="362"/>
        </w:trPr>
        <w:tc>
          <w:tcPr>
            <w:tcW w:w="5000" w:type="pct"/>
          </w:tcPr>
          <w:p w14:paraId="70192CA8" w14:textId="2F6FFFC7" w:rsidR="00C6618A" w:rsidRPr="00224CBD" w:rsidRDefault="00C6618A" w:rsidP="00224CBD">
            <w:pPr>
              <w:pStyle w:val="ListNumber"/>
            </w:pPr>
            <w:r w:rsidRPr="000E1FCC">
              <w:t xml:space="preserve">Select </w:t>
            </w:r>
            <w:r w:rsidRPr="00224CBD">
              <w:rPr>
                <w:b/>
              </w:rPr>
              <w:t>Tax Invoice</w:t>
            </w:r>
            <w:r w:rsidRPr="000E1FCC">
              <w:t xml:space="preserve"> when you have finished filling in the form. </w:t>
            </w:r>
          </w:p>
        </w:tc>
      </w:tr>
      <w:tr w:rsidR="00C6618A" w:rsidRPr="00794D4E" w14:paraId="18C2C542" w14:textId="77777777" w:rsidTr="004405CA">
        <w:trPr>
          <w:trHeight w:val="362"/>
        </w:trPr>
        <w:tc>
          <w:tcPr>
            <w:tcW w:w="5000" w:type="pct"/>
          </w:tcPr>
          <w:p w14:paraId="0CF935F8" w14:textId="77777777" w:rsidR="00C6618A" w:rsidRPr="000E1FCC" w:rsidRDefault="00C6618A" w:rsidP="00224CBD">
            <w:pPr>
              <w:pStyle w:val="ListNumber"/>
            </w:pPr>
            <w:r w:rsidRPr="000E1FCC">
              <w:t>The Invoice will automatically print to your default printer when you press Tax Invoice.</w:t>
            </w:r>
          </w:p>
          <w:p w14:paraId="4F98174D" w14:textId="77777777" w:rsidR="00C6618A" w:rsidRPr="000E1FCC" w:rsidRDefault="00C6618A" w:rsidP="00224CBD">
            <w:pPr>
              <w:pStyle w:val="ListContinue"/>
            </w:pPr>
            <w:r w:rsidRPr="000E1FCC">
              <w:t>Give this to the customer.</w:t>
            </w:r>
          </w:p>
        </w:tc>
      </w:tr>
      <w:tr w:rsidR="00C6618A" w:rsidRPr="00794D4E" w14:paraId="067380CA" w14:textId="77777777" w:rsidTr="004405CA">
        <w:trPr>
          <w:trHeight w:val="362"/>
        </w:trPr>
        <w:tc>
          <w:tcPr>
            <w:tcW w:w="5000" w:type="pct"/>
          </w:tcPr>
          <w:p w14:paraId="0316381E" w14:textId="77777777" w:rsidR="00C6618A" w:rsidRPr="000E1FCC" w:rsidRDefault="00C6618A" w:rsidP="00224CBD">
            <w:pPr>
              <w:pStyle w:val="ListNumber"/>
            </w:pPr>
            <w:r w:rsidRPr="000E1FCC">
              <w:t>Selecting Tax Invoice will create a banking journal or add a line to an existing cash journal for a cash sale.</w:t>
            </w:r>
          </w:p>
        </w:tc>
      </w:tr>
      <w:tr w:rsidR="00C6618A" w:rsidRPr="00794D4E" w14:paraId="1BF38D51" w14:textId="77777777" w:rsidTr="004405CA">
        <w:trPr>
          <w:trHeight w:val="362"/>
        </w:trPr>
        <w:tc>
          <w:tcPr>
            <w:tcW w:w="5000" w:type="pct"/>
          </w:tcPr>
          <w:p w14:paraId="1820671B" w14:textId="652DF900" w:rsidR="00C6618A" w:rsidRPr="008A3435" w:rsidRDefault="00C6618A" w:rsidP="00D24E1B">
            <w:pPr>
              <w:pStyle w:val="BodyText"/>
              <w:ind w:left="1328" w:hanging="284"/>
            </w:pPr>
            <w:r w:rsidRPr="008A3435">
              <w:rPr>
                <w:rFonts w:eastAsia="Cambria"/>
                <w:noProof/>
              </w:rPr>
              <w:drawing>
                <wp:anchor distT="0" distB="0" distL="114300" distR="114300" simplePos="0" relativeHeight="251657227" behindDoc="0" locked="0" layoutInCell="1" allowOverlap="1" wp14:anchorId="133CEE7E" wp14:editId="3AA8B5C7">
                  <wp:simplePos x="0" y="0"/>
                  <wp:positionH relativeFrom="column">
                    <wp:posOffset>0</wp:posOffset>
                  </wp:positionH>
                  <wp:positionV relativeFrom="paragraph">
                    <wp:posOffset>4445</wp:posOffset>
                  </wp:positionV>
                  <wp:extent cx="539750" cy="539750"/>
                  <wp:effectExtent l="0" t="0" r="0"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 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750" cy="539750"/>
                          </a:xfrm>
                          <a:prstGeom prst="rect">
                            <a:avLst/>
                          </a:prstGeom>
                        </pic:spPr>
                      </pic:pic>
                    </a:graphicData>
                  </a:graphic>
                </wp:anchor>
              </w:drawing>
            </w:r>
            <w:r w:rsidRPr="008A3435">
              <w:t xml:space="preserve">If Payment type code does not equal Method of payment, do not </w:t>
            </w:r>
          </w:p>
          <w:p w14:paraId="2E20373D" w14:textId="0C0C89FB" w:rsidR="00C6618A" w:rsidRPr="008A3435" w:rsidRDefault="009954EC" w:rsidP="00D24E1B">
            <w:pPr>
              <w:pStyle w:val="BodyText"/>
              <w:ind w:left="1328" w:hanging="284"/>
            </w:pPr>
            <w:r>
              <w:t>select</w:t>
            </w:r>
            <w:r w:rsidR="00C6618A" w:rsidRPr="008A3435">
              <w:t xml:space="preserve"> Tax Invoice! </w:t>
            </w:r>
            <w:r>
              <w:t>Select</w:t>
            </w:r>
            <w:r w:rsidR="00C6618A" w:rsidRPr="008A3435">
              <w:t xml:space="preserve"> Close and start again.</w:t>
            </w:r>
          </w:p>
          <w:p w14:paraId="24F3F1D8" w14:textId="77777777" w:rsidR="00C6618A" w:rsidRPr="008A3435" w:rsidRDefault="00C6618A" w:rsidP="00D24E1B">
            <w:pPr>
              <w:pStyle w:val="ListBullet"/>
              <w:ind w:left="1328" w:hanging="284"/>
            </w:pPr>
            <w:r w:rsidRPr="008A3435">
              <w:t xml:space="preserve">e.g. </w:t>
            </w:r>
            <w:proofErr w:type="spellStart"/>
            <w:r w:rsidRPr="008A3435">
              <w:t>Cash_Cheque</w:t>
            </w:r>
            <w:proofErr w:type="spellEnd"/>
            <w:r w:rsidRPr="008A3435">
              <w:t xml:space="preserve"> + EFTPOS = X</w:t>
            </w:r>
          </w:p>
          <w:p w14:paraId="3D91C306" w14:textId="77777777" w:rsidR="00C6618A" w:rsidRPr="008A3435" w:rsidRDefault="00C6618A" w:rsidP="00D24E1B">
            <w:pPr>
              <w:pStyle w:val="ListBullet"/>
              <w:ind w:left="1328" w:hanging="284"/>
            </w:pPr>
            <w:r w:rsidRPr="008A3435">
              <w:t xml:space="preserve">e.g. </w:t>
            </w:r>
            <w:proofErr w:type="spellStart"/>
            <w:r w:rsidRPr="008A3435">
              <w:t>Visa_Mastercard_EFTPOS</w:t>
            </w:r>
            <w:proofErr w:type="spellEnd"/>
            <w:r w:rsidRPr="008A3435">
              <w:t xml:space="preserve"> + EFTPOS = </w:t>
            </w:r>
            <w:r w:rsidRPr="008A3435">
              <w:sym w:font="Wingdings" w:char="F04A"/>
            </w:r>
          </w:p>
        </w:tc>
      </w:tr>
      <w:tr w:rsidR="008A3435" w:rsidRPr="00794D4E" w14:paraId="7F76F550" w14:textId="77777777" w:rsidTr="004405CA">
        <w:trPr>
          <w:trHeight w:val="362"/>
        </w:trPr>
        <w:tc>
          <w:tcPr>
            <w:tcW w:w="5000" w:type="pct"/>
          </w:tcPr>
          <w:p w14:paraId="57F224B4" w14:textId="190625D4" w:rsidR="008A3435" w:rsidRPr="00794618" w:rsidRDefault="008A3435" w:rsidP="00794618">
            <w:pPr>
              <w:pStyle w:val="ListNumber"/>
            </w:pPr>
            <w:r w:rsidRPr="008A3435">
              <w:t xml:space="preserve">Select </w:t>
            </w:r>
            <w:r w:rsidRPr="00794618">
              <w:rPr>
                <w:b/>
              </w:rPr>
              <w:t>Clos</w:t>
            </w:r>
            <w:r w:rsidR="00794618" w:rsidRPr="00794618">
              <w:rPr>
                <w:b/>
              </w:rPr>
              <w:t>e</w:t>
            </w:r>
          </w:p>
        </w:tc>
      </w:tr>
      <w:tr w:rsidR="00C6618A" w:rsidRPr="00794D4E" w14:paraId="68212C90" w14:textId="77777777" w:rsidTr="004405CA">
        <w:trPr>
          <w:trHeight w:val="362"/>
        </w:trPr>
        <w:tc>
          <w:tcPr>
            <w:tcW w:w="5000" w:type="pct"/>
          </w:tcPr>
          <w:p w14:paraId="33128265" w14:textId="29070A8E" w:rsidR="00C6618A" w:rsidRPr="008A3435" w:rsidRDefault="00C6618A" w:rsidP="009954EC">
            <w:pPr>
              <w:pStyle w:val="BodyText"/>
            </w:pPr>
            <w:r w:rsidRPr="008A3435">
              <w:rPr>
                <w:noProof/>
              </w:rPr>
              <w:drawing>
                <wp:anchor distT="0" distB="0" distL="114300" distR="114300" simplePos="0" relativeHeight="251657226" behindDoc="0" locked="0" layoutInCell="1" allowOverlap="1" wp14:anchorId="51428501" wp14:editId="75525467">
                  <wp:simplePos x="0" y="0"/>
                  <wp:positionH relativeFrom="column">
                    <wp:posOffset>6350</wp:posOffset>
                  </wp:positionH>
                  <wp:positionV relativeFrom="paragraph">
                    <wp:posOffset>0</wp:posOffset>
                  </wp:positionV>
                  <wp:extent cx="536575" cy="536575"/>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anchor>
              </w:drawing>
            </w:r>
            <w:r w:rsidRPr="008A3435">
              <w:t xml:space="preserve">It is important to </w:t>
            </w:r>
            <w:r w:rsidR="004923B6">
              <w:t xml:space="preserve">select </w:t>
            </w:r>
            <w:r w:rsidR="004923B6" w:rsidRPr="004923B6">
              <w:rPr>
                <w:b/>
              </w:rPr>
              <w:t>Close</w:t>
            </w:r>
            <w:r w:rsidRPr="008A3435">
              <w:t xml:space="preserve"> immediately or you’ll create unwanted extra work</w:t>
            </w:r>
            <w:r w:rsidR="00794618">
              <w:t xml:space="preserve"> </w:t>
            </w:r>
            <w:r w:rsidRPr="008A3435">
              <w:t>for accounts receivable staff.</w:t>
            </w:r>
          </w:p>
        </w:tc>
      </w:tr>
      <w:tr w:rsidR="00C6618A" w:rsidRPr="00794D4E" w14:paraId="3C8E0D40" w14:textId="77777777" w:rsidTr="004405CA">
        <w:trPr>
          <w:trHeight w:val="362"/>
        </w:trPr>
        <w:tc>
          <w:tcPr>
            <w:tcW w:w="5000" w:type="pct"/>
          </w:tcPr>
          <w:p w14:paraId="5BB78247" w14:textId="77777777" w:rsidR="00C6618A" w:rsidRPr="00BA1829" w:rsidRDefault="00C6618A" w:rsidP="00BA1829">
            <w:pPr>
              <w:pStyle w:val="BodyText"/>
              <w:ind w:left="1044"/>
            </w:pPr>
            <w:r w:rsidRPr="00BA1829">
              <w:rPr>
                <w:noProof/>
              </w:rPr>
              <w:drawing>
                <wp:anchor distT="0" distB="0" distL="114300" distR="114300" simplePos="0" relativeHeight="251657228" behindDoc="0" locked="0" layoutInCell="1" allowOverlap="1" wp14:anchorId="01220A9A" wp14:editId="727CEDB3">
                  <wp:simplePos x="0" y="0"/>
                  <wp:positionH relativeFrom="column">
                    <wp:posOffset>3175</wp:posOffset>
                  </wp:positionH>
                  <wp:positionV relativeFrom="paragraph">
                    <wp:posOffset>10160</wp:posOffset>
                  </wp:positionV>
                  <wp:extent cx="540000" cy="540000"/>
                  <wp:effectExtent l="0" t="0" r="0" b="0"/>
                  <wp:wrapSquare wrapText="bothSides"/>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anchor>
              </w:drawing>
            </w:r>
            <w:r w:rsidRPr="00BA1829">
              <w:t xml:space="preserve">If you had taken payment in advance and created a manual banking journal at that time, you will need to go to the new banking journal line created at the end of the cash register process you just completed and delete that journal line. </w:t>
            </w:r>
          </w:p>
          <w:p w14:paraId="0DE59B93" w14:textId="6A7ED1BB" w:rsidR="00C6618A" w:rsidRDefault="00C6618A" w:rsidP="00F17AD3">
            <w:pPr>
              <w:pStyle w:val="BodyText"/>
              <w:ind w:left="1044"/>
            </w:pPr>
            <w:r w:rsidRPr="00BA1829">
              <w:t>Note down the invoice number from the form that prints to screen to help identify the line to remove. If in doubt, contact Accounts Receivable.</w:t>
            </w:r>
          </w:p>
        </w:tc>
      </w:tr>
    </w:tbl>
    <w:p w14:paraId="1333969B" w14:textId="2EE94D05" w:rsidR="00BA1829" w:rsidRPr="00BA1829" w:rsidRDefault="00BA1829" w:rsidP="007830F3">
      <w:pPr>
        <w:pStyle w:val="Task"/>
        <w:numPr>
          <w:ilvl w:val="0"/>
          <w:numId w:val="0"/>
        </w:numPr>
      </w:pPr>
      <w:bookmarkStart w:id="29" w:name="_Toc508701752"/>
      <w:r>
        <w:t>What next</w:t>
      </w:r>
      <w:bookmarkEnd w:id="29"/>
      <w:r>
        <w:t xml:space="preserve"> </w:t>
      </w:r>
    </w:p>
    <w:p w14:paraId="3D257646" w14:textId="77777777" w:rsidR="00BA1829" w:rsidRPr="00BA1829" w:rsidRDefault="00BA1829" w:rsidP="00BA1829">
      <w:pPr>
        <w:pStyle w:val="ListBullet"/>
      </w:pPr>
      <w:r w:rsidRPr="00BA1829">
        <w:t>FAR_2.12(SOP)Create and Manage a Banking Journal</w:t>
      </w:r>
    </w:p>
    <w:p w14:paraId="00B5C5E1" w14:textId="1B06992D" w:rsidR="00BA1829" w:rsidRPr="00BA1829" w:rsidRDefault="00BA1829" w:rsidP="00BA1829">
      <w:pPr>
        <w:pStyle w:val="ListBullet"/>
      </w:pPr>
      <w:r w:rsidRPr="00BA1829">
        <w:t>FAR_2.10(SOP)Reconcile Daily Banking</w:t>
      </w:r>
    </w:p>
    <w:sectPr w:rsidR="00BA1829" w:rsidRPr="00BA1829" w:rsidSect="004B06AE">
      <w:footerReference w:type="default" r:id="rId61"/>
      <w:headerReference w:type="first" r:id="rId62"/>
      <w:footerReference w:type="first" r:id="rId63"/>
      <w:pgSz w:w="11900" w:h="16840"/>
      <w:pgMar w:top="1338" w:right="1440" w:bottom="1440" w:left="144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9E262" w14:textId="77777777" w:rsidR="006B636B" w:rsidRDefault="006B636B">
      <w:pPr>
        <w:spacing w:after="0" w:line="240" w:lineRule="auto"/>
      </w:pPr>
      <w:r>
        <w:separator/>
      </w:r>
    </w:p>
  </w:endnote>
  <w:endnote w:type="continuationSeparator" w:id="0">
    <w:p w14:paraId="21AD9B7A" w14:textId="77777777" w:rsidR="006B636B" w:rsidRDefault="006B636B">
      <w:pPr>
        <w:spacing w:after="0" w:line="240" w:lineRule="auto"/>
      </w:pPr>
      <w:r>
        <w:continuationSeparator/>
      </w:r>
    </w:p>
  </w:endnote>
  <w:endnote w:type="continuationNotice" w:id="1">
    <w:p w14:paraId="51049EED" w14:textId="77777777" w:rsidR="006B636B" w:rsidRDefault="006B6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ato Semibold">
    <w:altName w:val="Segoe UI"/>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3F50" w14:textId="11C15EDE" w:rsidR="00722A0B" w:rsidRPr="000263A2" w:rsidRDefault="000263A2" w:rsidP="000263A2">
    <w:pPr>
      <w:pStyle w:val="Footer"/>
    </w:pPr>
    <w:r>
      <w:t>SOP number: PRT_2.1</w:t>
    </w:r>
    <w:r>
      <w:tab/>
    </w:r>
    <w:r w:rsidRPr="00027FC0">
      <w:rPr>
        <w:b/>
      </w:rPr>
      <w:fldChar w:fldCharType="begin"/>
    </w:r>
    <w:r w:rsidRPr="00027FC0">
      <w:rPr>
        <w:b/>
      </w:rPr>
      <w:instrText xml:space="preserve"> DOCPROPERTY  Title  \* MERGEFORMAT </w:instrText>
    </w:r>
    <w:r w:rsidRPr="00027FC0">
      <w:rPr>
        <w:b/>
      </w:rPr>
      <w:fldChar w:fldCharType="separate"/>
    </w:r>
    <w:r w:rsidR="005E664F">
      <w:rPr>
        <w:b/>
      </w:rPr>
      <w:t>Invoice a cash sales order</w:t>
    </w:r>
    <w:r w:rsidRPr="00027FC0">
      <w:rPr>
        <w:b/>
      </w:rPr>
      <w:fldChar w:fldCharType="end"/>
    </w:r>
    <w:r w:rsidRPr="00027FC0">
      <w:rPr>
        <w:b/>
      </w:rPr>
      <w:t xml:space="preserve"> | </w:t>
    </w:r>
    <w:r>
      <w:rPr>
        <w:b/>
      </w:rPr>
      <w:t>SOP</w:t>
    </w:r>
    <w:r w:rsidRPr="00027FC0">
      <w:rPr>
        <w:b/>
      </w:rPr>
      <w:br/>
    </w:r>
    <w:r>
      <w:t xml:space="preserve">Last updated: </w:t>
    </w:r>
    <w:r>
      <w:fldChar w:fldCharType="begin"/>
    </w:r>
    <w:r>
      <w:instrText xml:space="preserve"> SAVEDATE  \@ "d MMMM yyyy"  \* MERGEFORMAT </w:instrText>
    </w:r>
    <w:r>
      <w:fldChar w:fldCharType="separate"/>
    </w:r>
    <w:r w:rsidR="00B65F4B">
      <w:t>27 March 2018</w:t>
    </w:r>
    <w:r>
      <w:fldChar w:fldCharType="end"/>
    </w:r>
    <w:r>
      <w:tab/>
      <w:t xml:space="preserve">Page </w:t>
    </w:r>
    <w:r>
      <w:fldChar w:fldCharType="begin"/>
    </w:r>
    <w:r>
      <w:instrText xml:space="preserve"> PAGE  \* Arabic  \* MERGEFORMAT </w:instrText>
    </w:r>
    <w:r>
      <w:fldChar w:fldCharType="separate"/>
    </w:r>
    <w:r w:rsidR="007D4BDB">
      <w:t>6</w:t>
    </w:r>
    <w:r>
      <w:fldChar w:fldCharType="end"/>
    </w:r>
    <w:r>
      <w:t xml:space="preserve"> of </w:t>
    </w:r>
    <w:fldSimple w:instr=" NUMPAGES  \* Arabic  \* MERGEFORMAT ">
      <w:r w:rsidR="007D4BDB">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A5C5B" w14:textId="1C88EF09" w:rsidR="00722A0B" w:rsidRDefault="003C3EB4">
    <w:pPr>
      <w:pStyle w:val="Footer"/>
    </w:pPr>
    <w:r>
      <w:t>SOP</w:t>
    </w:r>
    <w:r w:rsidR="00232F55">
      <w:t xml:space="preserve"> number:</w:t>
    </w:r>
    <w:r w:rsidR="000263A2">
      <w:t xml:space="preserve"> PRT_2.1</w:t>
    </w:r>
    <w:r w:rsidR="00722A0B">
      <w:tab/>
    </w:r>
    <w:r w:rsidR="00722A0B" w:rsidRPr="00027FC0">
      <w:rPr>
        <w:b/>
      </w:rPr>
      <w:fldChar w:fldCharType="begin"/>
    </w:r>
    <w:r w:rsidR="00722A0B" w:rsidRPr="00027FC0">
      <w:rPr>
        <w:b/>
      </w:rPr>
      <w:instrText xml:space="preserve"> DOCPROPERTY  Title  \* MERGEFORMAT </w:instrText>
    </w:r>
    <w:r w:rsidR="00722A0B" w:rsidRPr="00027FC0">
      <w:rPr>
        <w:b/>
      </w:rPr>
      <w:fldChar w:fldCharType="separate"/>
    </w:r>
    <w:r w:rsidR="005E664F">
      <w:rPr>
        <w:b/>
      </w:rPr>
      <w:t>Invoice a cash sales order</w:t>
    </w:r>
    <w:r w:rsidR="00722A0B" w:rsidRPr="00027FC0">
      <w:rPr>
        <w:b/>
      </w:rPr>
      <w:fldChar w:fldCharType="end"/>
    </w:r>
    <w:r w:rsidR="00722A0B" w:rsidRPr="00027FC0">
      <w:rPr>
        <w:b/>
      </w:rPr>
      <w:t xml:space="preserve"> | </w:t>
    </w:r>
    <w:r>
      <w:rPr>
        <w:b/>
      </w:rPr>
      <w:t>SOP</w:t>
    </w:r>
    <w:r w:rsidR="00722A0B" w:rsidRPr="00027FC0">
      <w:rPr>
        <w:b/>
      </w:rPr>
      <w:br/>
    </w:r>
    <w:r w:rsidR="00232F55">
      <w:t xml:space="preserve">Last updated: </w:t>
    </w:r>
    <w:r w:rsidR="00232F55">
      <w:fldChar w:fldCharType="begin"/>
    </w:r>
    <w:r w:rsidR="00232F55">
      <w:instrText xml:space="preserve"> SAVEDATE  \@ "d MMMM yyyy"  \* MERGEFORMAT </w:instrText>
    </w:r>
    <w:r w:rsidR="00232F55">
      <w:fldChar w:fldCharType="separate"/>
    </w:r>
    <w:r w:rsidR="00B65F4B">
      <w:t>27 March 2018</w:t>
    </w:r>
    <w:r w:rsidR="00232F55">
      <w:fldChar w:fldCharType="end"/>
    </w:r>
    <w:r w:rsidR="00722A0B">
      <w:tab/>
      <w:t xml:space="preserve">Page </w:t>
    </w:r>
    <w:r w:rsidR="00722A0B">
      <w:fldChar w:fldCharType="begin"/>
    </w:r>
    <w:r w:rsidR="00722A0B">
      <w:instrText xml:space="preserve"> PAGE  \* Arabic  \* MERGEFORMAT </w:instrText>
    </w:r>
    <w:r w:rsidR="00722A0B">
      <w:fldChar w:fldCharType="separate"/>
    </w:r>
    <w:r w:rsidR="009218A4">
      <w:t>1</w:t>
    </w:r>
    <w:r w:rsidR="00722A0B">
      <w:fldChar w:fldCharType="end"/>
    </w:r>
    <w:r w:rsidR="00722A0B">
      <w:t xml:space="preserve"> of </w:t>
    </w:r>
    <w:r w:rsidR="00B65F4B">
      <w:fldChar w:fldCharType="begin"/>
    </w:r>
    <w:r w:rsidR="00B65F4B">
      <w:instrText xml:space="preserve"> NUMPAGES  \* Arabic  \* MERGEFOR</w:instrText>
    </w:r>
    <w:r w:rsidR="00B65F4B">
      <w:instrText xml:space="preserve">MAT </w:instrText>
    </w:r>
    <w:r w:rsidR="00B65F4B">
      <w:fldChar w:fldCharType="separate"/>
    </w:r>
    <w:r w:rsidR="009218A4">
      <w:t>12</w:t>
    </w:r>
    <w:r w:rsidR="00B65F4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3238" w14:textId="77777777" w:rsidR="006B636B" w:rsidRDefault="006B636B">
      <w:pPr>
        <w:spacing w:after="0" w:line="240" w:lineRule="auto"/>
      </w:pPr>
      <w:r>
        <w:separator/>
      </w:r>
    </w:p>
  </w:footnote>
  <w:footnote w:type="continuationSeparator" w:id="0">
    <w:p w14:paraId="7E1DB54C" w14:textId="77777777" w:rsidR="006B636B" w:rsidRDefault="006B636B">
      <w:pPr>
        <w:spacing w:after="0" w:line="240" w:lineRule="auto"/>
      </w:pPr>
      <w:r>
        <w:continuationSeparator/>
      </w:r>
    </w:p>
  </w:footnote>
  <w:footnote w:type="continuationNotice" w:id="1">
    <w:p w14:paraId="0F2CE2A4" w14:textId="77777777" w:rsidR="006B636B" w:rsidRDefault="006B6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1DE95" w14:textId="47B3F37A" w:rsidR="00722A0B" w:rsidRPr="00BB0A14" w:rsidRDefault="00722A0B" w:rsidP="00722A0B">
    <w:pPr>
      <w:pStyle w:val="Header"/>
      <w:spacing w:before="240"/>
      <w:ind w:right="-619"/>
      <w:jc w:val="left"/>
      <w:rPr>
        <w:rFonts w:ascii="Verdana" w:hAnsi="Verdana"/>
        <w:b/>
        <w:color w:val="FFE312"/>
        <w:sz w:val="36"/>
        <w:szCs w:val="36"/>
      </w:rPr>
    </w:pPr>
    <w:r>
      <w:rPr>
        <w:noProof/>
        <w:lang w:eastAsia="en-NZ"/>
      </w:rPr>
      <mc:AlternateContent>
        <mc:Choice Requires="wps">
          <w:drawing>
            <wp:anchor distT="0" distB="0" distL="114300" distR="114300" simplePos="0" relativeHeight="251658241" behindDoc="0" locked="0" layoutInCell="1" allowOverlap="1" wp14:anchorId="69E800C2" wp14:editId="0471F0D1">
              <wp:simplePos x="0" y="0"/>
              <wp:positionH relativeFrom="column">
                <wp:posOffset>-67235</wp:posOffset>
              </wp:positionH>
              <wp:positionV relativeFrom="paragraph">
                <wp:posOffset>-180639</wp:posOffset>
              </wp:positionV>
              <wp:extent cx="4639235" cy="399393"/>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639235" cy="399393"/>
                      </a:xfrm>
                      <a:prstGeom prst="rect">
                        <a:avLst/>
                      </a:prstGeom>
                      <a:noFill/>
                      <a:ln w="6350">
                        <a:noFill/>
                      </a:ln>
                    </wps:spPr>
                    <wps:txbx>
                      <w:txbxContent>
                        <w:p w14:paraId="4710A62A" w14:textId="77777777" w:rsidR="00722A0B" w:rsidRPr="00FF21C5" w:rsidRDefault="003C3EB4">
                          <w:pPr>
                            <w:rPr>
                              <w:color w:val="FFFFFF" w:themeColor="background1"/>
                              <w:sz w:val="18"/>
                            </w:rPr>
                          </w:pPr>
                          <w:r>
                            <w:rPr>
                              <w:b/>
                              <w:color w:val="FFFFFF" w:themeColor="background1"/>
                              <w:sz w:val="28"/>
                              <w:szCs w:val="36"/>
                            </w:rPr>
                            <w:t>SOP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800C2" id="_x0000_t202" coordsize="21600,21600" o:spt="202" path="m,l,21600r21600,l21600,xe">
              <v:stroke joinstyle="miter"/>
              <v:path gradientshapeok="t" o:connecttype="rect"/>
            </v:shapetype>
            <v:shape id="Text Box 5" o:spid="_x0000_s1041" type="#_x0000_t202" style="position:absolute;margin-left:-5.3pt;margin-top:-14.2pt;width:365.3pt;height:31.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" filled="f" stroked="f" strokeweight=".5pt">
              <v:textbox>
                <w:txbxContent>
                  <w:p w14:paraId="4710A62A" w14:textId="77777777" w:rsidR="00722A0B" w:rsidRPr="00FF21C5" w:rsidRDefault="003C3EB4">
                    <w:pPr>
                      <w:rPr>
                        <w:color w:val="FFFFFF" w:themeColor="background1"/>
                        <w:sz w:val="18"/>
                      </w:rPr>
                    </w:pPr>
                    <w:r>
                      <w:rPr>
                        <w:b/>
                        <w:color w:val="FFFFFF" w:themeColor="background1"/>
                        <w:sz w:val="28"/>
                        <w:szCs w:val="36"/>
                      </w:rPr>
                      <w:t>SOP</w:t>
                    </w:r>
                  </w:p>
                </w:txbxContent>
              </v:textbox>
            </v:shape>
          </w:pict>
        </mc:Fallback>
      </mc:AlternateContent>
    </w:r>
    <w:r w:rsidRPr="00D32E4C">
      <w:rPr>
        <w:noProof/>
        <w:lang w:eastAsia="en-NZ"/>
      </w:rPr>
      <w:drawing>
        <wp:anchor distT="0" distB="0" distL="114300" distR="114300" simplePos="0" relativeHeight="251658240" behindDoc="1" locked="0" layoutInCell="1" allowOverlap="1" wp14:anchorId="22302957" wp14:editId="2CAEB6EA">
          <wp:simplePos x="0" y="0"/>
          <wp:positionH relativeFrom="page">
            <wp:align>right</wp:align>
          </wp:positionH>
          <wp:positionV relativeFrom="paragraph">
            <wp:posOffset>-443230</wp:posOffset>
          </wp:positionV>
          <wp:extent cx="7537938" cy="1254125"/>
          <wp:effectExtent l="0" t="0" r="635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7537938" cy="125412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b/>
          <w:color w:val="FFE312"/>
          <w:sz w:val="36"/>
          <w:szCs w:val="36"/>
        </w:rPr>
        <w:alias w:val="Title"/>
        <w:tag w:val=""/>
        <w:id w:val="80802828"/>
        <w:dataBinding w:prefixMappings="xmlns:ns0='http://purl.org/dc/elements/1.1/' xmlns:ns1='http://schemas.openxmlformats.org/package/2006/metadata/core-properties' " w:xpath="/ns1:coreProperties[1]/ns0:title[1]" w:storeItemID="{6C3C8BC8-F283-45AE-878A-BAB7291924A1}"/>
        <w:text/>
      </w:sdtPr>
      <w:sdtEndPr/>
      <w:sdtContent>
        <w:r w:rsidR="000263A2">
          <w:rPr>
            <w:rFonts w:ascii="Verdana" w:hAnsi="Verdana"/>
            <w:b/>
            <w:color w:val="FFE312"/>
            <w:sz w:val="36"/>
            <w:szCs w:val="36"/>
          </w:rPr>
          <w:t>Invoice a cash sales order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07D5"/>
    <w:multiLevelType w:val="hybridMultilevel"/>
    <w:tmpl w:val="699E506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70287C"/>
    <w:multiLevelType w:val="multilevel"/>
    <w:tmpl w:val="B8E6CD5A"/>
    <w:lvl w:ilvl="0">
      <w:start w:val="1"/>
      <w:numFmt w:val="decimal"/>
      <w:pStyle w:val="Task"/>
      <w:lvlText w:val="Task %1."/>
      <w:lvlJc w:val="left"/>
      <w:pPr>
        <w:tabs>
          <w:tab w:val="num" w:pos="1701"/>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DFE1901"/>
    <w:multiLevelType w:val="hybridMultilevel"/>
    <w:tmpl w:val="E566006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E64F04"/>
    <w:multiLevelType w:val="hybridMultilevel"/>
    <w:tmpl w:val="2F7C246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2F48D8"/>
    <w:multiLevelType w:val="hybridMultilevel"/>
    <w:tmpl w:val="91B2C14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F72B82"/>
    <w:multiLevelType w:val="multilevel"/>
    <w:tmpl w:val="80EA033C"/>
    <w:lvl w:ilvl="0">
      <w:start w:val="1"/>
      <w:numFmt w:val="bullet"/>
      <w:pStyle w:val="ListBullet"/>
      <w:lvlText w:val="▪"/>
      <w:lvlJc w:val="left"/>
      <w:pPr>
        <w:tabs>
          <w:tab w:val="num" w:pos="567"/>
        </w:tabs>
        <w:ind w:left="567" w:hanging="283"/>
      </w:pPr>
      <w:rPr>
        <w:rFonts w:ascii="Calibri" w:hAnsi="Calibri" w:hint="default"/>
        <w:color w:val="auto"/>
        <w:sz w:val="20"/>
      </w:rPr>
    </w:lvl>
    <w:lvl w:ilvl="1">
      <w:start w:val="1"/>
      <w:numFmt w:val="bullet"/>
      <w:pStyle w:val="ListBullet2"/>
      <w:lvlText w:val="▪"/>
      <w:lvlJc w:val="left"/>
      <w:pPr>
        <w:tabs>
          <w:tab w:val="num" w:pos="992"/>
        </w:tabs>
        <w:ind w:left="992" w:hanging="425"/>
      </w:pPr>
      <w:rPr>
        <w:rFonts w:ascii="Calibri" w:hAnsi="Calibri" w:hint="default"/>
        <w:color w:val="auto"/>
        <w:sz w:val="16"/>
      </w:rPr>
    </w:lvl>
    <w:lvl w:ilvl="2">
      <w:start w:val="1"/>
      <w:numFmt w:val="bullet"/>
      <w:pStyle w:val="ListBullet3"/>
      <w:lvlText w:val="▪"/>
      <w:lvlJc w:val="left"/>
      <w:pPr>
        <w:tabs>
          <w:tab w:val="num" w:pos="1701"/>
        </w:tabs>
        <w:ind w:left="1531" w:hanging="397"/>
      </w:pPr>
      <w:rPr>
        <w:rFonts w:ascii="Calibri" w:hAnsi="Calibri" w:hint="default"/>
        <w:color w:val="auto"/>
        <w:sz w:val="16"/>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3B5A1D82"/>
    <w:multiLevelType w:val="multilevel"/>
    <w:tmpl w:val="8A8468B0"/>
    <w:lvl w:ilvl="0">
      <w:start w:val="1"/>
      <w:numFmt w:val="decimal"/>
      <w:lvlRestart w:val="0"/>
      <w:pStyle w:val="ListNumber"/>
      <w:lvlText w:val="%1."/>
      <w:lvlJc w:val="left"/>
      <w:pPr>
        <w:tabs>
          <w:tab w:val="num" w:pos="567"/>
        </w:tabs>
        <w:ind w:left="567" w:hanging="425"/>
      </w:pPr>
      <w:rPr>
        <w:rFonts w:hint="default"/>
        <w:b w:val="0"/>
        <w:i w:val="0"/>
        <w:color w:val="auto"/>
        <w:sz w:val="20"/>
      </w:rPr>
    </w:lvl>
    <w:lvl w:ilvl="1">
      <w:start w:val="1"/>
      <w:numFmt w:val="lowerLetter"/>
      <w:pStyle w:val="ListNumber2"/>
      <w:lvlText w:val="%2."/>
      <w:lvlJc w:val="left"/>
      <w:pPr>
        <w:tabs>
          <w:tab w:val="num" w:pos="992"/>
        </w:tabs>
        <w:ind w:left="992" w:hanging="425"/>
      </w:pPr>
      <w:rPr>
        <w:rFonts w:hint="default"/>
        <w:b w:val="0"/>
      </w:rPr>
    </w:lvl>
    <w:lvl w:ilvl="2">
      <w:start w:val="1"/>
      <w:numFmt w:val="lowerRoman"/>
      <w:lvlText w:val="%3."/>
      <w:lvlJc w:val="right"/>
      <w:pPr>
        <w:tabs>
          <w:tab w:val="num" w:pos="1417"/>
        </w:tabs>
        <w:ind w:left="1417" w:hanging="425"/>
      </w:pPr>
      <w:rPr>
        <w:rFonts w:hint="default"/>
      </w:rPr>
    </w:lvl>
    <w:lvl w:ilvl="3">
      <w:start w:val="1"/>
      <w:numFmt w:val="decimal"/>
      <w:lvlText w:val="%4."/>
      <w:lvlJc w:val="left"/>
      <w:pPr>
        <w:tabs>
          <w:tab w:val="num" w:pos="482"/>
        </w:tabs>
        <w:ind w:left="2183" w:hanging="426"/>
      </w:pPr>
      <w:rPr>
        <w:rFonts w:hint="default"/>
      </w:rPr>
    </w:lvl>
    <w:lvl w:ilvl="4">
      <w:start w:val="1"/>
      <w:numFmt w:val="lowerLetter"/>
      <w:lvlText w:val="%5."/>
      <w:lvlJc w:val="left"/>
      <w:pPr>
        <w:tabs>
          <w:tab w:val="num" w:pos="4439"/>
        </w:tabs>
        <w:ind w:left="4439" w:hanging="363"/>
      </w:pPr>
      <w:rPr>
        <w:rFonts w:hint="default"/>
      </w:rPr>
    </w:lvl>
    <w:lvl w:ilvl="5">
      <w:start w:val="1"/>
      <w:numFmt w:val="lowerRoman"/>
      <w:lvlText w:val="%6."/>
      <w:lvlJc w:val="right"/>
      <w:pPr>
        <w:tabs>
          <w:tab w:val="num" w:pos="5159"/>
        </w:tabs>
        <w:ind w:left="5159" w:hanging="181"/>
      </w:pPr>
      <w:rPr>
        <w:rFonts w:hint="default"/>
      </w:rPr>
    </w:lvl>
    <w:lvl w:ilvl="6">
      <w:start w:val="1"/>
      <w:numFmt w:val="decimal"/>
      <w:lvlText w:val="%7."/>
      <w:lvlJc w:val="left"/>
      <w:pPr>
        <w:tabs>
          <w:tab w:val="num" w:pos="5879"/>
        </w:tabs>
        <w:ind w:left="5879" w:hanging="363"/>
      </w:pPr>
      <w:rPr>
        <w:rFonts w:hint="default"/>
      </w:rPr>
    </w:lvl>
    <w:lvl w:ilvl="7">
      <w:start w:val="1"/>
      <w:numFmt w:val="lowerLetter"/>
      <w:lvlText w:val="%8."/>
      <w:lvlJc w:val="left"/>
      <w:pPr>
        <w:tabs>
          <w:tab w:val="num" w:pos="6599"/>
        </w:tabs>
        <w:ind w:left="6599" w:hanging="363"/>
      </w:pPr>
      <w:rPr>
        <w:rFonts w:hint="default"/>
      </w:rPr>
    </w:lvl>
    <w:lvl w:ilvl="8">
      <w:start w:val="1"/>
      <w:numFmt w:val="lowerRoman"/>
      <w:lvlText w:val="%9."/>
      <w:lvlJc w:val="right"/>
      <w:pPr>
        <w:tabs>
          <w:tab w:val="num" w:pos="7319"/>
        </w:tabs>
        <w:ind w:left="7319" w:hanging="181"/>
      </w:pPr>
      <w:rPr>
        <w:rFonts w:hint="default"/>
      </w:rPr>
    </w:lvl>
  </w:abstractNum>
  <w:abstractNum w:abstractNumId="7" w15:restartNumberingAfterBreak="0">
    <w:nsid w:val="675F70EC"/>
    <w:multiLevelType w:val="hybridMultilevel"/>
    <w:tmpl w:val="C228F8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68222C67"/>
    <w:multiLevelType w:val="multilevel"/>
    <w:tmpl w:val="9B64B25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D446C50"/>
    <w:multiLevelType w:val="hybridMultilevel"/>
    <w:tmpl w:val="9B80F0D0"/>
    <w:lvl w:ilvl="0" w:tplc="14090001">
      <w:start w:val="1"/>
      <w:numFmt w:val="bullet"/>
      <w:lvlText w:val=""/>
      <w:lvlJc w:val="left"/>
      <w:pPr>
        <w:ind w:left="1440" w:hanging="360"/>
      </w:pPr>
      <w:rPr>
        <w:rFonts w:ascii="Symbol" w:hAnsi="Symbol" w:hint="default"/>
      </w:rPr>
    </w:lvl>
    <w:lvl w:ilvl="1" w:tplc="E7CC1CD8">
      <w:numFmt w:val="bullet"/>
      <w:lvlText w:val="•"/>
      <w:lvlJc w:val="left"/>
      <w:pPr>
        <w:ind w:left="2520" w:hanging="720"/>
      </w:pPr>
      <w:rPr>
        <w:rFonts w:ascii="Verdana" w:eastAsia="Times New Roman" w:hAnsi="Verdana" w:cs="Times New Roman"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5"/>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3"/>
  </w:num>
  <w:num w:numId="10">
    <w:abstractNumId w:val="4"/>
  </w:num>
  <w:num w:numId="11">
    <w:abstractNumId w:val="9"/>
  </w:num>
  <w:num w:numId="12">
    <w:abstractNumId w:val="7"/>
  </w:num>
  <w:num w:numId="13">
    <w:abstractNumId w:val="5"/>
  </w:num>
  <w:num w:numId="14">
    <w:abstractNumId w:val="5"/>
  </w:num>
  <w:num w:numId="15">
    <w:abstractNumId w:val="5"/>
  </w:num>
  <w:num w:numId="16">
    <w:abstractNumId w:val="5"/>
  </w:num>
  <w:num w:numId="17">
    <w:abstractNumId w:val="5"/>
  </w:num>
  <w:num w:numId="18">
    <w:abstractNumId w:val="6"/>
  </w:num>
  <w:num w:numId="19">
    <w:abstractNumId w:val="6"/>
  </w:num>
  <w:num w:numId="20">
    <w:abstractNumId w:val="6"/>
  </w:num>
  <w:num w:numId="2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18A"/>
    <w:rsid w:val="000263A2"/>
    <w:rsid w:val="00027FC0"/>
    <w:rsid w:val="0004100A"/>
    <w:rsid w:val="00044B83"/>
    <w:rsid w:val="0006162C"/>
    <w:rsid w:val="0006197D"/>
    <w:rsid w:val="00062776"/>
    <w:rsid w:val="000648D2"/>
    <w:rsid w:val="00091976"/>
    <w:rsid w:val="000B2CC6"/>
    <w:rsid w:val="000C1743"/>
    <w:rsid w:val="000C3EF8"/>
    <w:rsid w:val="000D700D"/>
    <w:rsid w:val="000E1920"/>
    <w:rsid w:val="000E1FCC"/>
    <w:rsid w:val="00101769"/>
    <w:rsid w:val="001443C2"/>
    <w:rsid w:val="00147510"/>
    <w:rsid w:val="0017474E"/>
    <w:rsid w:val="00176F14"/>
    <w:rsid w:val="001802AB"/>
    <w:rsid w:val="001852F2"/>
    <w:rsid w:val="001A30BB"/>
    <w:rsid w:val="001C07BD"/>
    <w:rsid w:val="001C0B86"/>
    <w:rsid w:val="001E2EFE"/>
    <w:rsid w:val="001F07DA"/>
    <w:rsid w:val="001F47D7"/>
    <w:rsid w:val="001F6EFF"/>
    <w:rsid w:val="00201676"/>
    <w:rsid w:val="002138A9"/>
    <w:rsid w:val="002166C5"/>
    <w:rsid w:val="00224CBD"/>
    <w:rsid w:val="00231807"/>
    <w:rsid w:val="00232F55"/>
    <w:rsid w:val="002418E1"/>
    <w:rsid w:val="0024794F"/>
    <w:rsid w:val="00250BF3"/>
    <w:rsid w:val="00252A2E"/>
    <w:rsid w:val="00260A5A"/>
    <w:rsid w:val="0026393E"/>
    <w:rsid w:val="0027379A"/>
    <w:rsid w:val="0028010A"/>
    <w:rsid w:val="00294223"/>
    <w:rsid w:val="002A432D"/>
    <w:rsid w:val="002A7373"/>
    <w:rsid w:val="002B166C"/>
    <w:rsid w:val="002C5124"/>
    <w:rsid w:val="002D2D27"/>
    <w:rsid w:val="002F31D4"/>
    <w:rsid w:val="00315B50"/>
    <w:rsid w:val="00324CD8"/>
    <w:rsid w:val="0034351F"/>
    <w:rsid w:val="00347A96"/>
    <w:rsid w:val="00351587"/>
    <w:rsid w:val="00352C4C"/>
    <w:rsid w:val="00366590"/>
    <w:rsid w:val="00376746"/>
    <w:rsid w:val="00383E2E"/>
    <w:rsid w:val="0038531E"/>
    <w:rsid w:val="003C0B77"/>
    <w:rsid w:val="003C3EB4"/>
    <w:rsid w:val="003D1FA8"/>
    <w:rsid w:val="00410FAA"/>
    <w:rsid w:val="00445C59"/>
    <w:rsid w:val="00447A5E"/>
    <w:rsid w:val="00462D94"/>
    <w:rsid w:val="0047169C"/>
    <w:rsid w:val="0048055F"/>
    <w:rsid w:val="004923B6"/>
    <w:rsid w:val="004B06AE"/>
    <w:rsid w:val="004B7AB0"/>
    <w:rsid w:val="004D2886"/>
    <w:rsid w:val="004F4A54"/>
    <w:rsid w:val="00503EDD"/>
    <w:rsid w:val="00505182"/>
    <w:rsid w:val="005114B9"/>
    <w:rsid w:val="00522340"/>
    <w:rsid w:val="005245D5"/>
    <w:rsid w:val="00527215"/>
    <w:rsid w:val="005323E5"/>
    <w:rsid w:val="00540A51"/>
    <w:rsid w:val="00544F27"/>
    <w:rsid w:val="00556E25"/>
    <w:rsid w:val="005711C9"/>
    <w:rsid w:val="005716BF"/>
    <w:rsid w:val="005854A7"/>
    <w:rsid w:val="00595422"/>
    <w:rsid w:val="00597642"/>
    <w:rsid w:val="005A2DB8"/>
    <w:rsid w:val="005B52FD"/>
    <w:rsid w:val="005C734E"/>
    <w:rsid w:val="005D296B"/>
    <w:rsid w:val="005E664F"/>
    <w:rsid w:val="005F21DC"/>
    <w:rsid w:val="00617BBF"/>
    <w:rsid w:val="00651D30"/>
    <w:rsid w:val="0065272A"/>
    <w:rsid w:val="0065569F"/>
    <w:rsid w:val="00661374"/>
    <w:rsid w:val="00661677"/>
    <w:rsid w:val="00676134"/>
    <w:rsid w:val="006848A8"/>
    <w:rsid w:val="00691C9D"/>
    <w:rsid w:val="006A4D0A"/>
    <w:rsid w:val="006A6483"/>
    <w:rsid w:val="006B636B"/>
    <w:rsid w:val="006F6006"/>
    <w:rsid w:val="00714DB0"/>
    <w:rsid w:val="007223B1"/>
    <w:rsid w:val="00722A0B"/>
    <w:rsid w:val="007234AF"/>
    <w:rsid w:val="007308E1"/>
    <w:rsid w:val="0073554F"/>
    <w:rsid w:val="0073622E"/>
    <w:rsid w:val="00765588"/>
    <w:rsid w:val="00776B90"/>
    <w:rsid w:val="007830F3"/>
    <w:rsid w:val="00794618"/>
    <w:rsid w:val="0079793A"/>
    <w:rsid w:val="007A68B1"/>
    <w:rsid w:val="007B101A"/>
    <w:rsid w:val="007C1D13"/>
    <w:rsid w:val="007D3980"/>
    <w:rsid w:val="007D4BDB"/>
    <w:rsid w:val="00831A7A"/>
    <w:rsid w:val="00836538"/>
    <w:rsid w:val="008571D0"/>
    <w:rsid w:val="00867C4D"/>
    <w:rsid w:val="00882462"/>
    <w:rsid w:val="00890041"/>
    <w:rsid w:val="008A3435"/>
    <w:rsid w:val="008A58BA"/>
    <w:rsid w:val="008A6370"/>
    <w:rsid w:val="008B515E"/>
    <w:rsid w:val="008B52D8"/>
    <w:rsid w:val="008B7D4C"/>
    <w:rsid w:val="008C6E83"/>
    <w:rsid w:val="008D1BBB"/>
    <w:rsid w:val="008D230A"/>
    <w:rsid w:val="008E5ABB"/>
    <w:rsid w:val="008E5B91"/>
    <w:rsid w:val="008F0945"/>
    <w:rsid w:val="009218A4"/>
    <w:rsid w:val="00957B62"/>
    <w:rsid w:val="00960752"/>
    <w:rsid w:val="009667B2"/>
    <w:rsid w:val="009701B5"/>
    <w:rsid w:val="0098046F"/>
    <w:rsid w:val="009854B2"/>
    <w:rsid w:val="0099446D"/>
    <w:rsid w:val="009954EC"/>
    <w:rsid w:val="009A41EF"/>
    <w:rsid w:val="009B0740"/>
    <w:rsid w:val="009C4190"/>
    <w:rsid w:val="009D3366"/>
    <w:rsid w:val="009E0632"/>
    <w:rsid w:val="00A00620"/>
    <w:rsid w:val="00A15C36"/>
    <w:rsid w:val="00A27058"/>
    <w:rsid w:val="00A277F3"/>
    <w:rsid w:val="00A3262B"/>
    <w:rsid w:val="00A45453"/>
    <w:rsid w:val="00A504D4"/>
    <w:rsid w:val="00A622F6"/>
    <w:rsid w:val="00A62637"/>
    <w:rsid w:val="00A74FEB"/>
    <w:rsid w:val="00A92587"/>
    <w:rsid w:val="00A94951"/>
    <w:rsid w:val="00AA575C"/>
    <w:rsid w:val="00AA7BD9"/>
    <w:rsid w:val="00AB732A"/>
    <w:rsid w:val="00AC4B04"/>
    <w:rsid w:val="00AC72A0"/>
    <w:rsid w:val="00AE3078"/>
    <w:rsid w:val="00B349F8"/>
    <w:rsid w:val="00B4434A"/>
    <w:rsid w:val="00B550F6"/>
    <w:rsid w:val="00B6368E"/>
    <w:rsid w:val="00B65F4B"/>
    <w:rsid w:val="00B80748"/>
    <w:rsid w:val="00BA1829"/>
    <w:rsid w:val="00BB0A14"/>
    <w:rsid w:val="00BC28A7"/>
    <w:rsid w:val="00BC4CA4"/>
    <w:rsid w:val="00BC7CDC"/>
    <w:rsid w:val="00BD0295"/>
    <w:rsid w:val="00BF3757"/>
    <w:rsid w:val="00C0025A"/>
    <w:rsid w:val="00C35FBA"/>
    <w:rsid w:val="00C5676B"/>
    <w:rsid w:val="00C6618A"/>
    <w:rsid w:val="00C90757"/>
    <w:rsid w:val="00C954A3"/>
    <w:rsid w:val="00C9722B"/>
    <w:rsid w:val="00CA112D"/>
    <w:rsid w:val="00CB5783"/>
    <w:rsid w:val="00CB71C2"/>
    <w:rsid w:val="00CC0CCA"/>
    <w:rsid w:val="00CC72AE"/>
    <w:rsid w:val="00CC7FB9"/>
    <w:rsid w:val="00D02E2B"/>
    <w:rsid w:val="00D05672"/>
    <w:rsid w:val="00D066D8"/>
    <w:rsid w:val="00D24E1B"/>
    <w:rsid w:val="00D2773B"/>
    <w:rsid w:val="00D32E4C"/>
    <w:rsid w:val="00D51E84"/>
    <w:rsid w:val="00D52737"/>
    <w:rsid w:val="00D60747"/>
    <w:rsid w:val="00D65D73"/>
    <w:rsid w:val="00D75382"/>
    <w:rsid w:val="00D76B58"/>
    <w:rsid w:val="00D91189"/>
    <w:rsid w:val="00D92734"/>
    <w:rsid w:val="00DA2EAD"/>
    <w:rsid w:val="00DC3789"/>
    <w:rsid w:val="00DC722E"/>
    <w:rsid w:val="00DE1BD8"/>
    <w:rsid w:val="00DE7FFB"/>
    <w:rsid w:val="00E1069A"/>
    <w:rsid w:val="00E25736"/>
    <w:rsid w:val="00E93D50"/>
    <w:rsid w:val="00EA46E4"/>
    <w:rsid w:val="00EA6008"/>
    <w:rsid w:val="00EB16C6"/>
    <w:rsid w:val="00EC400A"/>
    <w:rsid w:val="00F17AD3"/>
    <w:rsid w:val="00F22508"/>
    <w:rsid w:val="00F241A9"/>
    <w:rsid w:val="00F433AB"/>
    <w:rsid w:val="00F6013F"/>
    <w:rsid w:val="00F62DF5"/>
    <w:rsid w:val="00F909E0"/>
    <w:rsid w:val="00FD7832"/>
    <w:rsid w:val="00FE44BE"/>
    <w:rsid w:val="00FE523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6B1DDF"/>
  <w15:docId w15:val="{EE8062B5-F9F5-416C-8325-CC4AF54B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iPriority="59" w:unhideWhenUsed="1" w:qFormat="1"/>
    <w:lsdException w:name="footer" w:semiHidden="1" w:unhideWhenUsed="1" w:qFormat="1"/>
    <w:lsdException w:name="index heading" w:semiHidden="1" w:unhideWhenUsed="1"/>
    <w:lsdException w:name="caption" w:semiHidden="1" w:uiPriority="4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nhideWhenUsed="1"/>
    <w:lsdException w:name="page number" w:semiHidden="1" w:uiPriority="5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9" w:unhideWhenUsed="1" w:qFormat="1"/>
    <w:lsdException w:name="List Number" w:semiHidden="1" w:uiPriority="1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9" w:unhideWhenUsed="1" w:qFormat="1"/>
    <w:lsdException w:name="List Bullet 3" w:semiHidden="1" w:uiPriority="29" w:unhideWhenUsed="1" w:qFormat="1"/>
    <w:lsdException w:name="List Bullet 4" w:semiHidden="1" w:unhideWhenUsed="1"/>
    <w:lsdException w:name="List Bullet 5" w:semiHidden="1" w:unhideWhenUsed="1"/>
    <w:lsdException w:name="List Number 2" w:semiHidden="1" w:uiPriority="19" w:unhideWhenUsed="1" w:qFormat="1"/>
    <w:lsdException w:name="List Number 3" w:semiHidden="1" w:uiPriority="1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30" w:unhideWhenUsed="1" w:qFormat="1"/>
    <w:lsdException w:name="List Continue 2" w:semiHidden="1" w:uiPriority="30" w:unhideWhenUsed="1" w:qFormat="1"/>
    <w:lsdException w:name="List Continue 3" w:semiHidden="1" w:uiPriority="3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8"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5E664F"/>
    <w:pPr>
      <w:spacing w:line="276" w:lineRule="auto"/>
    </w:pPr>
    <w:rPr>
      <w:rFonts w:ascii="Verdana" w:hAnsi="Verdana"/>
      <w:sz w:val="20"/>
      <w:szCs w:val="22"/>
      <w:lang w:val="en-NZ"/>
    </w:rPr>
  </w:style>
  <w:style w:type="paragraph" w:styleId="Heading1">
    <w:name w:val="heading 1"/>
    <w:next w:val="BodyText"/>
    <w:link w:val="Heading1Char"/>
    <w:uiPriority w:val="4"/>
    <w:qFormat/>
    <w:rsid w:val="00D02E2B"/>
    <w:pPr>
      <w:spacing w:before="100" w:line="480" w:lineRule="atLeast"/>
      <w:ind w:right="-754"/>
      <w:outlineLvl w:val="0"/>
    </w:pPr>
    <w:rPr>
      <w:rFonts w:ascii="Verdana" w:eastAsia="Arial" w:hAnsi="Verdana" w:cs="Lato Semibold"/>
      <w:b/>
      <w:color w:val="414141"/>
      <w:sz w:val="36"/>
      <w:szCs w:val="32"/>
      <w:lang w:val="en-NZ"/>
    </w:rPr>
  </w:style>
  <w:style w:type="paragraph" w:styleId="Heading2">
    <w:name w:val="heading 2"/>
    <w:basedOn w:val="Heading1"/>
    <w:next w:val="BodyText"/>
    <w:link w:val="Heading2Char"/>
    <w:uiPriority w:val="4"/>
    <w:qFormat/>
    <w:rsid w:val="00D02E2B"/>
    <w:pPr>
      <w:numPr>
        <w:ilvl w:val="1"/>
      </w:numPr>
      <w:spacing w:line="360" w:lineRule="atLeast"/>
      <w:outlineLvl w:val="1"/>
    </w:pPr>
    <w:rPr>
      <w:bCs/>
      <w:iCs/>
      <w:sz w:val="32"/>
      <w:szCs w:val="28"/>
    </w:rPr>
  </w:style>
  <w:style w:type="paragraph" w:styleId="Heading3">
    <w:name w:val="heading 3"/>
    <w:basedOn w:val="Heading2"/>
    <w:next w:val="BodyText"/>
    <w:link w:val="Heading3Char"/>
    <w:uiPriority w:val="4"/>
    <w:qFormat/>
    <w:rsid w:val="00CB71C2"/>
    <w:pPr>
      <w:keepNext/>
      <w:keepLines/>
      <w:numPr>
        <w:ilvl w:val="0"/>
      </w:numPr>
      <w:spacing w:line="280" w:lineRule="atLeast"/>
      <w:outlineLvl w:val="2"/>
    </w:pPr>
    <w:rPr>
      <w:rFonts w:eastAsiaTheme="majorEastAsia"/>
      <w:bCs w:val="0"/>
      <w:szCs w:val="26"/>
    </w:rPr>
  </w:style>
  <w:style w:type="paragraph" w:styleId="Heading4">
    <w:name w:val="heading 4"/>
    <w:basedOn w:val="BodyText"/>
    <w:next w:val="BodyText"/>
    <w:link w:val="Heading4Char"/>
    <w:uiPriority w:val="4"/>
    <w:qFormat/>
    <w:rsid w:val="00CB71C2"/>
    <w:pPr>
      <w:outlineLvl w:val="3"/>
    </w:pPr>
    <w:rPr>
      <w:rFonts w:cs="Arial"/>
      <w:b/>
      <w:szCs w:val="19"/>
    </w:rPr>
  </w:style>
  <w:style w:type="paragraph" w:styleId="Heading5">
    <w:name w:val="heading 5"/>
    <w:basedOn w:val="Normal"/>
    <w:next w:val="Normal"/>
    <w:link w:val="Heading5Char"/>
    <w:uiPriority w:val="9"/>
    <w:semiHidden/>
    <w:qFormat/>
    <w:rsid w:val="00CB71C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71C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71C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1C2"/>
    <w:pPr>
      <w:keepNext/>
      <w:keepLines/>
      <w:numPr>
        <w:ilvl w:val="7"/>
        <w:numId w:val="2"/>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B71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691C9D"/>
    <w:pPr>
      <w:spacing w:after="240" w:line="240" w:lineRule="atLeast"/>
    </w:pPr>
    <w:rPr>
      <w:rFonts w:ascii="Verdana" w:eastAsia="Times New Roman" w:hAnsi="Verdana" w:cs="Times New Roman"/>
      <w:color w:val="414141"/>
      <w:spacing w:val="4"/>
      <w:sz w:val="20"/>
      <w:lang w:val="en-NZ"/>
    </w:rPr>
  </w:style>
  <w:style w:type="character" w:customStyle="1" w:styleId="BodyTextChar">
    <w:name w:val="Body Text Char"/>
    <w:basedOn w:val="DefaultParagraphFont"/>
    <w:link w:val="BodyText"/>
    <w:rsid w:val="00691C9D"/>
    <w:rPr>
      <w:rFonts w:ascii="Verdana" w:eastAsia="Times New Roman" w:hAnsi="Verdana" w:cs="Times New Roman"/>
      <w:color w:val="414141"/>
      <w:spacing w:val="4"/>
      <w:sz w:val="20"/>
      <w:lang w:val="en-NZ"/>
    </w:rPr>
  </w:style>
  <w:style w:type="paragraph" w:customStyle="1" w:styleId="BodyTextCentre">
    <w:name w:val="Body Text (Centre)"/>
    <w:basedOn w:val="BodyText"/>
    <w:rsid w:val="00CB71C2"/>
    <w:pPr>
      <w:jc w:val="center"/>
    </w:pPr>
  </w:style>
  <w:style w:type="paragraph" w:customStyle="1" w:styleId="BodyTextRight">
    <w:name w:val="Body Text (Right)"/>
    <w:basedOn w:val="BodyText"/>
    <w:rsid w:val="00CB71C2"/>
    <w:pPr>
      <w:jc w:val="right"/>
    </w:pPr>
  </w:style>
  <w:style w:type="paragraph" w:styleId="Caption">
    <w:name w:val="caption"/>
    <w:basedOn w:val="BodyText"/>
    <w:next w:val="BodyText"/>
    <w:uiPriority w:val="44"/>
    <w:qFormat/>
    <w:rsid w:val="00CB71C2"/>
    <w:rPr>
      <w:rFonts w:eastAsia="Arial" w:cs="Arial"/>
      <w:b/>
      <w:bCs/>
      <w:szCs w:val="19"/>
      <w:lang w:eastAsia="en-GB"/>
    </w:rPr>
  </w:style>
  <w:style w:type="character" w:styleId="CommentReference">
    <w:name w:val="annotation reference"/>
    <w:uiPriority w:val="99"/>
    <w:semiHidden/>
    <w:rsid w:val="00CB71C2"/>
    <w:rPr>
      <w:sz w:val="16"/>
      <w:szCs w:val="16"/>
    </w:rPr>
  </w:style>
  <w:style w:type="paragraph" w:styleId="CommentText">
    <w:name w:val="annotation text"/>
    <w:basedOn w:val="Normal"/>
    <w:link w:val="CommentTextChar"/>
    <w:uiPriority w:val="99"/>
    <w:semiHidden/>
    <w:rsid w:val="00CB71C2"/>
    <w:pPr>
      <w:spacing w:line="260" w:lineRule="atLeast"/>
    </w:pPr>
    <w:rPr>
      <w:spacing w:val="6"/>
      <w:szCs w:val="20"/>
    </w:rPr>
  </w:style>
  <w:style w:type="character" w:customStyle="1" w:styleId="CommentTextChar">
    <w:name w:val="Comment Text Char"/>
    <w:basedOn w:val="DefaultParagraphFont"/>
    <w:link w:val="CommentText"/>
    <w:uiPriority w:val="99"/>
    <w:semiHidden/>
    <w:rsid w:val="00CB71C2"/>
    <w:rPr>
      <w:rFonts w:ascii="Verdana" w:eastAsia="Times New Roman" w:hAnsi="Verdana" w:cs="Times New Roman"/>
      <w:spacing w:val="6"/>
      <w:sz w:val="22"/>
      <w:szCs w:val="20"/>
      <w:lang w:val="en-NZ"/>
    </w:rPr>
  </w:style>
  <w:style w:type="paragraph" w:styleId="CommentSubject">
    <w:name w:val="annotation subject"/>
    <w:basedOn w:val="CommentText"/>
    <w:next w:val="CommentText"/>
    <w:link w:val="CommentSubjectChar"/>
    <w:uiPriority w:val="99"/>
    <w:semiHidden/>
    <w:unhideWhenUsed/>
    <w:rsid w:val="00CB71C2"/>
    <w:pPr>
      <w:spacing w:line="240" w:lineRule="auto"/>
    </w:pPr>
    <w:rPr>
      <w:b/>
      <w:bCs/>
    </w:rPr>
  </w:style>
  <w:style w:type="character" w:customStyle="1" w:styleId="CommentSubjectChar">
    <w:name w:val="Comment Subject Char"/>
    <w:basedOn w:val="CommentTextChar"/>
    <w:link w:val="CommentSubject"/>
    <w:uiPriority w:val="99"/>
    <w:semiHidden/>
    <w:rsid w:val="00CB71C2"/>
    <w:rPr>
      <w:rFonts w:ascii="Verdana" w:eastAsia="Times New Roman" w:hAnsi="Verdana" w:cs="Times New Roman"/>
      <w:b/>
      <w:bCs/>
      <w:spacing w:val="6"/>
      <w:sz w:val="22"/>
      <w:szCs w:val="20"/>
      <w:lang w:val="en-NZ"/>
    </w:rPr>
  </w:style>
  <w:style w:type="character" w:styleId="FollowedHyperlink">
    <w:name w:val="FollowedHyperlink"/>
    <w:basedOn w:val="DefaultParagraphFont"/>
    <w:uiPriority w:val="99"/>
    <w:rsid w:val="00CB71C2"/>
    <w:rPr>
      <w:color w:val="808080" w:themeColor="background1" w:themeShade="80"/>
      <w:u w:val="single"/>
    </w:rPr>
  </w:style>
  <w:style w:type="paragraph" w:styleId="Footer">
    <w:name w:val="footer"/>
    <w:link w:val="FooterChar"/>
    <w:uiPriority w:val="99"/>
    <w:qFormat/>
    <w:rsid w:val="000E1920"/>
    <w:pPr>
      <w:tabs>
        <w:tab w:val="right" w:pos="14570"/>
      </w:tabs>
      <w:spacing w:after="40" w:line="160" w:lineRule="atLeast"/>
      <w:ind w:right="-478"/>
    </w:pPr>
    <w:rPr>
      <w:rFonts w:ascii="Arial" w:eastAsia="Times New Roman" w:hAnsi="Arial" w:cs="Times New Roman"/>
      <w:noProof/>
      <w:sz w:val="16"/>
      <w:szCs w:val="12"/>
      <w:lang w:val="en-NZ"/>
    </w:rPr>
  </w:style>
  <w:style w:type="character" w:customStyle="1" w:styleId="FooterChar">
    <w:name w:val="Footer Char"/>
    <w:basedOn w:val="DefaultParagraphFont"/>
    <w:link w:val="Footer"/>
    <w:uiPriority w:val="99"/>
    <w:rsid w:val="000E1920"/>
    <w:rPr>
      <w:rFonts w:ascii="Arial" w:eastAsia="Times New Roman" w:hAnsi="Arial" w:cs="Times New Roman"/>
      <w:noProof/>
      <w:sz w:val="16"/>
      <w:szCs w:val="12"/>
      <w:lang w:val="en-NZ"/>
    </w:rPr>
  </w:style>
  <w:style w:type="character" w:styleId="FootnoteReference">
    <w:name w:val="footnote reference"/>
    <w:basedOn w:val="DefaultParagraphFont"/>
    <w:uiPriority w:val="79"/>
    <w:rsid w:val="00CB71C2"/>
    <w:rPr>
      <w:rFonts w:ascii="Arial" w:hAnsi="Arial"/>
      <w:sz w:val="20"/>
      <w:vertAlign w:val="superscript"/>
    </w:rPr>
  </w:style>
  <w:style w:type="paragraph" w:styleId="FootnoteText">
    <w:name w:val="footnote text"/>
    <w:basedOn w:val="Normal"/>
    <w:link w:val="FootnoteTextChar"/>
    <w:uiPriority w:val="79"/>
    <w:rsid w:val="00CB71C2"/>
    <w:pPr>
      <w:tabs>
        <w:tab w:val="left" w:pos="340"/>
      </w:tabs>
      <w:spacing w:before="40" w:after="40" w:line="160" w:lineRule="atLeast"/>
      <w:ind w:left="113" w:hanging="113"/>
    </w:pPr>
    <w:rPr>
      <w:rFonts w:eastAsia="Arial" w:cs="Arial"/>
      <w:spacing w:val="6"/>
      <w:w w:val="103"/>
      <w:sz w:val="16"/>
      <w:szCs w:val="19"/>
      <w:lang w:eastAsia="en-GB"/>
    </w:rPr>
  </w:style>
  <w:style w:type="character" w:customStyle="1" w:styleId="FootnoteTextChar">
    <w:name w:val="Footnote Text Char"/>
    <w:basedOn w:val="DefaultParagraphFont"/>
    <w:link w:val="FootnoteText"/>
    <w:uiPriority w:val="79"/>
    <w:rsid w:val="00CB71C2"/>
    <w:rPr>
      <w:rFonts w:ascii="Verdana" w:eastAsia="Arial" w:hAnsi="Verdana" w:cs="Arial"/>
      <w:spacing w:val="6"/>
      <w:w w:val="103"/>
      <w:sz w:val="16"/>
      <w:szCs w:val="19"/>
      <w:lang w:val="en-NZ" w:eastAsia="en-GB"/>
    </w:rPr>
  </w:style>
  <w:style w:type="paragraph" w:styleId="Header">
    <w:name w:val="header"/>
    <w:link w:val="HeaderChar"/>
    <w:uiPriority w:val="59"/>
    <w:qFormat/>
    <w:rsid w:val="00CB71C2"/>
    <w:pPr>
      <w:tabs>
        <w:tab w:val="right" w:pos="14601"/>
      </w:tabs>
      <w:spacing w:after="40" w:line="260" w:lineRule="atLeast"/>
      <w:ind w:right="-46"/>
      <w:jc w:val="right"/>
    </w:pPr>
    <w:rPr>
      <w:rFonts w:ascii="Arial" w:eastAsia="Times New Roman" w:hAnsi="Arial" w:cs="Times New Roman"/>
      <w:sz w:val="16"/>
      <w:szCs w:val="22"/>
      <w:lang w:val="en-NZ"/>
    </w:rPr>
  </w:style>
  <w:style w:type="character" w:customStyle="1" w:styleId="HeaderChar">
    <w:name w:val="Header Char"/>
    <w:basedOn w:val="DefaultParagraphFont"/>
    <w:link w:val="Header"/>
    <w:uiPriority w:val="59"/>
    <w:rsid w:val="00CB71C2"/>
    <w:rPr>
      <w:rFonts w:ascii="Arial" w:eastAsia="Times New Roman" w:hAnsi="Arial" w:cs="Times New Roman"/>
      <w:sz w:val="16"/>
      <w:szCs w:val="22"/>
      <w:lang w:val="en-NZ"/>
    </w:rPr>
  </w:style>
  <w:style w:type="character" w:customStyle="1" w:styleId="Heading1Char">
    <w:name w:val="Heading 1 Char"/>
    <w:basedOn w:val="DefaultParagraphFont"/>
    <w:link w:val="Heading1"/>
    <w:uiPriority w:val="4"/>
    <w:rsid w:val="00D02E2B"/>
    <w:rPr>
      <w:rFonts w:ascii="Verdana" w:eastAsia="Arial" w:hAnsi="Verdana" w:cs="Lato Semibold"/>
      <w:b/>
      <w:color w:val="414141"/>
      <w:sz w:val="36"/>
      <w:szCs w:val="32"/>
      <w:lang w:val="en-NZ"/>
    </w:rPr>
  </w:style>
  <w:style w:type="character" w:customStyle="1" w:styleId="Heading2Char">
    <w:name w:val="Heading 2 Char"/>
    <w:basedOn w:val="DefaultParagraphFont"/>
    <w:link w:val="Heading2"/>
    <w:uiPriority w:val="4"/>
    <w:rsid w:val="00D02E2B"/>
    <w:rPr>
      <w:rFonts w:ascii="Verdana" w:eastAsia="Arial" w:hAnsi="Verdana" w:cs="Lato Semibold"/>
      <w:b/>
      <w:bCs/>
      <w:iCs/>
      <w:color w:val="414141"/>
      <w:sz w:val="32"/>
      <w:szCs w:val="28"/>
      <w:lang w:val="en-NZ"/>
    </w:rPr>
  </w:style>
  <w:style w:type="character" w:customStyle="1" w:styleId="Heading3Char">
    <w:name w:val="Heading 3 Char"/>
    <w:basedOn w:val="DefaultParagraphFont"/>
    <w:link w:val="Heading3"/>
    <w:uiPriority w:val="4"/>
    <w:rsid w:val="00CB71C2"/>
    <w:rPr>
      <w:rFonts w:asciiTheme="majorHAnsi" w:eastAsiaTheme="majorEastAsia" w:hAnsiTheme="majorHAnsi" w:cs="Lato Semibold"/>
      <w:b/>
      <w:iCs/>
      <w:color w:val="414141"/>
      <w:sz w:val="32"/>
      <w:szCs w:val="26"/>
      <w:lang w:val="en-NZ"/>
    </w:rPr>
  </w:style>
  <w:style w:type="character" w:customStyle="1" w:styleId="Heading4Char">
    <w:name w:val="Heading 4 Char"/>
    <w:basedOn w:val="DefaultParagraphFont"/>
    <w:link w:val="Heading4"/>
    <w:uiPriority w:val="4"/>
    <w:rsid w:val="00CB71C2"/>
    <w:rPr>
      <w:rFonts w:ascii="Verdana" w:eastAsia="Times New Roman" w:hAnsi="Verdana" w:cs="Arial"/>
      <w:b/>
      <w:color w:val="414141"/>
      <w:spacing w:val="4"/>
      <w:sz w:val="22"/>
      <w:szCs w:val="19"/>
      <w:lang w:val="en-NZ"/>
    </w:rPr>
  </w:style>
  <w:style w:type="character" w:customStyle="1" w:styleId="Heading5Char">
    <w:name w:val="Heading 5 Char"/>
    <w:basedOn w:val="DefaultParagraphFont"/>
    <w:link w:val="Heading5"/>
    <w:uiPriority w:val="9"/>
    <w:semiHidden/>
    <w:rsid w:val="00CB71C2"/>
    <w:rPr>
      <w:rFonts w:asciiTheme="majorHAnsi" w:eastAsiaTheme="majorEastAsia" w:hAnsiTheme="majorHAnsi" w:cstheme="majorBidi"/>
      <w:color w:val="365F91" w:themeColor="accent1" w:themeShade="BF"/>
      <w:sz w:val="20"/>
      <w:szCs w:val="22"/>
      <w:lang w:val="en-NZ"/>
    </w:rPr>
  </w:style>
  <w:style w:type="character" w:customStyle="1" w:styleId="Heading6Char">
    <w:name w:val="Heading 6 Char"/>
    <w:basedOn w:val="DefaultParagraphFont"/>
    <w:link w:val="Heading6"/>
    <w:uiPriority w:val="9"/>
    <w:semiHidden/>
    <w:rsid w:val="00CB71C2"/>
    <w:rPr>
      <w:rFonts w:asciiTheme="majorHAnsi" w:eastAsiaTheme="majorEastAsia" w:hAnsiTheme="majorHAnsi" w:cstheme="majorBidi"/>
      <w:color w:val="243F60" w:themeColor="accent1" w:themeShade="7F"/>
      <w:sz w:val="20"/>
      <w:szCs w:val="22"/>
      <w:lang w:val="en-NZ"/>
    </w:rPr>
  </w:style>
  <w:style w:type="character" w:customStyle="1" w:styleId="Heading7Char">
    <w:name w:val="Heading 7 Char"/>
    <w:basedOn w:val="DefaultParagraphFont"/>
    <w:link w:val="Heading7"/>
    <w:uiPriority w:val="9"/>
    <w:semiHidden/>
    <w:rsid w:val="00CB71C2"/>
    <w:rPr>
      <w:rFonts w:asciiTheme="majorHAnsi" w:eastAsiaTheme="majorEastAsia" w:hAnsiTheme="majorHAnsi" w:cstheme="majorBidi"/>
      <w:i/>
      <w:iCs/>
      <w:color w:val="243F60" w:themeColor="accent1" w:themeShade="7F"/>
      <w:sz w:val="20"/>
      <w:szCs w:val="22"/>
      <w:lang w:val="en-NZ"/>
    </w:rPr>
  </w:style>
  <w:style w:type="character" w:customStyle="1" w:styleId="Heading8Char">
    <w:name w:val="Heading 8 Char"/>
    <w:basedOn w:val="DefaultParagraphFont"/>
    <w:link w:val="Heading8"/>
    <w:uiPriority w:val="9"/>
    <w:semiHidden/>
    <w:rsid w:val="00CB71C2"/>
    <w:rPr>
      <w:rFonts w:asciiTheme="majorHAnsi" w:eastAsiaTheme="majorEastAsia" w:hAnsiTheme="majorHAnsi" w:cstheme="majorBidi"/>
      <w:color w:val="272727" w:themeColor="text1" w:themeTint="D8"/>
      <w:sz w:val="20"/>
      <w:szCs w:val="21"/>
      <w:lang w:val="en-NZ"/>
    </w:rPr>
  </w:style>
  <w:style w:type="character" w:customStyle="1" w:styleId="Heading9Char">
    <w:name w:val="Heading 9 Char"/>
    <w:basedOn w:val="DefaultParagraphFont"/>
    <w:link w:val="Heading9"/>
    <w:uiPriority w:val="9"/>
    <w:semiHidden/>
    <w:rsid w:val="00CB71C2"/>
    <w:rPr>
      <w:rFonts w:asciiTheme="majorHAnsi" w:eastAsiaTheme="majorEastAsia" w:hAnsiTheme="majorHAnsi" w:cstheme="majorBidi"/>
      <w:i/>
      <w:iCs/>
      <w:color w:val="272727" w:themeColor="text1" w:themeTint="D8"/>
      <w:sz w:val="20"/>
      <w:szCs w:val="21"/>
      <w:lang w:val="en-NZ"/>
    </w:rPr>
  </w:style>
  <w:style w:type="character" w:styleId="Hyperlink">
    <w:name w:val="Hyperlink"/>
    <w:basedOn w:val="DefaultParagraphFont"/>
    <w:uiPriority w:val="99"/>
    <w:rsid w:val="00DE7FFB"/>
    <w:rPr>
      <w:color w:val="D9D9D9"/>
      <w:u w:val="single"/>
    </w:rPr>
  </w:style>
  <w:style w:type="paragraph" w:styleId="ListBullet">
    <w:name w:val="List Bullet"/>
    <w:basedOn w:val="BodyText"/>
    <w:link w:val="ListBulletChar"/>
    <w:uiPriority w:val="29"/>
    <w:qFormat/>
    <w:rsid w:val="00661374"/>
    <w:pPr>
      <w:numPr>
        <w:numId w:val="3"/>
      </w:numPr>
      <w:spacing w:before="100" w:after="200"/>
      <w:contextualSpacing/>
    </w:pPr>
    <w:rPr>
      <w:lang w:eastAsia="en-GB"/>
    </w:rPr>
  </w:style>
  <w:style w:type="character" w:customStyle="1" w:styleId="ListBulletChar">
    <w:name w:val="List Bullet Char"/>
    <w:link w:val="ListBullet"/>
    <w:uiPriority w:val="29"/>
    <w:rsid w:val="00661374"/>
    <w:rPr>
      <w:rFonts w:ascii="Verdana" w:eastAsia="Times New Roman" w:hAnsi="Verdana" w:cs="Times New Roman"/>
      <w:color w:val="414141"/>
      <w:spacing w:val="4"/>
      <w:sz w:val="20"/>
      <w:lang w:val="en-NZ" w:eastAsia="en-GB"/>
    </w:rPr>
  </w:style>
  <w:style w:type="paragraph" w:styleId="ListBullet2">
    <w:name w:val="List Bullet 2"/>
    <w:basedOn w:val="ListBullet"/>
    <w:uiPriority w:val="29"/>
    <w:qFormat/>
    <w:rsid w:val="00CB71C2"/>
    <w:pPr>
      <w:numPr>
        <w:ilvl w:val="1"/>
      </w:numPr>
    </w:pPr>
  </w:style>
  <w:style w:type="paragraph" w:styleId="ListBullet3">
    <w:name w:val="List Bullet 3"/>
    <w:basedOn w:val="ListBullet2"/>
    <w:uiPriority w:val="29"/>
    <w:qFormat/>
    <w:rsid w:val="00CB71C2"/>
    <w:pPr>
      <w:numPr>
        <w:ilvl w:val="2"/>
      </w:numPr>
      <w:tabs>
        <w:tab w:val="clear" w:pos="1701"/>
        <w:tab w:val="left" w:pos="1418"/>
      </w:tabs>
    </w:pPr>
    <w:rPr>
      <w:noProof/>
    </w:rPr>
  </w:style>
  <w:style w:type="paragraph" w:styleId="ListContinue">
    <w:name w:val="List Continue"/>
    <w:basedOn w:val="BodyText"/>
    <w:uiPriority w:val="30"/>
    <w:qFormat/>
    <w:rsid w:val="00CB71C2"/>
    <w:pPr>
      <w:spacing w:before="100" w:after="200"/>
      <w:ind w:left="567"/>
    </w:pPr>
  </w:style>
  <w:style w:type="paragraph" w:styleId="ListContinue2">
    <w:name w:val="List Continue 2"/>
    <w:basedOn w:val="BodyText"/>
    <w:uiPriority w:val="30"/>
    <w:qFormat/>
    <w:rsid w:val="00CB71C2"/>
    <w:pPr>
      <w:spacing w:before="100" w:after="100"/>
      <w:ind w:left="992"/>
    </w:pPr>
  </w:style>
  <w:style w:type="paragraph" w:styleId="ListContinue3">
    <w:name w:val="List Continue 3"/>
    <w:basedOn w:val="BodyText"/>
    <w:uiPriority w:val="30"/>
    <w:rsid w:val="00CB71C2"/>
    <w:pPr>
      <w:spacing w:before="100" w:after="100"/>
      <w:ind w:left="1418"/>
    </w:pPr>
  </w:style>
  <w:style w:type="paragraph" w:styleId="ListNumber">
    <w:name w:val="List Number"/>
    <w:basedOn w:val="BodyText"/>
    <w:link w:val="ListNumberChar"/>
    <w:uiPriority w:val="19"/>
    <w:qFormat/>
    <w:rsid w:val="00661374"/>
    <w:pPr>
      <w:numPr>
        <w:numId w:val="4"/>
      </w:numPr>
      <w:spacing w:before="100" w:after="200"/>
      <w:contextualSpacing/>
    </w:pPr>
  </w:style>
  <w:style w:type="character" w:customStyle="1" w:styleId="ListNumberChar">
    <w:name w:val="List Number Char"/>
    <w:link w:val="ListNumber"/>
    <w:uiPriority w:val="19"/>
    <w:rsid w:val="00661374"/>
    <w:rPr>
      <w:rFonts w:ascii="Verdana" w:eastAsia="Times New Roman" w:hAnsi="Verdana" w:cs="Times New Roman"/>
      <w:color w:val="414141"/>
      <w:spacing w:val="4"/>
      <w:sz w:val="20"/>
      <w:lang w:val="en-NZ"/>
    </w:rPr>
  </w:style>
  <w:style w:type="paragraph" w:styleId="ListNumber2">
    <w:name w:val="List Number 2"/>
    <w:basedOn w:val="ListNumber"/>
    <w:uiPriority w:val="19"/>
    <w:qFormat/>
    <w:rsid w:val="00CB71C2"/>
    <w:pPr>
      <w:numPr>
        <w:ilvl w:val="1"/>
      </w:numPr>
    </w:pPr>
  </w:style>
  <w:style w:type="paragraph" w:styleId="ListNumber3">
    <w:name w:val="List Number 3"/>
    <w:basedOn w:val="ListNumber2"/>
    <w:uiPriority w:val="19"/>
    <w:qFormat/>
    <w:rsid w:val="00CB71C2"/>
    <w:pPr>
      <w:numPr>
        <w:ilvl w:val="2"/>
        <w:numId w:val="0"/>
      </w:numPr>
    </w:pPr>
  </w:style>
  <w:style w:type="character" w:styleId="PageNumber">
    <w:name w:val="page number"/>
    <w:basedOn w:val="DefaultParagraphFont"/>
    <w:uiPriority w:val="58"/>
    <w:rsid w:val="00CB71C2"/>
    <w:rPr>
      <w:sz w:val="16"/>
    </w:rPr>
  </w:style>
  <w:style w:type="paragraph" w:styleId="Quote">
    <w:name w:val="Quote"/>
    <w:basedOn w:val="BodyText"/>
    <w:link w:val="QuoteChar"/>
    <w:uiPriority w:val="98"/>
    <w:qFormat/>
    <w:rsid w:val="00CB71C2"/>
    <w:pPr>
      <w:ind w:left="567" w:right="567"/>
    </w:pPr>
    <w:rPr>
      <w:i/>
      <w:lang w:val="en-GB"/>
    </w:rPr>
  </w:style>
  <w:style w:type="character" w:customStyle="1" w:styleId="QuoteChar">
    <w:name w:val="Quote Char"/>
    <w:basedOn w:val="DefaultParagraphFont"/>
    <w:link w:val="Quote"/>
    <w:uiPriority w:val="98"/>
    <w:rsid w:val="00AE3078"/>
    <w:rPr>
      <w:rFonts w:ascii="Verdana" w:eastAsia="Times New Roman" w:hAnsi="Verdana" w:cs="Times New Roman"/>
      <w:i/>
      <w:color w:val="414141"/>
      <w:spacing w:val="4"/>
      <w:sz w:val="20"/>
      <w:lang w:val="en-GB"/>
    </w:rPr>
  </w:style>
  <w:style w:type="paragraph" w:styleId="Title">
    <w:name w:val="Title"/>
    <w:basedOn w:val="Normal"/>
    <w:next w:val="BodyText"/>
    <w:link w:val="TitleChar"/>
    <w:uiPriority w:val="99"/>
    <w:qFormat/>
    <w:rsid w:val="00DE7FFB"/>
    <w:pPr>
      <w:spacing w:after="40"/>
    </w:pPr>
    <w:rPr>
      <w:rFonts w:eastAsiaTheme="majorEastAsia" w:cstheme="majorBidi"/>
      <w:b/>
      <w:color w:val="FFE312"/>
      <w:sz w:val="36"/>
      <w:szCs w:val="72"/>
    </w:rPr>
  </w:style>
  <w:style w:type="character" w:customStyle="1" w:styleId="TitleChar">
    <w:name w:val="Title Char"/>
    <w:basedOn w:val="DefaultParagraphFont"/>
    <w:link w:val="Title"/>
    <w:uiPriority w:val="99"/>
    <w:rsid w:val="00DE7FFB"/>
    <w:rPr>
      <w:rFonts w:ascii="Verdana" w:eastAsiaTheme="majorEastAsia" w:hAnsi="Verdana" w:cstheme="majorBidi"/>
      <w:b/>
      <w:color w:val="FFE312"/>
      <w:sz w:val="36"/>
      <w:szCs w:val="72"/>
      <w:lang w:val="en-NZ"/>
    </w:rPr>
  </w:style>
  <w:style w:type="paragraph" w:styleId="Subtitle">
    <w:name w:val="Subtitle"/>
    <w:basedOn w:val="Normal"/>
    <w:link w:val="SubtitleChar"/>
    <w:uiPriority w:val="99"/>
    <w:qFormat/>
    <w:rsid w:val="00CB71C2"/>
    <w:pPr>
      <w:spacing w:after="440"/>
      <w:jc w:val="right"/>
    </w:pPr>
    <w:rPr>
      <w:rFonts w:asciiTheme="majorHAnsi" w:hAnsiTheme="majorHAnsi"/>
      <w:b/>
      <w:color w:val="FFFFFF" w:themeColor="background1"/>
      <w:sz w:val="44"/>
      <w:szCs w:val="44"/>
    </w:rPr>
  </w:style>
  <w:style w:type="character" w:customStyle="1" w:styleId="SubtitleChar">
    <w:name w:val="Subtitle Char"/>
    <w:basedOn w:val="DefaultParagraphFont"/>
    <w:link w:val="Subtitle"/>
    <w:uiPriority w:val="99"/>
    <w:rsid w:val="00CB71C2"/>
    <w:rPr>
      <w:rFonts w:asciiTheme="majorHAnsi" w:eastAsia="Times New Roman" w:hAnsiTheme="majorHAnsi" w:cs="Times New Roman"/>
      <w:b/>
      <w:color w:val="FFFFFF" w:themeColor="background1"/>
      <w:sz w:val="44"/>
      <w:szCs w:val="44"/>
      <w:lang w:val="en-NZ"/>
    </w:rPr>
  </w:style>
  <w:style w:type="table" w:styleId="TableGrid">
    <w:name w:val="Table Grid"/>
    <w:basedOn w:val="TableNormal"/>
    <w:uiPriority w:val="59"/>
    <w:rsid w:val="005C734E"/>
    <w:pPr>
      <w:spacing w:before="20" w:after="20" w:line="180" w:lineRule="atLeast"/>
    </w:pPr>
    <w:rPr>
      <w:rFonts w:ascii="Verdana" w:eastAsia="Times New Roman" w:hAnsi="Verdana" w:cs="Times New Roman"/>
      <w:sz w:val="20"/>
      <w:szCs w:val="20"/>
      <w:lang w:val="en-NZ" w:eastAsia="en-NZ"/>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5" w:type="dxa"/>
        <w:left w:w="85" w:type="dxa"/>
        <w:bottom w:w="85" w:type="dxa"/>
        <w:right w:w="85" w:type="dxa"/>
      </w:tblCellMar>
    </w:tblPr>
    <w:trPr>
      <w:cantSplit/>
    </w:trPr>
    <w:tcPr>
      <w:shd w:val="clear" w:color="auto" w:fill="auto"/>
    </w:tcPr>
    <w:tblStylePr w:type="firstRow">
      <w:rPr>
        <w:b w:val="0"/>
      </w:rPr>
    </w:tblStylePr>
  </w:style>
  <w:style w:type="paragraph" w:customStyle="1" w:styleId="TableText">
    <w:name w:val="Table Text"/>
    <w:basedOn w:val="BodyText"/>
    <w:link w:val="TableTextChar"/>
    <w:uiPriority w:val="7"/>
    <w:qFormat/>
    <w:rsid w:val="005A2DB8"/>
    <w:pPr>
      <w:spacing w:after="80" w:line="160" w:lineRule="atLeast"/>
    </w:pPr>
    <w:rPr>
      <w:lang w:eastAsia="en-NZ"/>
    </w:rPr>
  </w:style>
  <w:style w:type="character" w:customStyle="1" w:styleId="TableTextChar">
    <w:name w:val="Table Text Char"/>
    <w:basedOn w:val="BodyTextChar"/>
    <w:link w:val="TableText"/>
    <w:uiPriority w:val="7"/>
    <w:rsid w:val="00AE3078"/>
    <w:rPr>
      <w:rFonts w:ascii="Verdana" w:eastAsia="Times New Roman" w:hAnsi="Verdana" w:cs="Times New Roman"/>
      <w:color w:val="414141"/>
      <w:spacing w:val="4"/>
      <w:sz w:val="20"/>
      <w:lang w:val="en-NZ" w:eastAsia="en-NZ"/>
    </w:rPr>
  </w:style>
  <w:style w:type="paragraph" w:styleId="TOC1">
    <w:name w:val="toc 1"/>
    <w:basedOn w:val="BodyText"/>
    <w:autoRedefine/>
    <w:uiPriority w:val="39"/>
    <w:unhideWhenUsed/>
    <w:rsid w:val="008D230A"/>
    <w:pPr>
      <w:tabs>
        <w:tab w:val="left" w:pos="426"/>
        <w:tab w:val="right" w:leader="dot" w:pos="8931"/>
      </w:tabs>
    </w:pPr>
    <w:rPr>
      <w:rFonts w:eastAsiaTheme="minorEastAsia" w:cstheme="minorBidi"/>
      <w:b/>
      <w:noProof/>
      <w:sz w:val="24"/>
      <w:szCs w:val="22"/>
      <w:lang w:eastAsia="en-NZ"/>
    </w:rPr>
  </w:style>
  <w:style w:type="paragraph" w:styleId="TOC2">
    <w:name w:val="toc 2"/>
    <w:basedOn w:val="TOC1"/>
    <w:autoRedefine/>
    <w:uiPriority w:val="39"/>
    <w:unhideWhenUsed/>
    <w:rsid w:val="008D230A"/>
    <w:pPr>
      <w:tabs>
        <w:tab w:val="clear" w:pos="426"/>
        <w:tab w:val="left" w:pos="851"/>
      </w:tabs>
      <w:spacing w:line="300" w:lineRule="atLeast"/>
      <w:ind w:left="284"/>
      <w:contextualSpacing/>
    </w:pPr>
    <w:rPr>
      <w:b w:val="0"/>
      <w:color w:val="auto"/>
      <w:spacing w:val="0"/>
    </w:rPr>
  </w:style>
  <w:style w:type="paragraph" w:styleId="TOC3">
    <w:name w:val="toc 3"/>
    <w:basedOn w:val="TOC2"/>
    <w:next w:val="BodyText"/>
    <w:autoRedefine/>
    <w:uiPriority w:val="39"/>
    <w:unhideWhenUsed/>
    <w:rsid w:val="00CB71C2"/>
    <w:pPr>
      <w:ind w:left="567"/>
    </w:pPr>
  </w:style>
  <w:style w:type="paragraph" w:styleId="TOC4">
    <w:name w:val="toc 4"/>
    <w:basedOn w:val="Normal"/>
    <w:next w:val="Normal"/>
    <w:autoRedefine/>
    <w:uiPriority w:val="39"/>
    <w:semiHidden/>
    <w:rsid w:val="00CB71C2"/>
    <w:pPr>
      <w:spacing w:after="100" w:line="259" w:lineRule="auto"/>
      <w:ind w:left="660"/>
    </w:pPr>
    <w:rPr>
      <w:rFonts w:eastAsiaTheme="minorEastAsia"/>
      <w:lang w:eastAsia="en-NZ"/>
    </w:rPr>
  </w:style>
  <w:style w:type="paragraph" w:styleId="TOC5">
    <w:name w:val="toc 5"/>
    <w:basedOn w:val="Normal"/>
    <w:next w:val="Normal"/>
    <w:autoRedefine/>
    <w:uiPriority w:val="39"/>
    <w:semiHidden/>
    <w:rsid w:val="00CB71C2"/>
    <w:pPr>
      <w:spacing w:after="100" w:line="259" w:lineRule="auto"/>
      <w:ind w:left="880"/>
    </w:pPr>
    <w:rPr>
      <w:rFonts w:eastAsiaTheme="minorEastAsia"/>
      <w:lang w:eastAsia="en-NZ"/>
    </w:rPr>
  </w:style>
  <w:style w:type="paragraph" w:styleId="TOC6">
    <w:name w:val="toc 6"/>
    <w:basedOn w:val="Normal"/>
    <w:next w:val="Normal"/>
    <w:autoRedefine/>
    <w:uiPriority w:val="39"/>
    <w:semiHidden/>
    <w:rsid w:val="00CB71C2"/>
    <w:pPr>
      <w:spacing w:after="100" w:line="259" w:lineRule="auto"/>
      <w:ind w:left="1100"/>
    </w:pPr>
    <w:rPr>
      <w:rFonts w:eastAsiaTheme="minorEastAsia"/>
      <w:lang w:eastAsia="en-NZ"/>
    </w:rPr>
  </w:style>
  <w:style w:type="paragraph" w:styleId="TOC7">
    <w:name w:val="toc 7"/>
    <w:basedOn w:val="Normal"/>
    <w:next w:val="Normal"/>
    <w:autoRedefine/>
    <w:uiPriority w:val="39"/>
    <w:semiHidden/>
    <w:rsid w:val="00CB71C2"/>
    <w:pPr>
      <w:spacing w:after="100" w:line="259" w:lineRule="auto"/>
      <w:ind w:left="1320"/>
    </w:pPr>
    <w:rPr>
      <w:rFonts w:eastAsiaTheme="minorEastAsia"/>
      <w:lang w:eastAsia="en-NZ"/>
    </w:rPr>
  </w:style>
  <w:style w:type="paragraph" w:styleId="TOC8">
    <w:name w:val="toc 8"/>
    <w:basedOn w:val="Normal"/>
    <w:next w:val="Normal"/>
    <w:autoRedefine/>
    <w:uiPriority w:val="39"/>
    <w:semiHidden/>
    <w:rsid w:val="00CB71C2"/>
    <w:pPr>
      <w:spacing w:after="100" w:line="259" w:lineRule="auto"/>
      <w:ind w:left="1540"/>
    </w:pPr>
    <w:rPr>
      <w:rFonts w:eastAsiaTheme="minorEastAsia"/>
      <w:lang w:eastAsia="en-NZ"/>
    </w:rPr>
  </w:style>
  <w:style w:type="paragraph" w:styleId="TOC9">
    <w:name w:val="toc 9"/>
    <w:basedOn w:val="Normal"/>
    <w:next w:val="Normal"/>
    <w:autoRedefine/>
    <w:uiPriority w:val="39"/>
    <w:semiHidden/>
    <w:rsid w:val="00CB71C2"/>
    <w:pPr>
      <w:spacing w:after="100" w:line="259" w:lineRule="auto"/>
      <w:ind w:left="1760"/>
    </w:pPr>
    <w:rPr>
      <w:rFonts w:eastAsiaTheme="minorEastAsia"/>
      <w:lang w:eastAsia="en-NZ"/>
    </w:rPr>
  </w:style>
  <w:style w:type="paragraph" w:styleId="TOCHeading">
    <w:name w:val="TOC Heading"/>
    <w:basedOn w:val="Heading1"/>
    <w:next w:val="BodyText"/>
    <w:uiPriority w:val="39"/>
    <w:qFormat/>
    <w:rsid w:val="00CB71C2"/>
    <w:pPr>
      <w:keepNext/>
      <w:keepLines/>
      <w:spacing w:line="240" w:lineRule="atLeast"/>
      <w:outlineLvl w:val="9"/>
    </w:pPr>
    <w:rPr>
      <w:rFonts w:eastAsiaTheme="majorEastAsia" w:cstheme="majorBidi"/>
      <w:bCs/>
      <w:szCs w:val="28"/>
      <w:lang w:val="en-US" w:eastAsia="ja-JP"/>
    </w:rPr>
  </w:style>
  <w:style w:type="paragraph" w:customStyle="1" w:styleId="Task">
    <w:name w:val="Task"/>
    <w:basedOn w:val="Heading1"/>
    <w:link w:val="TaskChar"/>
    <w:uiPriority w:val="5"/>
    <w:qFormat/>
    <w:rsid w:val="008D230A"/>
    <w:pPr>
      <w:numPr>
        <w:numId w:val="6"/>
      </w:numPr>
      <w:outlineLvl w:val="1"/>
    </w:pPr>
  </w:style>
  <w:style w:type="character" w:customStyle="1" w:styleId="TaskChar">
    <w:name w:val="Task Char"/>
    <w:basedOn w:val="Heading1Char"/>
    <w:link w:val="Task"/>
    <w:uiPriority w:val="5"/>
    <w:rsid w:val="00AE3078"/>
    <w:rPr>
      <w:rFonts w:ascii="Verdana" w:eastAsia="Arial" w:hAnsi="Verdana" w:cs="Lato Semibold"/>
      <w:b/>
      <w:color w:val="414141"/>
      <w:sz w:val="36"/>
      <w:szCs w:val="32"/>
      <w:lang w:val="en-NZ"/>
    </w:rPr>
  </w:style>
  <w:style w:type="character" w:styleId="PlaceholderText">
    <w:name w:val="Placeholder Text"/>
    <w:basedOn w:val="DefaultParagraphFont"/>
    <w:uiPriority w:val="99"/>
    <w:semiHidden/>
    <w:rsid w:val="00BB0A14"/>
    <w:rPr>
      <w:color w:val="808080"/>
    </w:rPr>
  </w:style>
  <w:style w:type="paragraph" w:styleId="ListParagraph">
    <w:name w:val="List Paragraph"/>
    <w:basedOn w:val="Normal"/>
    <w:uiPriority w:val="34"/>
    <w:qFormat/>
    <w:rsid w:val="000B2CC6"/>
    <w:pPr>
      <w:spacing w:after="0" w:line="360" w:lineRule="auto"/>
      <w:ind w:left="720"/>
      <w:contextualSpacing/>
    </w:pPr>
    <w:rPr>
      <w:sz w:val="18"/>
    </w:rPr>
  </w:style>
  <w:style w:type="paragraph" w:customStyle="1" w:styleId="Bodytextstyle">
    <w:name w:val="Body text style"/>
    <w:basedOn w:val="Normal"/>
    <w:qFormat/>
    <w:rsid w:val="00C6618A"/>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 w:val="18"/>
      <w:szCs w:val="18"/>
      <w:lang w:val="en-GB"/>
    </w:rPr>
  </w:style>
  <w:style w:type="table" w:customStyle="1" w:styleId="TableGrid1">
    <w:name w:val="Table Grid1"/>
    <w:basedOn w:val="TableNormal"/>
    <w:next w:val="TableGrid"/>
    <w:uiPriority w:val="59"/>
    <w:rsid w:val="00C6618A"/>
    <w:pPr>
      <w:spacing w:before="20" w:after="20" w:line="180" w:lineRule="atLeast"/>
    </w:pPr>
    <w:rPr>
      <w:rFonts w:ascii="Verdana" w:eastAsia="Times New Roman" w:hAnsi="Verdana" w:cs="Times New Roman"/>
      <w:sz w:val="20"/>
      <w:szCs w:val="20"/>
      <w:lang w:val="en-NZ" w:eastAsia="en-NZ"/>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5" w:type="dxa"/>
        <w:left w:w="85" w:type="dxa"/>
        <w:bottom w:w="85" w:type="dxa"/>
        <w:right w:w="85" w:type="dxa"/>
      </w:tblCellMar>
    </w:tblPr>
    <w:trPr>
      <w:cantSplit/>
    </w:trPr>
    <w:tcPr>
      <w:shd w:val="clear" w:color="auto" w:fill="auto"/>
    </w:tcPr>
    <w:tblStylePr w:type="firstRow">
      <w:rPr>
        <w:b w:val="0"/>
      </w:rPr>
    </w:tblStylePr>
  </w:style>
  <w:style w:type="table" w:customStyle="1" w:styleId="TableGrid2">
    <w:name w:val="Table Grid2"/>
    <w:basedOn w:val="TableNormal"/>
    <w:next w:val="TableGrid"/>
    <w:uiPriority w:val="59"/>
    <w:rsid w:val="00C6618A"/>
    <w:pPr>
      <w:spacing w:after="0"/>
    </w:pPr>
    <w:rPr>
      <w:sz w:val="22"/>
      <w:szCs w:val="22"/>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618A"/>
    <w:pPr>
      <w:spacing w:before="20" w:after="20" w:line="180" w:lineRule="atLeast"/>
    </w:pPr>
    <w:rPr>
      <w:rFonts w:ascii="Verdana" w:eastAsia="Times New Roman" w:hAnsi="Verdana" w:cs="Times New Roman"/>
      <w:sz w:val="20"/>
      <w:szCs w:val="20"/>
      <w:lang w:val="en-NZ" w:eastAsia="en-NZ"/>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5" w:type="dxa"/>
        <w:left w:w="85" w:type="dxa"/>
        <w:bottom w:w="85" w:type="dxa"/>
        <w:right w:w="85" w:type="dxa"/>
      </w:tblCellMar>
    </w:tblPr>
    <w:trPr>
      <w:cantSplit/>
    </w:trPr>
    <w:tcPr>
      <w:shd w:val="clear" w:color="auto" w:fill="auto"/>
    </w:tcPr>
    <w:tblStylePr w:type="firstRow">
      <w:rPr>
        <w:b w:val="0"/>
      </w:rPr>
    </w:tblStylePr>
  </w:style>
  <w:style w:type="paragraph" w:styleId="BalloonText">
    <w:name w:val="Balloon Text"/>
    <w:basedOn w:val="Normal"/>
    <w:link w:val="BalloonTextChar"/>
    <w:uiPriority w:val="99"/>
    <w:semiHidden/>
    <w:unhideWhenUsed/>
    <w:rsid w:val="00C66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18A"/>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microsoft.com/office/2007/relationships/diagramDrawing" Target="diagrams/drawing2.xml"/><Relationship Id="rId11" Type="http://schemas.openxmlformats.org/officeDocument/2006/relationships/endnotes" Target="endnotes.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customXml" Target="../customXml/item6.xml"/><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0.png"/><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diagramData" Target="diagrams/data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20" Type="http://schemas.openxmlformats.org/officeDocument/2006/relationships/diagramData" Target="diagrams/data1.xm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footnotes" Target="footnotes.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4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Documents\Custom%20Office%20Templates\SOP%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C2F84-0723-4E01-9DB3-1291EEDFA07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NZ"/>
        </a:p>
      </dgm:t>
    </dgm:pt>
    <dgm:pt modelId="{66692229-9B4A-49F6-941B-3E5BA41A815B}">
      <dgm:prSet phldrT="[Text]"/>
      <dgm:spPr>
        <a:xfrm>
          <a:off x="699512" y="154801"/>
          <a:ext cx="962062" cy="610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r">
            <a:buNone/>
          </a:pPr>
          <a:r>
            <a:rPr lang="en-NZ">
              <a:solidFill>
                <a:sysClr val="windowText" lastClr="000000">
                  <a:hueOff val="0"/>
                  <a:satOff val="0"/>
                  <a:lumOff val="0"/>
                  <a:alphaOff val="0"/>
                </a:sysClr>
              </a:solidFill>
              <a:latin typeface="Calibri"/>
              <a:ea typeface="+mn-ea"/>
              <a:cs typeface="+mn-cs"/>
            </a:rPr>
            <a:t>Prepayment</a:t>
          </a:r>
        </a:p>
      </dgm:t>
    </dgm:pt>
    <dgm:pt modelId="{316FFB38-4EA4-4D8F-949C-68BB389A2EEB}" type="parTrans" cxnId="{3A12F1FA-69EB-4F71-89B9-B8BE885B557C}">
      <dgm:prSet/>
      <dgm:spPr/>
      <dgm:t>
        <a:bodyPr/>
        <a:lstStyle/>
        <a:p>
          <a:endParaRPr lang="en-NZ"/>
        </a:p>
      </dgm:t>
    </dgm:pt>
    <dgm:pt modelId="{60BC3BEA-C7D3-4B87-A20F-DACD2B270424}" type="sibTrans" cxnId="{3A12F1FA-69EB-4F71-89B9-B8BE885B557C}">
      <dgm:prSet/>
      <dgm:spPr/>
      <dgm:t>
        <a:bodyPr/>
        <a:lstStyle/>
        <a:p>
          <a:endParaRPr lang="en-NZ"/>
        </a:p>
      </dgm:t>
    </dgm:pt>
    <dgm:pt modelId="{1C3BFD46-58D6-4F55-87E5-71CB3244B901}">
      <dgm:prSet phldrT="[Text]"/>
      <dgm:spPr>
        <a:xfrm>
          <a:off x="107169" y="1028240"/>
          <a:ext cx="962062" cy="610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r>
            <a:rPr lang="en-NZ">
              <a:solidFill>
                <a:sysClr val="windowText" lastClr="000000">
                  <a:hueOff val="0"/>
                  <a:satOff val="0"/>
                  <a:lumOff val="0"/>
                  <a:alphaOff val="0"/>
                </a:sysClr>
              </a:solidFill>
              <a:latin typeface="Calibri"/>
              <a:ea typeface="+mn-ea"/>
              <a:cs typeface="+mn-cs"/>
            </a:rPr>
            <a:t>Cash</a:t>
          </a:r>
        </a:p>
      </dgm:t>
    </dgm:pt>
    <dgm:pt modelId="{9F38EC82-0FFD-401B-8040-D984B985DD38}" type="parTrans" cxnId="{3D8CCB7D-48C6-4C4F-8B73-D15A858D747E}">
      <dgm:prSet/>
      <dgm:spPr>
        <a:xfrm>
          <a:off x="481305" y="664160"/>
          <a:ext cx="592342" cy="262529"/>
        </a:xfrm>
        <a:custGeom>
          <a:avLst/>
          <a:gdLst/>
          <a:ahLst/>
          <a:cxnLst/>
          <a:rect l="0" t="0" r="0" b="0"/>
          <a:pathLst>
            <a:path>
              <a:moveTo>
                <a:pt x="592342" y="0"/>
              </a:moveTo>
              <a:lnTo>
                <a:pt x="592342" y="173404"/>
              </a:lnTo>
              <a:lnTo>
                <a:pt x="0" y="173404"/>
              </a:lnTo>
              <a:lnTo>
                <a:pt x="0" y="262529"/>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NZ"/>
        </a:p>
      </dgm:t>
    </dgm:pt>
    <dgm:pt modelId="{633D2ED6-E948-441B-89F3-BF0E260B767F}" type="sibTrans" cxnId="{3D8CCB7D-48C6-4C4F-8B73-D15A858D747E}">
      <dgm:prSet/>
      <dgm:spPr/>
      <dgm:t>
        <a:bodyPr/>
        <a:lstStyle/>
        <a:p>
          <a:endParaRPr lang="en-NZ"/>
        </a:p>
      </dgm:t>
    </dgm:pt>
    <dgm:pt modelId="{7E641F74-FB90-400E-8320-F7C359FEDB26}">
      <dgm:prSet phldrT="[Text]"/>
      <dgm:spPr>
        <a:xfrm>
          <a:off x="1283023" y="1028240"/>
          <a:ext cx="962062" cy="610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r>
            <a:rPr lang="en-NZ">
              <a:solidFill>
                <a:sysClr val="windowText" lastClr="000000">
                  <a:hueOff val="0"/>
                  <a:satOff val="0"/>
                  <a:lumOff val="0"/>
                  <a:alphaOff val="0"/>
                </a:sysClr>
              </a:solidFill>
              <a:latin typeface="Calibri"/>
              <a:ea typeface="+mn-ea"/>
              <a:cs typeface="+mn-cs"/>
            </a:rPr>
            <a:t>Credit Card</a:t>
          </a:r>
        </a:p>
      </dgm:t>
    </dgm:pt>
    <dgm:pt modelId="{0C3FE76B-E007-4927-B99E-DFB69F67CCFB}" type="parTrans" cxnId="{A7ABD028-DF98-408B-BE84-8AD782C3158C}">
      <dgm:prSet/>
      <dgm:spPr>
        <a:xfrm>
          <a:off x="1073647" y="664160"/>
          <a:ext cx="583511" cy="262529"/>
        </a:xfrm>
        <a:custGeom>
          <a:avLst/>
          <a:gdLst/>
          <a:ahLst/>
          <a:cxnLst/>
          <a:rect l="0" t="0" r="0" b="0"/>
          <a:pathLst>
            <a:path>
              <a:moveTo>
                <a:pt x="0" y="0"/>
              </a:moveTo>
              <a:lnTo>
                <a:pt x="0" y="173404"/>
              </a:lnTo>
              <a:lnTo>
                <a:pt x="583511" y="173404"/>
              </a:lnTo>
              <a:lnTo>
                <a:pt x="583511" y="262529"/>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NZ"/>
        </a:p>
      </dgm:t>
    </dgm:pt>
    <dgm:pt modelId="{CC6050D9-356B-4300-B6E1-C678BFB1A80F}" type="sibTrans" cxnId="{A7ABD028-DF98-408B-BE84-8AD782C3158C}">
      <dgm:prSet/>
      <dgm:spPr/>
      <dgm:t>
        <a:bodyPr/>
        <a:lstStyle/>
        <a:p>
          <a:endParaRPr lang="en-NZ"/>
        </a:p>
      </dgm:t>
    </dgm:pt>
    <dgm:pt modelId="{1A53EB18-74E5-43C6-B61D-1CC213E306EE}" type="pres">
      <dgm:prSet presAssocID="{975C2F84-0723-4E01-9DB3-1291EEDFA07D}" presName="hierChild1" presStyleCnt="0">
        <dgm:presLayoutVars>
          <dgm:chPref val="1"/>
          <dgm:dir/>
          <dgm:animOne val="branch"/>
          <dgm:animLvl val="lvl"/>
          <dgm:resizeHandles/>
        </dgm:presLayoutVars>
      </dgm:prSet>
      <dgm:spPr/>
    </dgm:pt>
    <dgm:pt modelId="{07E1179C-DB3A-4918-9305-DC696616987C}" type="pres">
      <dgm:prSet presAssocID="{66692229-9B4A-49F6-941B-3E5BA41A815B}" presName="hierRoot1" presStyleCnt="0"/>
      <dgm:spPr/>
    </dgm:pt>
    <dgm:pt modelId="{BF5D0EAC-D1A7-4157-8D63-11EA8AC9F788}" type="pres">
      <dgm:prSet presAssocID="{66692229-9B4A-49F6-941B-3E5BA41A815B}" presName="composite" presStyleCnt="0"/>
      <dgm:spPr/>
    </dgm:pt>
    <dgm:pt modelId="{85A88101-5BE1-4E15-B94E-A4604B3382C7}" type="pres">
      <dgm:prSet presAssocID="{66692229-9B4A-49F6-941B-3E5BA41A815B}" presName="background" presStyleLbl="node0" presStyleIdx="0" presStyleCnt="1"/>
      <dgm:spPr>
        <a:xfrm>
          <a:off x="592616" y="53250"/>
          <a:ext cx="962062" cy="610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CBDD988C-26A8-4B14-9116-5336C5CDFADD}" type="pres">
      <dgm:prSet presAssocID="{66692229-9B4A-49F6-941B-3E5BA41A815B}" presName="text" presStyleLbl="fgAcc0" presStyleIdx="0" presStyleCnt="1" custLinFactNeighborX="459" custLinFactNeighborY="2827">
        <dgm:presLayoutVars>
          <dgm:chPref val="3"/>
        </dgm:presLayoutVars>
      </dgm:prSet>
      <dgm:spPr/>
    </dgm:pt>
    <dgm:pt modelId="{B6790DA2-FCDB-4ED2-9C97-5048B7020841}" type="pres">
      <dgm:prSet presAssocID="{66692229-9B4A-49F6-941B-3E5BA41A815B}" presName="hierChild2" presStyleCnt="0"/>
      <dgm:spPr/>
    </dgm:pt>
    <dgm:pt modelId="{9A95931A-7B71-47C0-BB69-23079F0E2612}" type="pres">
      <dgm:prSet presAssocID="{9F38EC82-0FFD-401B-8040-D984B985DD38}" presName="Name10" presStyleLbl="parChTrans1D2" presStyleIdx="0" presStyleCnt="2"/>
      <dgm:spPr/>
    </dgm:pt>
    <dgm:pt modelId="{B045D43B-10D8-46F5-8BB4-2862D53DD477}" type="pres">
      <dgm:prSet presAssocID="{1C3BFD46-58D6-4F55-87E5-71CB3244B901}" presName="hierRoot2" presStyleCnt="0"/>
      <dgm:spPr/>
    </dgm:pt>
    <dgm:pt modelId="{4BC9D788-EDBE-4F32-BF48-91409E185466}" type="pres">
      <dgm:prSet presAssocID="{1C3BFD46-58D6-4F55-87E5-71CB3244B901}" presName="composite2" presStyleCnt="0"/>
      <dgm:spPr/>
    </dgm:pt>
    <dgm:pt modelId="{BBE25F46-7AEA-4B15-8CCC-816D1B43CFAF}" type="pres">
      <dgm:prSet presAssocID="{1C3BFD46-58D6-4F55-87E5-71CB3244B901}" presName="background2" presStyleLbl="node2" presStyleIdx="0" presStyleCnt="2"/>
      <dgm:spPr>
        <a:xfrm>
          <a:off x="274" y="926689"/>
          <a:ext cx="962062" cy="610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89A5F21-23B3-4440-A33B-35DE9E6CEE1C}" type="pres">
      <dgm:prSet presAssocID="{1C3BFD46-58D6-4F55-87E5-71CB3244B901}" presName="text2" presStyleLbl="fgAcc2" presStyleIdx="0" presStyleCnt="2">
        <dgm:presLayoutVars>
          <dgm:chPref val="3"/>
        </dgm:presLayoutVars>
      </dgm:prSet>
      <dgm:spPr/>
    </dgm:pt>
    <dgm:pt modelId="{A485E2D5-0B72-4A37-A533-6409E13DEF72}" type="pres">
      <dgm:prSet presAssocID="{1C3BFD46-58D6-4F55-87E5-71CB3244B901}" presName="hierChild3" presStyleCnt="0"/>
      <dgm:spPr/>
    </dgm:pt>
    <dgm:pt modelId="{66FADA21-0BD7-4136-8D44-601CFB16B143}" type="pres">
      <dgm:prSet presAssocID="{0C3FE76B-E007-4927-B99E-DFB69F67CCFB}" presName="Name10" presStyleLbl="parChTrans1D2" presStyleIdx="1" presStyleCnt="2"/>
      <dgm:spPr/>
    </dgm:pt>
    <dgm:pt modelId="{C568F811-9395-45CC-B356-9E1DA31CF52C}" type="pres">
      <dgm:prSet presAssocID="{7E641F74-FB90-400E-8320-F7C359FEDB26}" presName="hierRoot2" presStyleCnt="0"/>
      <dgm:spPr/>
    </dgm:pt>
    <dgm:pt modelId="{060D9345-2272-449D-96B2-9D24C7D40233}" type="pres">
      <dgm:prSet presAssocID="{7E641F74-FB90-400E-8320-F7C359FEDB26}" presName="composite2" presStyleCnt="0"/>
      <dgm:spPr/>
    </dgm:pt>
    <dgm:pt modelId="{20DB9BD8-2036-4FBB-A6F0-DBB210C669F1}" type="pres">
      <dgm:prSet presAssocID="{7E641F74-FB90-400E-8320-F7C359FEDB26}" presName="background2" presStyleLbl="node2" presStyleIdx="1" presStyleCnt="2"/>
      <dgm:spPr>
        <a:xfrm>
          <a:off x="1176127" y="926689"/>
          <a:ext cx="962062" cy="610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C4E5B1A1-45D8-4BCC-B08F-9F644DF7B95C}" type="pres">
      <dgm:prSet presAssocID="{7E641F74-FB90-400E-8320-F7C359FEDB26}" presName="text2" presStyleLbl="fgAcc2" presStyleIdx="1" presStyleCnt="2">
        <dgm:presLayoutVars>
          <dgm:chPref val="3"/>
        </dgm:presLayoutVars>
      </dgm:prSet>
      <dgm:spPr/>
    </dgm:pt>
    <dgm:pt modelId="{3A8DFA67-531B-4D45-8BB8-1034B1A428C1}" type="pres">
      <dgm:prSet presAssocID="{7E641F74-FB90-400E-8320-F7C359FEDB26}" presName="hierChild3" presStyleCnt="0"/>
      <dgm:spPr/>
    </dgm:pt>
  </dgm:ptLst>
  <dgm:cxnLst>
    <dgm:cxn modelId="{5C31E508-0CF9-4832-9A9C-9542BB2F671E}" type="presOf" srcId="{1C3BFD46-58D6-4F55-87E5-71CB3244B901}" destId="{589A5F21-23B3-4440-A33B-35DE9E6CEE1C}" srcOrd="0" destOrd="0" presId="urn:microsoft.com/office/officeart/2005/8/layout/hierarchy1"/>
    <dgm:cxn modelId="{A7ABD028-DF98-408B-BE84-8AD782C3158C}" srcId="{66692229-9B4A-49F6-941B-3E5BA41A815B}" destId="{7E641F74-FB90-400E-8320-F7C359FEDB26}" srcOrd="1" destOrd="0" parTransId="{0C3FE76B-E007-4927-B99E-DFB69F67CCFB}" sibTransId="{CC6050D9-356B-4300-B6E1-C678BFB1A80F}"/>
    <dgm:cxn modelId="{3E23A162-5D07-4D04-849C-C31EFA57D576}" type="presOf" srcId="{7E641F74-FB90-400E-8320-F7C359FEDB26}" destId="{C4E5B1A1-45D8-4BCC-B08F-9F644DF7B95C}" srcOrd="0" destOrd="0" presId="urn:microsoft.com/office/officeart/2005/8/layout/hierarchy1"/>
    <dgm:cxn modelId="{3D8CCB7D-48C6-4C4F-8B73-D15A858D747E}" srcId="{66692229-9B4A-49F6-941B-3E5BA41A815B}" destId="{1C3BFD46-58D6-4F55-87E5-71CB3244B901}" srcOrd="0" destOrd="0" parTransId="{9F38EC82-0FFD-401B-8040-D984B985DD38}" sibTransId="{633D2ED6-E948-441B-89F3-BF0E260B767F}"/>
    <dgm:cxn modelId="{A03CE198-32AC-4166-B0EA-9BBD88732D8F}" type="presOf" srcId="{66692229-9B4A-49F6-941B-3E5BA41A815B}" destId="{CBDD988C-26A8-4B14-9116-5336C5CDFADD}" srcOrd="0" destOrd="0" presId="urn:microsoft.com/office/officeart/2005/8/layout/hierarchy1"/>
    <dgm:cxn modelId="{56A8D6A2-E058-44F3-890A-C494B9DE8C4B}" type="presOf" srcId="{0C3FE76B-E007-4927-B99E-DFB69F67CCFB}" destId="{66FADA21-0BD7-4136-8D44-601CFB16B143}" srcOrd="0" destOrd="0" presId="urn:microsoft.com/office/officeart/2005/8/layout/hierarchy1"/>
    <dgm:cxn modelId="{EADCE7A3-72DD-4C4D-98B3-7EB0EE780023}" type="presOf" srcId="{975C2F84-0723-4E01-9DB3-1291EEDFA07D}" destId="{1A53EB18-74E5-43C6-B61D-1CC213E306EE}" srcOrd="0" destOrd="0" presId="urn:microsoft.com/office/officeart/2005/8/layout/hierarchy1"/>
    <dgm:cxn modelId="{A707DEAC-825B-454D-A2E4-090E179902F6}" type="presOf" srcId="{9F38EC82-0FFD-401B-8040-D984B985DD38}" destId="{9A95931A-7B71-47C0-BB69-23079F0E2612}" srcOrd="0" destOrd="0" presId="urn:microsoft.com/office/officeart/2005/8/layout/hierarchy1"/>
    <dgm:cxn modelId="{3A12F1FA-69EB-4F71-89B9-B8BE885B557C}" srcId="{975C2F84-0723-4E01-9DB3-1291EEDFA07D}" destId="{66692229-9B4A-49F6-941B-3E5BA41A815B}" srcOrd="0" destOrd="0" parTransId="{316FFB38-4EA4-4D8F-949C-68BB389A2EEB}" sibTransId="{60BC3BEA-C7D3-4B87-A20F-DACD2B270424}"/>
    <dgm:cxn modelId="{D3EBD3E9-ACCE-4679-9A3F-81949D5FE990}" type="presParOf" srcId="{1A53EB18-74E5-43C6-B61D-1CC213E306EE}" destId="{07E1179C-DB3A-4918-9305-DC696616987C}" srcOrd="0" destOrd="0" presId="urn:microsoft.com/office/officeart/2005/8/layout/hierarchy1"/>
    <dgm:cxn modelId="{3EF1AA35-0E9B-48FB-8121-7FC91CF4785E}" type="presParOf" srcId="{07E1179C-DB3A-4918-9305-DC696616987C}" destId="{BF5D0EAC-D1A7-4157-8D63-11EA8AC9F788}" srcOrd="0" destOrd="0" presId="urn:microsoft.com/office/officeart/2005/8/layout/hierarchy1"/>
    <dgm:cxn modelId="{93243F13-A2EA-4F81-B59F-B78EE40ED51E}" type="presParOf" srcId="{BF5D0EAC-D1A7-4157-8D63-11EA8AC9F788}" destId="{85A88101-5BE1-4E15-B94E-A4604B3382C7}" srcOrd="0" destOrd="0" presId="urn:microsoft.com/office/officeart/2005/8/layout/hierarchy1"/>
    <dgm:cxn modelId="{C29D3F0A-37ED-4318-99A0-630033880EB1}" type="presParOf" srcId="{BF5D0EAC-D1A7-4157-8D63-11EA8AC9F788}" destId="{CBDD988C-26A8-4B14-9116-5336C5CDFADD}" srcOrd="1" destOrd="0" presId="urn:microsoft.com/office/officeart/2005/8/layout/hierarchy1"/>
    <dgm:cxn modelId="{7361E27E-E9CA-4D62-BF1A-7D01DC4AD82D}" type="presParOf" srcId="{07E1179C-DB3A-4918-9305-DC696616987C}" destId="{B6790DA2-FCDB-4ED2-9C97-5048B7020841}" srcOrd="1" destOrd="0" presId="urn:microsoft.com/office/officeart/2005/8/layout/hierarchy1"/>
    <dgm:cxn modelId="{BE385197-09CD-49EC-A073-E713BA86FF96}" type="presParOf" srcId="{B6790DA2-FCDB-4ED2-9C97-5048B7020841}" destId="{9A95931A-7B71-47C0-BB69-23079F0E2612}" srcOrd="0" destOrd="0" presId="urn:microsoft.com/office/officeart/2005/8/layout/hierarchy1"/>
    <dgm:cxn modelId="{E39D1391-E56C-4A48-AA06-3A796FE05E1F}" type="presParOf" srcId="{B6790DA2-FCDB-4ED2-9C97-5048B7020841}" destId="{B045D43B-10D8-46F5-8BB4-2862D53DD477}" srcOrd="1" destOrd="0" presId="urn:microsoft.com/office/officeart/2005/8/layout/hierarchy1"/>
    <dgm:cxn modelId="{A090683C-EE24-4211-BC0B-32FAA811C2E3}" type="presParOf" srcId="{B045D43B-10D8-46F5-8BB4-2862D53DD477}" destId="{4BC9D788-EDBE-4F32-BF48-91409E185466}" srcOrd="0" destOrd="0" presId="urn:microsoft.com/office/officeart/2005/8/layout/hierarchy1"/>
    <dgm:cxn modelId="{A14FA38E-5119-42E6-98D4-63A4967EDD74}" type="presParOf" srcId="{4BC9D788-EDBE-4F32-BF48-91409E185466}" destId="{BBE25F46-7AEA-4B15-8CCC-816D1B43CFAF}" srcOrd="0" destOrd="0" presId="urn:microsoft.com/office/officeart/2005/8/layout/hierarchy1"/>
    <dgm:cxn modelId="{A96DE7F2-0060-44A8-86B2-F15F3E586807}" type="presParOf" srcId="{4BC9D788-EDBE-4F32-BF48-91409E185466}" destId="{589A5F21-23B3-4440-A33B-35DE9E6CEE1C}" srcOrd="1" destOrd="0" presId="urn:microsoft.com/office/officeart/2005/8/layout/hierarchy1"/>
    <dgm:cxn modelId="{D76EE6BD-BE05-4DDA-8846-9A3523F7A163}" type="presParOf" srcId="{B045D43B-10D8-46F5-8BB4-2862D53DD477}" destId="{A485E2D5-0B72-4A37-A533-6409E13DEF72}" srcOrd="1" destOrd="0" presId="urn:microsoft.com/office/officeart/2005/8/layout/hierarchy1"/>
    <dgm:cxn modelId="{B98B8454-EC2F-4BFE-B6D1-E53975C0527B}" type="presParOf" srcId="{B6790DA2-FCDB-4ED2-9C97-5048B7020841}" destId="{66FADA21-0BD7-4136-8D44-601CFB16B143}" srcOrd="2" destOrd="0" presId="urn:microsoft.com/office/officeart/2005/8/layout/hierarchy1"/>
    <dgm:cxn modelId="{8874D499-3B38-4D2B-8DB3-274C87F7705F}" type="presParOf" srcId="{B6790DA2-FCDB-4ED2-9C97-5048B7020841}" destId="{C568F811-9395-45CC-B356-9E1DA31CF52C}" srcOrd="3" destOrd="0" presId="urn:microsoft.com/office/officeart/2005/8/layout/hierarchy1"/>
    <dgm:cxn modelId="{DC96E6B9-11E1-4A1E-A720-E2DAC2FC377F}" type="presParOf" srcId="{C568F811-9395-45CC-B356-9E1DA31CF52C}" destId="{060D9345-2272-449D-96B2-9D24C7D40233}" srcOrd="0" destOrd="0" presId="urn:microsoft.com/office/officeart/2005/8/layout/hierarchy1"/>
    <dgm:cxn modelId="{7B3BB503-A6B6-46B3-88C3-C8A7D3943A2F}" type="presParOf" srcId="{060D9345-2272-449D-96B2-9D24C7D40233}" destId="{20DB9BD8-2036-4FBB-A6F0-DBB210C669F1}" srcOrd="0" destOrd="0" presId="urn:microsoft.com/office/officeart/2005/8/layout/hierarchy1"/>
    <dgm:cxn modelId="{A8F131AB-CBF8-4670-84B2-417564EB18A2}" type="presParOf" srcId="{060D9345-2272-449D-96B2-9D24C7D40233}" destId="{C4E5B1A1-45D8-4BCC-B08F-9F644DF7B95C}" srcOrd="1" destOrd="0" presId="urn:microsoft.com/office/officeart/2005/8/layout/hierarchy1"/>
    <dgm:cxn modelId="{4D63CDAA-5938-4E14-B1EF-DEEA204B1109}" type="presParOf" srcId="{C568F811-9395-45CC-B356-9E1DA31CF52C}" destId="{3A8DFA67-531B-4D45-8BB8-1034B1A428C1}"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5C2F84-0723-4E01-9DB3-1291EEDFA07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NZ"/>
        </a:p>
      </dgm:t>
    </dgm:pt>
    <dgm:pt modelId="{E2963AD0-2D65-4C10-BCAC-CD8BDFC4B487}">
      <dgm:prSet phldrT="[Text]"/>
      <dgm:spPr>
        <a:xfrm>
          <a:off x="694310" y="128798"/>
          <a:ext cx="960973" cy="61021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r>
            <a:rPr lang="en-NZ">
              <a:solidFill>
                <a:sysClr val="windowText" lastClr="000000">
                  <a:hueOff val="0"/>
                  <a:satOff val="0"/>
                  <a:lumOff val="0"/>
                  <a:alphaOff val="0"/>
                </a:sysClr>
              </a:solidFill>
              <a:latin typeface="Calibri"/>
              <a:ea typeface="+mn-ea"/>
              <a:cs typeface="+mn-cs"/>
            </a:rPr>
            <a:t>Cash Sale</a:t>
          </a:r>
        </a:p>
      </dgm:t>
    </dgm:pt>
    <dgm:pt modelId="{A228CE23-0017-4831-AD3C-BB9762BAE407}" type="parTrans" cxnId="{19117538-01D8-4DE9-A737-AD56CAFBC315}">
      <dgm:prSet/>
      <dgm:spPr/>
      <dgm:t>
        <a:bodyPr/>
        <a:lstStyle/>
        <a:p>
          <a:endParaRPr lang="en-NZ"/>
        </a:p>
      </dgm:t>
    </dgm:pt>
    <dgm:pt modelId="{C3015A9C-84E2-4151-A1BE-D4E18F624D82}" type="sibTrans" cxnId="{19117538-01D8-4DE9-A737-AD56CAFBC315}">
      <dgm:prSet/>
      <dgm:spPr/>
      <dgm:t>
        <a:bodyPr/>
        <a:lstStyle/>
        <a:p>
          <a:endParaRPr lang="en-NZ"/>
        </a:p>
      </dgm:t>
    </dgm:pt>
    <dgm:pt modelId="{3F9B8C93-85B7-4F01-B10A-1623D77C4899}">
      <dgm:prSet phldrT="[Text]"/>
      <dgm:spPr>
        <a:xfrm>
          <a:off x="107048" y="1018499"/>
          <a:ext cx="960973" cy="61021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r>
            <a:rPr lang="en-NZ">
              <a:solidFill>
                <a:sysClr val="windowText" lastClr="000000">
                  <a:hueOff val="0"/>
                  <a:satOff val="0"/>
                  <a:lumOff val="0"/>
                  <a:alphaOff val="0"/>
                </a:sysClr>
              </a:solidFill>
              <a:latin typeface="Calibri"/>
              <a:ea typeface="+mn-ea"/>
              <a:cs typeface="+mn-cs"/>
            </a:rPr>
            <a:t>Cash</a:t>
          </a:r>
        </a:p>
      </dgm:t>
    </dgm:pt>
    <dgm:pt modelId="{A78A3589-C78C-48B1-B972-F7ECF9C4F3D7}" type="parTrans" cxnId="{89EC9791-BD0B-4CF5-B2E3-8CC7B0D09F2C}">
      <dgm:prSet/>
      <dgm:spPr>
        <a:xfrm>
          <a:off x="480760" y="637580"/>
          <a:ext cx="587261" cy="279483"/>
        </a:xfrm>
        <a:custGeom>
          <a:avLst/>
          <a:gdLst/>
          <a:ahLst/>
          <a:cxnLst/>
          <a:rect l="0" t="0" r="0" b="0"/>
          <a:pathLst>
            <a:path>
              <a:moveTo>
                <a:pt x="587261" y="0"/>
              </a:moveTo>
              <a:lnTo>
                <a:pt x="587261" y="190459"/>
              </a:lnTo>
              <a:lnTo>
                <a:pt x="0" y="190459"/>
              </a:lnTo>
              <a:lnTo>
                <a:pt x="0" y="27948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NZ"/>
        </a:p>
      </dgm:t>
    </dgm:pt>
    <dgm:pt modelId="{BCCF19B9-C687-4BAD-BA99-2780EE4CB889}" type="sibTrans" cxnId="{89EC9791-BD0B-4CF5-B2E3-8CC7B0D09F2C}">
      <dgm:prSet/>
      <dgm:spPr/>
      <dgm:t>
        <a:bodyPr/>
        <a:lstStyle/>
        <a:p>
          <a:endParaRPr lang="en-NZ"/>
        </a:p>
      </dgm:t>
    </dgm:pt>
    <dgm:pt modelId="{E2327A61-4254-459C-863F-BEC13849004C}">
      <dgm:prSet phldrT="[Text]"/>
      <dgm:spPr>
        <a:xfrm>
          <a:off x="1281572" y="1018499"/>
          <a:ext cx="960973" cy="61021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r>
            <a:rPr lang="en-NZ">
              <a:solidFill>
                <a:sysClr val="windowText" lastClr="000000">
                  <a:hueOff val="0"/>
                  <a:satOff val="0"/>
                  <a:lumOff val="0"/>
                  <a:alphaOff val="0"/>
                </a:sysClr>
              </a:solidFill>
              <a:latin typeface="Calibri"/>
              <a:ea typeface="+mn-ea"/>
              <a:cs typeface="+mn-cs"/>
            </a:rPr>
            <a:t>Credit Card</a:t>
          </a:r>
        </a:p>
      </dgm:t>
    </dgm:pt>
    <dgm:pt modelId="{D923CF38-EF64-4FCA-AF65-1511B0971844}" type="parTrans" cxnId="{B0F81FB3-BE37-4AF5-ADAE-3534FA4F5CF6}">
      <dgm:prSet/>
      <dgm:spPr>
        <a:xfrm>
          <a:off x="1068022" y="637580"/>
          <a:ext cx="587261" cy="279483"/>
        </a:xfrm>
        <a:custGeom>
          <a:avLst/>
          <a:gdLst/>
          <a:ahLst/>
          <a:cxnLst/>
          <a:rect l="0" t="0" r="0" b="0"/>
          <a:pathLst>
            <a:path>
              <a:moveTo>
                <a:pt x="0" y="0"/>
              </a:moveTo>
              <a:lnTo>
                <a:pt x="0" y="190459"/>
              </a:lnTo>
              <a:lnTo>
                <a:pt x="587261" y="190459"/>
              </a:lnTo>
              <a:lnTo>
                <a:pt x="587261" y="27948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NZ"/>
        </a:p>
      </dgm:t>
    </dgm:pt>
    <dgm:pt modelId="{62BF6465-C092-4F6C-9A8D-31FBC2FFBC4F}" type="sibTrans" cxnId="{B0F81FB3-BE37-4AF5-ADAE-3534FA4F5CF6}">
      <dgm:prSet/>
      <dgm:spPr/>
      <dgm:t>
        <a:bodyPr/>
        <a:lstStyle/>
        <a:p>
          <a:endParaRPr lang="en-NZ"/>
        </a:p>
      </dgm:t>
    </dgm:pt>
    <dgm:pt modelId="{1A53EB18-74E5-43C6-B61D-1CC213E306EE}" type="pres">
      <dgm:prSet presAssocID="{975C2F84-0723-4E01-9DB3-1291EEDFA07D}" presName="hierChild1" presStyleCnt="0">
        <dgm:presLayoutVars>
          <dgm:chPref val="1"/>
          <dgm:dir/>
          <dgm:animOne val="branch"/>
          <dgm:animLvl val="lvl"/>
          <dgm:resizeHandles/>
        </dgm:presLayoutVars>
      </dgm:prSet>
      <dgm:spPr/>
    </dgm:pt>
    <dgm:pt modelId="{598CA7B4-65F3-4197-905E-8987054C90AB}" type="pres">
      <dgm:prSet presAssocID="{E2963AD0-2D65-4C10-BCAC-CD8BDFC4B487}" presName="hierRoot1" presStyleCnt="0"/>
      <dgm:spPr/>
    </dgm:pt>
    <dgm:pt modelId="{57CAB906-0739-4805-A65B-32BE4C8BDA58}" type="pres">
      <dgm:prSet presAssocID="{E2963AD0-2D65-4C10-BCAC-CD8BDFC4B487}" presName="composite" presStyleCnt="0"/>
      <dgm:spPr/>
    </dgm:pt>
    <dgm:pt modelId="{11B48C5B-D2A0-47AD-AA5E-FCA33C193874}" type="pres">
      <dgm:prSet presAssocID="{E2963AD0-2D65-4C10-BCAC-CD8BDFC4B487}" presName="background" presStyleLbl="node0" presStyleIdx="0" presStyleCnt="1"/>
      <dgm:spPr>
        <a:xfrm>
          <a:off x="587535" y="27361"/>
          <a:ext cx="960973" cy="61021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DFB032D8-B1F4-41DD-AF95-7E29EA64276A}" type="pres">
      <dgm:prSet presAssocID="{E2963AD0-2D65-4C10-BCAC-CD8BDFC4B487}" presName="text" presStyleLbl="fgAcc0" presStyleIdx="0" presStyleCnt="1">
        <dgm:presLayoutVars>
          <dgm:chPref val="3"/>
        </dgm:presLayoutVars>
      </dgm:prSet>
      <dgm:spPr/>
    </dgm:pt>
    <dgm:pt modelId="{FDEA2546-C034-4784-9246-93E5CC9C3A7A}" type="pres">
      <dgm:prSet presAssocID="{E2963AD0-2D65-4C10-BCAC-CD8BDFC4B487}" presName="hierChild2" presStyleCnt="0"/>
      <dgm:spPr/>
    </dgm:pt>
    <dgm:pt modelId="{E983A608-C63E-4C08-8360-17D71F824422}" type="pres">
      <dgm:prSet presAssocID="{A78A3589-C78C-48B1-B972-F7ECF9C4F3D7}" presName="Name10" presStyleLbl="parChTrans1D2" presStyleIdx="0" presStyleCnt="2"/>
      <dgm:spPr/>
    </dgm:pt>
    <dgm:pt modelId="{D4B8650D-CE46-4F72-8782-A4932D7105AB}" type="pres">
      <dgm:prSet presAssocID="{3F9B8C93-85B7-4F01-B10A-1623D77C4899}" presName="hierRoot2" presStyleCnt="0"/>
      <dgm:spPr/>
    </dgm:pt>
    <dgm:pt modelId="{BC02F093-CA5C-49CB-8CB1-95AD8CBD4B10}" type="pres">
      <dgm:prSet presAssocID="{3F9B8C93-85B7-4F01-B10A-1623D77C4899}" presName="composite2" presStyleCnt="0"/>
      <dgm:spPr/>
    </dgm:pt>
    <dgm:pt modelId="{79410912-225E-44FD-8669-F7395211CF96}" type="pres">
      <dgm:prSet presAssocID="{3F9B8C93-85B7-4F01-B10A-1623D77C4899}" presName="background2" presStyleLbl="node2" presStyleIdx="0" presStyleCnt="2"/>
      <dgm:spPr>
        <a:xfrm>
          <a:off x="273" y="917063"/>
          <a:ext cx="960973" cy="61021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6618E2A8-8D48-48C4-803D-AF1A8C20B75D}" type="pres">
      <dgm:prSet presAssocID="{3F9B8C93-85B7-4F01-B10A-1623D77C4899}" presName="text2" presStyleLbl="fgAcc2" presStyleIdx="0" presStyleCnt="2">
        <dgm:presLayoutVars>
          <dgm:chPref val="3"/>
        </dgm:presLayoutVars>
      </dgm:prSet>
      <dgm:spPr/>
    </dgm:pt>
    <dgm:pt modelId="{11231569-9E6F-41A7-AAFC-DAA214C2909D}" type="pres">
      <dgm:prSet presAssocID="{3F9B8C93-85B7-4F01-B10A-1623D77C4899}" presName="hierChild3" presStyleCnt="0"/>
      <dgm:spPr/>
    </dgm:pt>
    <dgm:pt modelId="{C0B5539D-1AC1-480D-82FB-B1D0A3E2D925}" type="pres">
      <dgm:prSet presAssocID="{D923CF38-EF64-4FCA-AF65-1511B0971844}" presName="Name10" presStyleLbl="parChTrans1D2" presStyleIdx="1" presStyleCnt="2"/>
      <dgm:spPr/>
    </dgm:pt>
    <dgm:pt modelId="{34D88AB8-06E6-46A6-9C91-20E8C9DFA128}" type="pres">
      <dgm:prSet presAssocID="{E2327A61-4254-459C-863F-BEC13849004C}" presName="hierRoot2" presStyleCnt="0"/>
      <dgm:spPr/>
    </dgm:pt>
    <dgm:pt modelId="{BB914D33-9E0C-4DFE-9BF1-1CF10DB1BBFC}" type="pres">
      <dgm:prSet presAssocID="{E2327A61-4254-459C-863F-BEC13849004C}" presName="composite2" presStyleCnt="0"/>
      <dgm:spPr/>
    </dgm:pt>
    <dgm:pt modelId="{B03A7A9A-0CB9-4FA6-B689-0A23A7B4F2E8}" type="pres">
      <dgm:prSet presAssocID="{E2327A61-4254-459C-863F-BEC13849004C}" presName="background2" presStyleLbl="node2" presStyleIdx="1" presStyleCnt="2"/>
      <dgm:spPr>
        <a:xfrm>
          <a:off x="1174797" y="917063"/>
          <a:ext cx="960973" cy="61021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3727FEAA-D707-48CD-B403-F8F1830EACB7}" type="pres">
      <dgm:prSet presAssocID="{E2327A61-4254-459C-863F-BEC13849004C}" presName="text2" presStyleLbl="fgAcc2" presStyleIdx="1" presStyleCnt="2">
        <dgm:presLayoutVars>
          <dgm:chPref val="3"/>
        </dgm:presLayoutVars>
      </dgm:prSet>
      <dgm:spPr/>
    </dgm:pt>
    <dgm:pt modelId="{6E0C1232-B999-4FF0-843B-2F03B9A39026}" type="pres">
      <dgm:prSet presAssocID="{E2327A61-4254-459C-863F-BEC13849004C}" presName="hierChild3" presStyleCnt="0"/>
      <dgm:spPr/>
    </dgm:pt>
  </dgm:ptLst>
  <dgm:cxnLst>
    <dgm:cxn modelId="{A46F980A-999D-40F0-AF11-D4E10B5D437D}" type="presOf" srcId="{975C2F84-0723-4E01-9DB3-1291EEDFA07D}" destId="{1A53EB18-74E5-43C6-B61D-1CC213E306EE}" srcOrd="0" destOrd="0" presId="urn:microsoft.com/office/officeart/2005/8/layout/hierarchy1"/>
    <dgm:cxn modelId="{19117538-01D8-4DE9-A737-AD56CAFBC315}" srcId="{975C2F84-0723-4E01-9DB3-1291EEDFA07D}" destId="{E2963AD0-2D65-4C10-BCAC-CD8BDFC4B487}" srcOrd="0" destOrd="0" parTransId="{A228CE23-0017-4831-AD3C-BB9762BAE407}" sibTransId="{C3015A9C-84E2-4151-A1BE-D4E18F624D82}"/>
    <dgm:cxn modelId="{974C423A-8538-4C75-8363-A2371B8D34FE}" type="presOf" srcId="{D923CF38-EF64-4FCA-AF65-1511B0971844}" destId="{C0B5539D-1AC1-480D-82FB-B1D0A3E2D925}" srcOrd="0" destOrd="0" presId="urn:microsoft.com/office/officeart/2005/8/layout/hierarchy1"/>
    <dgm:cxn modelId="{FCCD5448-89F7-4F1A-9744-A5CDA1C41C2A}" type="presOf" srcId="{3F9B8C93-85B7-4F01-B10A-1623D77C4899}" destId="{6618E2A8-8D48-48C4-803D-AF1A8C20B75D}" srcOrd="0" destOrd="0" presId="urn:microsoft.com/office/officeart/2005/8/layout/hierarchy1"/>
    <dgm:cxn modelId="{CE5A6178-58EF-43E8-B08D-026BE9A49E8D}" type="presOf" srcId="{A78A3589-C78C-48B1-B972-F7ECF9C4F3D7}" destId="{E983A608-C63E-4C08-8360-17D71F824422}" srcOrd="0" destOrd="0" presId="urn:microsoft.com/office/officeart/2005/8/layout/hierarchy1"/>
    <dgm:cxn modelId="{C00AE959-BAEE-4957-9D3C-66D25C9A2CF6}" type="presOf" srcId="{E2963AD0-2D65-4C10-BCAC-CD8BDFC4B487}" destId="{DFB032D8-B1F4-41DD-AF95-7E29EA64276A}" srcOrd="0" destOrd="0" presId="urn:microsoft.com/office/officeart/2005/8/layout/hierarchy1"/>
    <dgm:cxn modelId="{77D49380-C0DB-4EB6-BC9C-7096E8CF4019}" type="presOf" srcId="{E2327A61-4254-459C-863F-BEC13849004C}" destId="{3727FEAA-D707-48CD-B403-F8F1830EACB7}" srcOrd="0" destOrd="0" presId="urn:microsoft.com/office/officeart/2005/8/layout/hierarchy1"/>
    <dgm:cxn modelId="{89EC9791-BD0B-4CF5-B2E3-8CC7B0D09F2C}" srcId="{E2963AD0-2D65-4C10-BCAC-CD8BDFC4B487}" destId="{3F9B8C93-85B7-4F01-B10A-1623D77C4899}" srcOrd="0" destOrd="0" parTransId="{A78A3589-C78C-48B1-B972-F7ECF9C4F3D7}" sibTransId="{BCCF19B9-C687-4BAD-BA99-2780EE4CB889}"/>
    <dgm:cxn modelId="{B0F81FB3-BE37-4AF5-ADAE-3534FA4F5CF6}" srcId="{E2963AD0-2D65-4C10-BCAC-CD8BDFC4B487}" destId="{E2327A61-4254-459C-863F-BEC13849004C}" srcOrd="1" destOrd="0" parTransId="{D923CF38-EF64-4FCA-AF65-1511B0971844}" sibTransId="{62BF6465-C092-4F6C-9A8D-31FBC2FFBC4F}"/>
    <dgm:cxn modelId="{A1E06EEE-884C-4D2E-9F4F-1363BB131309}" type="presParOf" srcId="{1A53EB18-74E5-43C6-B61D-1CC213E306EE}" destId="{598CA7B4-65F3-4197-905E-8987054C90AB}" srcOrd="0" destOrd="0" presId="urn:microsoft.com/office/officeart/2005/8/layout/hierarchy1"/>
    <dgm:cxn modelId="{68913B1C-E325-44C4-ABC2-C8540B9986C2}" type="presParOf" srcId="{598CA7B4-65F3-4197-905E-8987054C90AB}" destId="{57CAB906-0739-4805-A65B-32BE4C8BDA58}" srcOrd="0" destOrd="0" presId="urn:microsoft.com/office/officeart/2005/8/layout/hierarchy1"/>
    <dgm:cxn modelId="{479DA2B1-17F3-4C7C-A4CD-BEEE8331A3E9}" type="presParOf" srcId="{57CAB906-0739-4805-A65B-32BE4C8BDA58}" destId="{11B48C5B-D2A0-47AD-AA5E-FCA33C193874}" srcOrd="0" destOrd="0" presId="urn:microsoft.com/office/officeart/2005/8/layout/hierarchy1"/>
    <dgm:cxn modelId="{AF64B74C-6FFB-4824-A738-D2DE7E02A6FA}" type="presParOf" srcId="{57CAB906-0739-4805-A65B-32BE4C8BDA58}" destId="{DFB032D8-B1F4-41DD-AF95-7E29EA64276A}" srcOrd="1" destOrd="0" presId="urn:microsoft.com/office/officeart/2005/8/layout/hierarchy1"/>
    <dgm:cxn modelId="{C6C59239-AC8C-4629-A363-DD18BB4E31C5}" type="presParOf" srcId="{598CA7B4-65F3-4197-905E-8987054C90AB}" destId="{FDEA2546-C034-4784-9246-93E5CC9C3A7A}" srcOrd="1" destOrd="0" presId="urn:microsoft.com/office/officeart/2005/8/layout/hierarchy1"/>
    <dgm:cxn modelId="{7E3FB8F5-C61E-4118-8530-A2B8AD83399D}" type="presParOf" srcId="{FDEA2546-C034-4784-9246-93E5CC9C3A7A}" destId="{E983A608-C63E-4C08-8360-17D71F824422}" srcOrd="0" destOrd="0" presId="urn:microsoft.com/office/officeart/2005/8/layout/hierarchy1"/>
    <dgm:cxn modelId="{6183BB02-BB45-4C3F-AB1F-4557FF71B4FD}" type="presParOf" srcId="{FDEA2546-C034-4784-9246-93E5CC9C3A7A}" destId="{D4B8650D-CE46-4F72-8782-A4932D7105AB}" srcOrd="1" destOrd="0" presId="urn:microsoft.com/office/officeart/2005/8/layout/hierarchy1"/>
    <dgm:cxn modelId="{680111B9-C83A-4B0B-B778-E2FB21BC40E0}" type="presParOf" srcId="{D4B8650D-CE46-4F72-8782-A4932D7105AB}" destId="{BC02F093-CA5C-49CB-8CB1-95AD8CBD4B10}" srcOrd="0" destOrd="0" presId="urn:microsoft.com/office/officeart/2005/8/layout/hierarchy1"/>
    <dgm:cxn modelId="{838E5DEC-984D-402E-8BFA-D016E70A9A07}" type="presParOf" srcId="{BC02F093-CA5C-49CB-8CB1-95AD8CBD4B10}" destId="{79410912-225E-44FD-8669-F7395211CF96}" srcOrd="0" destOrd="0" presId="urn:microsoft.com/office/officeart/2005/8/layout/hierarchy1"/>
    <dgm:cxn modelId="{385E70C8-54B6-4DD3-A697-CCBB85BAC1D5}" type="presParOf" srcId="{BC02F093-CA5C-49CB-8CB1-95AD8CBD4B10}" destId="{6618E2A8-8D48-48C4-803D-AF1A8C20B75D}" srcOrd="1" destOrd="0" presId="urn:microsoft.com/office/officeart/2005/8/layout/hierarchy1"/>
    <dgm:cxn modelId="{E4864BF7-5A64-49CE-9D24-D4FBE7BFC24A}" type="presParOf" srcId="{D4B8650D-CE46-4F72-8782-A4932D7105AB}" destId="{11231569-9E6F-41A7-AAFC-DAA214C2909D}" srcOrd="1" destOrd="0" presId="urn:microsoft.com/office/officeart/2005/8/layout/hierarchy1"/>
    <dgm:cxn modelId="{4B8F933E-95C6-4A0A-B49B-B784ABF24C61}" type="presParOf" srcId="{FDEA2546-C034-4784-9246-93E5CC9C3A7A}" destId="{C0B5539D-1AC1-480D-82FB-B1D0A3E2D925}" srcOrd="2" destOrd="0" presId="urn:microsoft.com/office/officeart/2005/8/layout/hierarchy1"/>
    <dgm:cxn modelId="{146FA02F-7E6E-41D9-A344-67DD734CF5AA}" type="presParOf" srcId="{FDEA2546-C034-4784-9246-93E5CC9C3A7A}" destId="{34D88AB8-06E6-46A6-9C91-20E8C9DFA128}" srcOrd="3" destOrd="0" presId="urn:microsoft.com/office/officeart/2005/8/layout/hierarchy1"/>
    <dgm:cxn modelId="{619EAE8B-F4DF-489D-951D-8A7107B35A95}" type="presParOf" srcId="{34D88AB8-06E6-46A6-9C91-20E8C9DFA128}" destId="{BB914D33-9E0C-4DFE-9BF1-1CF10DB1BBFC}" srcOrd="0" destOrd="0" presId="urn:microsoft.com/office/officeart/2005/8/layout/hierarchy1"/>
    <dgm:cxn modelId="{7202FAF8-C242-4AE1-8ACE-88EB0C05A390}" type="presParOf" srcId="{BB914D33-9E0C-4DFE-9BF1-1CF10DB1BBFC}" destId="{B03A7A9A-0CB9-4FA6-B689-0A23A7B4F2E8}" srcOrd="0" destOrd="0" presId="urn:microsoft.com/office/officeart/2005/8/layout/hierarchy1"/>
    <dgm:cxn modelId="{9BE5590D-220D-4513-9DDD-2CB4D9E0E15C}" type="presParOf" srcId="{BB914D33-9E0C-4DFE-9BF1-1CF10DB1BBFC}" destId="{3727FEAA-D707-48CD-B403-F8F1830EACB7}" srcOrd="1" destOrd="0" presId="urn:microsoft.com/office/officeart/2005/8/layout/hierarchy1"/>
    <dgm:cxn modelId="{F0822FF1-2866-4598-B7BB-5FA279FC30FA}" type="presParOf" srcId="{34D88AB8-06E6-46A6-9C91-20E8C9DFA128}" destId="{6E0C1232-B999-4FF0-843B-2F03B9A39026}"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ADA21-0BD7-4136-8D44-601CFB16B143}">
      <dsp:nvSpPr>
        <dsp:cNvPr id="0" name=""/>
        <dsp:cNvSpPr/>
      </dsp:nvSpPr>
      <dsp:spPr>
        <a:xfrm>
          <a:off x="1073647" y="664160"/>
          <a:ext cx="583511" cy="262529"/>
        </a:xfrm>
        <a:custGeom>
          <a:avLst/>
          <a:gdLst/>
          <a:ahLst/>
          <a:cxnLst/>
          <a:rect l="0" t="0" r="0" b="0"/>
          <a:pathLst>
            <a:path>
              <a:moveTo>
                <a:pt x="0" y="0"/>
              </a:moveTo>
              <a:lnTo>
                <a:pt x="0" y="173404"/>
              </a:lnTo>
              <a:lnTo>
                <a:pt x="583511" y="173404"/>
              </a:lnTo>
              <a:lnTo>
                <a:pt x="583511" y="26252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A95931A-7B71-47C0-BB69-23079F0E2612}">
      <dsp:nvSpPr>
        <dsp:cNvPr id="0" name=""/>
        <dsp:cNvSpPr/>
      </dsp:nvSpPr>
      <dsp:spPr>
        <a:xfrm>
          <a:off x="481305" y="664160"/>
          <a:ext cx="592342" cy="262529"/>
        </a:xfrm>
        <a:custGeom>
          <a:avLst/>
          <a:gdLst/>
          <a:ahLst/>
          <a:cxnLst/>
          <a:rect l="0" t="0" r="0" b="0"/>
          <a:pathLst>
            <a:path>
              <a:moveTo>
                <a:pt x="592342" y="0"/>
              </a:moveTo>
              <a:lnTo>
                <a:pt x="592342" y="173404"/>
              </a:lnTo>
              <a:lnTo>
                <a:pt x="0" y="173404"/>
              </a:lnTo>
              <a:lnTo>
                <a:pt x="0" y="26252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5A88101-5BE1-4E15-B94E-A4604B3382C7}">
      <dsp:nvSpPr>
        <dsp:cNvPr id="0" name=""/>
        <dsp:cNvSpPr/>
      </dsp:nvSpPr>
      <dsp:spPr>
        <a:xfrm>
          <a:off x="592616" y="53250"/>
          <a:ext cx="962062" cy="610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CBDD988C-26A8-4B14-9116-5336C5CDFADD}">
      <dsp:nvSpPr>
        <dsp:cNvPr id="0" name=""/>
        <dsp:cNvSpPr/>
      </dsp:nvSpPr>
      <dsp:spPr>
        <a:xfrm>
          <a:off x="699512" y="154801"/>
          <a:ext cx="962062" cy="610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r" defTabSz="577850">
            <a:lnSpc>
              <a:spcPct val="90000"/>
            </a:lnSpc>
            <a:spcBef>
              <a:spcPct val="0"/>
            </a:spcBef>
            <a:spcAft>
              <a:spcPct val="35000"/>
            </a:spcAft>
            <a:buNone/>
          </a:pPr>
          <a:r>
            <a:rPr lang="en-NZ" sz="1300" kern="1200">
              <a:solidFill>
                <a:sysClr val="windowText" lastClr="000000">
                  <a:hueOff val="0"/>
                  <a:satOff val="0"/>
                  <a:lumOff val="0"/>
                  <a:alphaOff val="0"/>
                </a:sysClr>
              </a:solidFill>
              <a:latin typeface="Calibri"/>
              <a:ea typeface="+mn-ea"/>
              <a:cs typeface="+mn-cs"/>
            </a:rPr>
            <a:t>Prepayment</a:t>
          </a:r>
        </a:p>
      </dsp:txBody>
      <dsp:txXfrm>
        <a:off x="717405" y="172694"/>
        <a:ext cx="926276" cy="575123"/>
      </dsp:txXfrm>
    </dsp:sp>
    <dsp:sp modelId="{BBE25F46-7AEA-4B15-8CCC-816D1B43CFAF}">
      <dsp:nvSpPr>
        <dsp:cNvPr id="0" name=""/>
        <dsp:cNvSpPr/>
      </dsp:nvSpPr>
      <dsp:spPr>
        <a:xfrm>
          <a:off x="274" y="926689"/>
          <a:ext cx="962062" cy="610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89A5F21-23B3-4440-A33B-35DE9E6CEE1C}">
      <dsp:nvSpPr>
        <dsp:cNvPr id="0" name=""/>
        <dsp:cNvSpPr/>
      </dsp:nvSpPr>
      <dsp:spPr>
        <a:xfrm>
          <a:off x="107169" y="1028240"/>
          <a:ext cx="962062" cy="610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NZ" sz="1300" kern="1200">
              <a:solidFill>
                <a:sysClr val="windowText" lastClr="000000">
                  <a:hueOff val="0"/>
                  <a:satOff val="0"/>
                  <a:lumOff val="0"/>
                  <a:alphaOff val="0"/>
                </a:sysClr>
              </a:solidFill>
              <a:latin typeface="Calibri"/>
              <a:ea typeface="+mn-ea"/>
              <a:cs typeface="+mn-cs"/>
            </a:rPr>
            <a:t>Cash</a:t>
          </a:r>
        </a:p>
      </dsp:txBody>
      <dsp:txXfrm>
        <a:off x="125062" y="1046133"/>
        <a:ext cx="926276" cy="575123"/>
      </dsp:txXfrm>
    </dsp:sp>
    <dsp:sp modelId="{20DB9BD8-2036-4FBB-A6F0-DBB210C669F1}">
      <dsp:nvSpPr>
        <dsp:cNvPr id="0" name=""/>
        <dsp:cNvSpPr/>
      </dsp:nvSpPr>
      <dsp:spPr>
        <a:xfrm>
          <a:off x="1176127" y="926689"/>
          <a:ext cx="962062" cy="610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C4E5B1A1-45D8-4BCC-B08F-9F644DF7B95C}">
      <dsp:nvSpPr>
        <dsp:cNvPr id="0" name=""/>
        <dsp:cNvSpPr/>
      </dsp:nvSpPr>
      <dsp:spPr>
        <a:xfrm>
          <a:off x="1283023" y="1028240"/>
          <a:ext cx="962062" cy="610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NZ" sz="1300" kern="1200">
              <a:solidFill>
                <a:sysClr val="windowText" lastClr="000000">
                  <a:hueOff val="0"/>
                  <a:satOff val="0"/>
                  <a:lumOff val="0"/>
                  <a:alphaOff val="0"/>
                </a:sysClr>
              </a:solidFill>
              <a:latin typeface="Calibri"/>
              <a:ea typeface="+mn-ea"/>
              <a:cs typeface="+mn-cs"/>
            </a:rPr>
            <a:t>Credit Card</a:t>
          </a:r>
        </a:p>
      </dsp:txBody>
      <dsp:txXfrm>
        <a:off x="1300916" y="1046133"/>
        <a:ext cx="926276" cy="5751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B5539D-1AC1-480D-82FB-B1D0A3E2D925}">
      <dsp:nvSpPr>
        <dsp:cNvPr id="0" name=""/>
        <dsp:cNvSpPr/>
      </dsp:nvSpPr>
      <dsp:spPr>
        <a:xfrm>
          <a:off x="1068022" y="637580"/>
          <a:ext cx="587261" cy="279483"/>
        </a:xfrm>
        <a:custGeom>
          <a:avLst/>
          <a:gdLst/>
          <a:ahLst/>
          <a:cxnLst/>
          <a:rect l="0" t="0" r="0" b="0"/>
          <a:pathLst>
            <a:path>
              <a:moveTo>
                <a:pt x="0" y="0"/>
              </a:moveTo>
              <a:lnTo>
                <a:pt x="0" y="190459"/>
              </a:lnTo>
              <a:lnTo>
                <a:pt x="587261" y="190459"/>
              </a:lnTo>
              <a:lnTo>
                <a:pt x="587261" y="27948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983A608-C63E-4C08-8360-17D71F824422}">
      <dsp:nvSpPr>
        <dsp:cNvPr id="0" name=""/>
        <dsp:cNvSpPr/>
      </dsp:nvSpPr>
      <dsp:spPr>
        <a:xfrm>
          <a:off x="480760" y="637580"/>
          <a:ext cx="587261" cy="279483"/>
        </a:xfrm>
        <a:custGeom>
          <a:avLst/>
          <a:gdLst/>
          <a:ahLst/>
          <a:cxnLst/>
          <a:rect l="0" t="0" r="0" b="0"/>
          <a:pathLst>
            <a:path>
              <a:moveTo>
                <a:pt x="587261" y="0"/>
              </a:moveTo>
              <a:lnTo>
                <a:pt x="587261" y="190459"/>
              </a:lnTo>
              <a:lnTo>
                <a:pt x="0" y="190459"/>
              </a:lnTo>
              <a:lnTo>
                <a:pt x="0" y="27948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B48C5B-D2A0-47AD-AA5E-FCA33C193874}">
      <dsp:nvSpPr>
        <dsp:cNvPr id="0" name=""/>
        <dsp:cNvSpPr/>
      </dsp:nvSpPr>
      <dsp:spPr>
        <a:xfrm>
          <a:off x="587535" y="27361"/>
          <a:ext cx="960973" cy="61021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DFB032D8-B1F4-41DD-AF95-7E29EA64276A}">
      <dsp:nvSpPr>
        <dsp:cNvPr id="0" name=""/>
        <dsp:cNvSpPr/>
      </dsp:nvSpPr>
      <dsp:spPr>
        <a:xfrm>
          <a:off x="694310" y="128798"/>
          <a:ext cx="960973" cy="61021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NZ" sz="1600" kern="1200">
              <a:solidFill>
                <a:sysClr val="windowText" lastClr="000000">
                  <a:hueOff val="0"/>
                  <a:satOff val="0"/>
                  <a:lumOff val="0"/>
                  <a:alphaOff val="0"/>
                </a:sysClr>
              </a:solidFill>
              <a:latin typeface="Calibri"/>
              <a:ea typeface="+mn-ea"/>
              <a:cs typeface="+mn-cs"/>
            </a:rPr>
            <a:t>Cash Sale</a:t>
          </a:r>
        </a:p>
      </dsp:txBody>
      <dsp:txXfrm>
        <a:off x="712183" y="146671"/>
        <a:ext cx="925227" cy="574472"/>
      </dsp:txXfrm>
    </dsp:sp>
    <dsp:sp modelId="{79410912-225E-44FD-8669-F7395211CF96}">
      <dsp:nvSpPr>
        <dsp:cNvPr id="0" name=""/>
        <dsp:cNvSpPr/>
      </dsp:nvSpPr>
      <dsp:spPr>
        <a:xfrm>
          <a:off x="273" y="917063"/>
          <a:ext cx="960973" cy="61021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6618E2A8-8D48-48C4-803D-AF1A8C20B75D}">
      <dsp:nvSpPr>
        <dsp:cNvPr id="0" name=""/>
        <dsp:cNvSpPr/>
      </dsp:nvSpPr>
      <dsp:spPr>
        <a:xfrm>
          <a:off x="107048" y="1018499"/>
          <a:ext cx="960973" cy="61021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NZ" sz="1600" kern="1200">
              <a:solidFill>
                <a:sysClr val="windowText" lastClr="000000">
                  <a:hueOff val="0"/>
                  <a:satOff val="0"/>
                  <a:lumOff val="0"/>
                  <a:alphaOff val="0"/>
                </a:sysClr>
              </a:solidFill>
              <a:latin typeface="Calibri"/>
              <a:ea typeface="+mn-ea"/>
              <a:cs typeface="+mn-cs"/>
            </a:rPr>
            <a:t>Cash</a:t>
          </a:r>
        </a:p>
      </dsp:txBody>
      <dsp:txXfrm>
        <a:off x="124921" y="1036372"/>
        <a:ext cx="925227" cy="574472"/>
      </dsp:txXfrm>
    </dsp:sp>
    <dsp:sp modelId="{B03A7A9A-0CB9-4FA6-B689-0A23A7B4F2E8}">
      <dsp:nvSpPr>
        <dsp:cNvPr id="0" name=""/>
        <dsp:cNvSpPr/>
      </dsp:nvSpPr>
      <dsp:spPr>
        <a:xfrm>
          <a:off x="1174797" y="917063"/>
          <a:ext cx="960973" cy="61021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3727FEAA-D707-48CD-B403-F8F1830EACB7}">
      <dsp:nvSpPr>
        <dsp:cNvPr id="0" name=""/>
        <dsp:cNvSpPr/>
      </dsp:nvSpPr>
      <dsp:spPr>
        <a:xfrm>
          <a:off x="1281572" y="1018499"/>
          <a:ext cx="960973" cy="61021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NZ" sz="1600" kern="1200">
              <a:solidFill>
                <a:sysClr val="windowText" lastClr="000000">
                  <a:hueOff val="0"/>
                  <a:satOff val="0"/>
                  <a:lumOff val="0"/>
                  <a:alphaOff val="0"/>
                </a:sysClr>
              </a:solidFill>
              <a:latin typeface="Calibri"/>
              <a:ea typeface="+mn-ea"/>
              <a:cs typeface="+mn-cs"/>
            </a:rPr>
            <a:t>Credit Card</a:t>
          </a:r>
        </a:p>
      </dsp:txBody>
      <dsp:txXfrm>
        <a:off x="1299445" y="1036372"/>
        <a:ext cx="925227" cy="5744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 xsi:nil="true"/>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GGKL-1341018776-4502</_dlc_DocId>
    <_dlc_DocIdUrl xmlns="13bfd587-5662-4c43-913e-045f37872afe">
      <Url>https://goughgroupltd.sharepoint.com/sites/GoughGroupKnowledge/_layouts/15/DocIdRedir.aspx?ID=GGKL-1341018776-4502</Url>
      <Description>GGKL-1341018776-4502</Description>
    </_dlc_DocIdUrl>
    <Activity xmlns="ef771d1d-d70d-4d80-8b8d-420e2422cbf9">Archived Guides</Activity>
    <Subactivity xmlns="ef771d1d-d70d-4d80-8b8d-420e2422cbf9">No Subactivity</Subactivity>
    <Function xmlns="ef771d1d-d70d-4d80-8b8d-420e2422cbf9">NAXT Guides</Fun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2425bbe8854752dd8be25f1aa7687b78">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494e5d5b017010f4270bab875a37edf6"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D365 Guide"/>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282A2DE-5AB3-47DE-BCDF-0D2240349C52}">
  <ds:schemaRefs>
    <ds:schemaRef ds:uri="fb98d7d9-4030-4acb-b598-a07f6d59531b"/>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798c4cfc-3125-4f66-a621-36ad5101473c"/>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2512D3B-4618-4472-9807-0D3AE11E47E0}"/>
</file>

<file path=customXml/itemProps3.xml><?xml version="1.0" encoding="utf-8"?>
<ds:datastoreItem xmlns:ds="http://schemas.openxmlformats.org/officeDocument/2006/customXml" ds:itemID="{24B73862-8E8B-4CC1-9581-3F630F2BAD3D}">
  <ds:schemaRefs>
    <ds:schemaRef ds:uri="http://schemas.microsoft.com/sharepoint/events"/>
  </ds:schemaRefs>
</ds:datastoreItem>
</file>

<file path=customXml/itemProps4.xml><?xml version="1.0" encoding="utf-8"?>
<ds:datastoreItem xmlns:ds="http://schemas.openxmlformats.org/officeDocument/2006/customXml" ds:itemID="{E6C356FB-4035-43E4-9053-50CE190FE616}">
  <ds:schemaRefs>
    <ds:schemaRef ds:uri="http://schemas.microsoft.com/sharepoint/v3/contenttype/forms"/>
  </ds:schemaRefs>
</ds:datastoreItem>
</file>

<file path=customXml/itemProps5.xml><?xml version="1.0" encoding="utf-8"?>
<ds:datastoreItem xmlns:ds="http://schemas.openxmlformats.org/officeDocument/2006/customXml" ds:itemID="{9DDDE320-24FB-49CF-B561-5CFD95514B1C}">
  <ds:schemaRefs>
    <ds:schemaRef ds:uri="http://schemas.openxmlformats.org/officeDocument/2006/bibliography"/>
  </ds:schemaRefs>
</ds:datastoreItem>
</file>

<file path=customXml/itemProps6.xml><?xml version="1.0" encoding="utf-8"?>
<ds:datastoreItem xmlns:ds="http://schemas.openxmlformats.org/officeDocument/2006/customXml" ds:itemID="{06295C64-9FB3-4C5E-9A40-C6B2918DA767}"/>
</file>

<file path=docProps/app.xml><?xml version="1.0" encoding="utf-8"?>
<Properties xmlns="http://schemas.openxmlformats.org/officeDocument/2006/extended-properties" xmlns:vt="http://schemas.openxmlformats.org/officeDocument/2006/docPropsVTypes">
  <Template>SOP template.dotx</Template>
  <TotalTime>42</TotalTime>
  <Pages>12</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Invoice a cash sales order</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 a cash sales order</dc:title>
  <dc:subject/>
  <dc:creator>Stephanie Cassels</dc:creator>
  <cp:keywords/>
  <cp:lastModifiedBy>Stephanie Macky</cp:lastModifiedBy>
  <cp:revision>16</cp:revision>
  <dcterms:created xsi:type="dcterms:W3CDTF">2018-03-12T21:44:00Z</dcterms:created>
  <dcterms:modified xsi:type="dcterms:W3CDTF">2018-03-27T03:57:00Z</dcterms:modified>
  <cp:contentStatus>Validated for Use in Q2,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218b764b-951a-4a04-adde-963f64428b8c</vt:lpwstr>
  </property>
  <property fmtid="{D5CDD505-2E9C-101B-9397-08002B2CF9AE}" pid="4" name="Topic">
    <vt:lpwstr/>
  </property>
</Properties>
</file>