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BE4A" w14:textId="13EA2F64" w:rsidR="00BB0A14" w:rsidRDefault="00BB0A14" w:rsidP="00D02E2B">
      <w:pPr>
        <w:pStyle w:val="Heading1"/>
      </w:pPr>
    </w:p>
    <w:p w14:paraId="1A28DA42" w14:textId="77777777" w:rsidR="00386A2B" w:rsidRPr="00386A2B" w:rsidRDefault="00386A2B" w:rsidP="00386A2B">
      <w:pPr>
        <w:pStyle w:val="BodyText"/>
      </w:pPr>
      <w:bookmarkStart w:id="0" w:name="_GoBack"/>
      <w:bookmarkEnd w:id="0"/>
    </w:p>
    <w:p w14:paraId="3DF110F2" w14:textId="77777777" w:rsidR="005854A7" w:rsidRDefault="00722A0B" w:rsidP="00D02E2B">
      <w:pPr>
        <w:pStyle w:val="Heading1"/>
      </w:pPr>
      <w:bookmarkStart w:id="1" w:name="_Toc492453697"/>
      <w:bookmarkStart w:id="2" w:name="_Toc492460488"/>
      <w:bookmarkStart w:id="3" w:name="_Toc492460540"/>
      <w:bookmarkStart w:id="4" w:name="_Toc492460846"/>
      <w:r>
        <w:t>Purpose</w:t>
      </w:r>
      <w:bookmarkEnd w:id="1"/>
      <w:bookmarkEnd w:id="2"/>
      <w:bookmarkEnd w:id="3"/>
      <w:bookmarkEnd w:id="4"/>
    </w:p>
    <w:p w14:paraId="42E06570" w14:textId="77777777" w:rsidR="007F6BFB" w:rsidRDefault="007F6BFB" w:rsidP="007F6BFB">
      <w:pPr>
        <w:pStyle w:val="BodyText"/>
      </w:pPr>
      <w:r w:rsidRPr="00FA5EA3">
        <w:t xml:space="preserve">This Standard Operating Procedure has been developed to provide you with an understanding of how </w:t>
      </w:r>
      <w:r>
        <w:t>to create a location for parts</w:t>
      </w:r>
    </w:p>
    <w:p w14:paraId="537B7EBB" w14:textId="77777777" w:rsidR="00DE7FFB" w:rsidRDefault="00DE7FFB" w:rsidP="00DE7FFB">
      <w:pPr>
        <w:pStyle w:val="BodyText"/>
      </w:pPr>
    </w:p>
    <w:p w14:paraId="43B9A613" w14:textId="77777777" w:rsidR="00D65D73" w:rsidRDefault="00D65D73" w:rsidP="00D65D73">
      <w:pPr>
        <w:spacing w:line="240" w:lineRule="auto"/>
        <w:rPr>
          <w:rFonts w:eastAsiaTheme="minorEastAsia"/>
          <w:noProof/>
          <w:color w:val="414141"/>
          <w:spacing w:val="4"/>
          <w:sz w:val="24"/>
          <w:lang w:eastAsia="en-NZ"/>
        </w:rPr>
      </w:pPr>
      <w:bookmarkStart w:id="5" w:name="_Toc492453698"/>
      <w:bookmarkStart w:id="6" w:name="_Toc492460489"/>
      <w:r>
        <w:rPr>
          <w:rFonts w:eastAsia="Arial" w:cs="Lato Semibold"/>
          <w:b/>
          <w:color w:val="414141"/>
          <w:sz w:val="36"/>
          <w:szCs w:val="32"/>
        </w:rPr>
        <w:t xml:space="preserve">What is covered in this </w:t>
      </w:r>
      <w:r w:rsidR="009B0740">
        <w:rPr>
          <w:rFonts w:eastAsia="Arial" w:cs="Lato Semibold"/>
          <w:b/>
          <w:color w:val="414141"/>
          <w:sz w:val="36"/>
          <w:szCs w:val="32"/>
        </w:rPr>
        <w:t>guide</w:t>
      </w:r>
    </w:p>
    <w:p w14:paraId="5655F518" w14:textId="6E859FE0" w:rsidR="00C61C0C" w:rsidRDefault="00D65D73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r>
        <w:fldChar w:fldCharType="begin"/>
      </w:r>
      <w:r>
        <w:instrText xml:space="preserve"> TOC \h \z \t "Task,1" </w:instrText>
      </w:r>
      <w:r>
        <w:fldChar w:fldCharType="separate"/>
      </w:r>
      <w:hyperlink w:anchor="_Toc517345841" w:history="1">
        <w:r w:rsidR="00C61C0C" w:rsidRPr="003F744D">
          <w:rPr>
            <w:rStyle w:val="Hyperlink"/>
          </w:rPr>
          <w:t>Task 1.</w:t>
        </w:r>
        <w:r w:rsidR="00C61C0C"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="00C61C0C" w:rsidRPr="003F744D">
          <w:rPr>
            <w:rStyle w:val="Hyperlink"/>
          </w:rPr>
          <w:t>Create a new location</w:t>
        </w:r>
        <w:r w:rsidR="00C61C0C">
          <w:rPr>
            <w:webHidden/>
          </w:rPr>
          <w:tab/>
        </w:r>
        <w:r w:rsidR="00C61C0C">
          <w:rPr>
            <w:webHidden/>
          </w:rPr>
          <w:fldChar w:fldCharType="begin"/>
        </w:r>
        <w:r w:rsidR="00C61C0C">
          <w:rPr>
            <w:webHidden/>
          </w:rPr>
          <w:instrText xml:space="preserve"> PAGEREF _Toc517345841 \h </w:instrText>
        </w:r>
        <w:r w:rsidR="00C61C0C">
          <w:rPr>
            <w:webHidden/>
          </w:rPr>
        </w:r>
        <w:r w:rsidR="00C61C0C">
          <w:rPr>
            <w:webHidden/>
          </w:rPr>
          <w:fldChar w:fldCharType="separate"/>
        </w:r>
        <w:r w:rsidR="00C61C0C">
          <w:rPr>
            <w:webHidden/>
          </w:rPr>
          <w:t>2</w:t>
        </w:r>
        <w:r w:rsidR="00C61C0C">
          <w:rPr>
            <w:webHidden/>
          </w:rPr>
          <w:fldChar w:fldCharType="end"/>
        </w:r>
      </w:hyperlink>
    </w:p>
    <w:p w14:paraId="3AA88039" w14:textId="6A509CEC" w:rsidR="00C61C0C" w:rsidRDefault="00C61C0C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7345842" w:history="1">
        <w:r w:rsidRPr="003F744D">
          <w:rPr>
            <w:rStyle w:val="Hyperlink"/>
          </w:rPr>
          <w:t>Task 2.</w:t>
        </w:r>
        <w:r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Pr="003F744D">
          <w:rPr>
            <w:rStyle w:val="Hyperlink"/>
          </w:rPr>
          <w:t>Delete a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_Toc517345842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4BD0C3" w14:textId="473E06DD" w:rsidR="00C61C0C" w:rsidRDefault="00C61C0C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7345843" w:history="1">
        <w:r w:rsidRPr="003F744D">
          <w:rPr>
            <w:rStyle w:val="Hyperlink"/>
          </w:rPr>
          <w:t>Task 3.</w:t>
        </w:r>
        <w:r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Pr="003F744D">
          <w:rPr>
            <w:rStyle w:val="Hyperlink"/>
          </w:rPr>
          <w:t>Un-blocking a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_Toc517345843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094C2AD" w14:textId="63C0404C" w:rsidR="00C61C0C" w:rsidRDefault="00C61C0C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7345844" w:history="1">
        <w:r w:rsidRPr="003F744D">
          <w:rPr>
            <w:rStyle w:val="Hyperlink"/>
          </w:rPr>
          <w:t>Task 4.</w:t>
        </w:r>
        <w:r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Pr="003F744D">
          <w:rPr>
            <w:rStyle w:val="Hyperlink"/>
          </w:rPr>
          <w:t>Block a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_Toc517345844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9B36948" w14:textId="102AD5BA" w:rsidR="00D65D73" w:rsidRDefault="00D65D73">
      <w:pPr>
        <w:spacing w:line="240" w:lineRule="auto"/>
        <w:rPr>
          <w:rFonts w:eastAsia="Arial" w:cs="Lato Semibold"/>
          <w:b/>
          <w:color w:val="414141"/>
          <w:sz w:val="36"/>
          <w:szCs w:val="32"/>
        </w:rPr>
      </w:pPr>
      <w:r>
        <w:rPr>
          <w:rFonts w:eastAsiaTheme="minorEastAsia"/>
          <w:noProof/>
          <w:color w:val="414141"/>
          <w:spacing w:val="4"/>
          <w:sz w:val="24"/>
          <w:lang w:eastAsia="en-NZ"/>
        </w:rPr>
        <w:fldChar w:fldCharType="end"/>
      </w:r>
      <w:bookmarkStart w:id="7" w:name="_Toc492460847"/>
    </w:p>
    <w:p w14:paraId="225AEF0A" w14:textId="77777777" w:rsidR="00691C9D" w:rsidRDefault="00691C9D" w:rsidP="00B50A26">
      <w:pPr>
        <w:pStyle w:val="Heading1"/>
      </w:pPr>
      <w:bookmarkStart w:id="8" w:name="_Toc492453699"/>
      <w:bookmarkStart w:id="9" w:name="_Toc492460490"/>
      <w:bookmarkStart w:id="10" w:name="_Toc492460848"/>
      <w:bookmarkEnd w:id="5"/>
      <w:bookmarkEnd w:id="6"/>
      <w:bookmarkEnd w:id="7"/>
      <w:r>
        <w:t>Use of icons</w:t>
      </w:r>
      <w:bookmarkEnd w:id="8"/>
      <w:bookmarkEnd w:id="9"/>
      <w:bookmarkEnd w:id="10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011"/>
        <w:gridCol w:w="1108"/>
        <w:gridCol w:w="1901"/>
        <w:gridCol w:w="1075"/>
        <w:gridCol w:w="1932"/>
      </w:tblGrid>
      <w:tr w:rsidR="003F3F5B" w14:paraId="1D4CE97C" w14:textId="77777777" w:rsidTr="00E60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550" w:type="pct"/>
          </w:tcPr>
          <w:p w14:paraId="15912163" w14:textId="77777777" w:rsidR="003F3F5B" w:rsidRDefault="003F3F5B" w:rsidP="00E60F9C">
            <w:pPr>
              <w:pStyle w:val="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73F83" wp14:editId="2A4C877E">
                  <wp:extent cx="540000" cy="54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s blac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5" w:type="pct"/>
            <w:tcBorders>
              <w:right w:val="single" w:sz="4" w:space="0" w:color="C0C0C0"/>
            </w:tcBorders>
          </w:tcPr>
          <w:p w14:paraId="7BBA82C4" w14:textId="77777777" w:rsidR="003F3F5B" w:rsidRPr="00691C9D" w:rsidRDefault="003F3F5B" w:rsidP="00E60F9C">
            <w:pPr>
              <w:pStyle w:val="TableText"/>
              <w:rPr>
                <w:b/>
              </w:rPr>
            </w:pPr>
            <w:r>
              <w:rPr>
                <w:b/>
              </w:rPr>
              <w:t>Business rule</w:t>
            </w:r>
          </w:p>
        </w:tc>
        <w:tc>
          <w:tcPr>
            <w:tcW w:w="614" w:type="pct"/>
            <w:tcBorders>
              <w:left w:val="single" w:sz="4" w:space="0" w:color="C0C0C0"/>
              <w:right w:val="nil"/>
            </w:tcBorders>
          </w:tcPr>
          <w:p w14:paraId="3D37950F" w14:textId="77777777" w:rsidR="003F3F5B" w:rsidRDefault="003F3F5B" w:rsidP="00E60F9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4F6ACD6" wp14:editId="16517333">
                  <wp:extent cx="540000" cy="54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pct"/>
            <w:tcBorders>
              <w:left w:val="nil"/>
            </w:tcBorders>
          </w:tcPr>
          <w:p w14:paraId="185E4408" w14:textId="77777777" w:rsidR="003F3F5B" w:rsidRDefault="003F3F5B" w:rsidP="00E60F9C">
            <w:pPr>
              <w:pStyle w:val="TableText"/>
            </w:pPr>
            <w:r w:rsidRPr="00691C9D">
              <w:rPr>
                <w:b/>
              </w:rPr>
              <w:t>Key point</w:t>
            </w:r>
            <w:r>
              <w:rPr>
                <w:b/>
              </w:rPr>
              <w:t xml:space="preserve"> / Tips</w:t>
            </w:r>
          </w:p>
        </w:tc>
        <w:tc>
          <w:tcPr>
            <w:tcW w:w="596" w:type="pct"/>
            <w:tcBorders>
              <w:left w:val="single" w:sz="4" w:space="0" w:color="C0C0C0"/>
              <w:right w:val="nil"/>
            </w:tcBorders>
          </w:tcPr>
          <w:p w14:paraId="7364A9BD" w14:textId="77777777" w:rsidR="003F3F5B" w:rsidRDefault="003F3F5B" w:rsidP="00E60F9C">
            <w:pPr>
              <w:pStyle w:val="TableText"/>
            </w:pPr>
            <w:r>
              <w:rPr>
                <w:b/>
                <w:noProof/>
              </w:rPr>
              <w:drawing>
                <wp:inline distT="0" distB="0" distL="0" distR="0" wp14:anchorId="4DBD1CC1" wp14:editId="6B04FEEA">
                  <wp:extent cx="540000" cy="5400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Tips blac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pct"/>
            <w:tcBorders>
              <w:left w:val="nil"/>
            </w:tcBorders>
          </w:tcPr>
          <w:p w14:paraId="77D0B8C2" w14:textId="77777777" w:rsidR="003F3F5B" w:rsidRDefault="003F3F5B" w:rsidP="00E60F9C">
            <w:pPr>
              <w:pStyle w:val="TableText"/>
            </w:pPr>
            <w:r>
              <w:rPr>
                <w:b/>
              </w:rPr>
              <w:t>Information</w:t>
            </w:r>
          </w:p>
        </w:tc>
      </w:tr>
    </w:tbl>
    <w:p w14:paraId="2AA5E907" w14:textId="77777777" w:rsidR="000E1920" w:rsidRDefault="000E1920" w:rsidP="005854A7">
      <w:pPr>
        <w:tabs>
          <w:tab w:val="left" w:pos="1311"/>
        </w:tabs>
      </w:pPr>
    </w:p>
    <w:p w14:paraId="39E9871D" w14:textId="77777777" w:rsidR="005C734E" w:rsidRPr="007308E1" w:rsidRDefault="005C734E" w:rsidP="007308E1">
      <w:pPr>
        <w:pStyle w:val="BodyText"/>
        <w:rPr>
          <w:rFonts w:eastAsia="Arial"/>
        </w:rPr>
      </w:pPr>
    </w:p>
    <w:p w14:paraId="4EF127A5" w14:textId="77777777" w:rsidR="00D65D73" w:rsidRPr="007308E1" w:rsidRDefault="00D65D73" w:rsidP="007308E1">
      <w:pPr>
        <w:pStyle w:val="BodyText"/>
        <w:rPr>
          <w:rFonts w:eastAsia="Arial"/>
        </w:rPr>
      </w:pPr>
      <w:r w:rsidRPr="007308E1">
        <w:br w:type="page"/>
      </w:r>
    </w:p>
    <w:p w14:paraId="148AC30E" w14:textId="6CA27F53" w:rsidR="00B50A26" w:rsidRPr="006F3775" w:rsidRDefault="007F6BFB" w:rsidP="006F3775">
      <w:pPr>
        <w:pStyle w:val="Task"/>
      </w:pPr>
      <w:bookmarkStart w:id="11" w:name="_Toc517345841"/>
      <w:r>
        <w:lastRenderedPageBreak/>
        <w:t>Create a new location</w:t>
      </w:r>
      <w:bookmarkEnd w:id="11"/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20"/>
      </w:tblGrid>
      <w:tr w:rsidR="007F6BFB" w:rsidRPr="00FA5EA3" w14:paraId="17B18689" w14:textId="77777777" w:rsidTr="0082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right w:val="nil"/>
            </w:tcBorders>
            <w:tcMar>
              <w:top w:w="113" w:type="dxa"/>
              <w:bottom w:w="113" w:type="dxa"/>
            </w:tcMar>
          </w:tcPr>
          <w:p w14:paraId="1C40C9C2" w14:textId="77777777" w:rsidR="007F6BFB" w:rsidRDefault="007F6BFB" w:rsidP="007F6BFB">
            <w:pPr>
              <w:pStyle w:val="ListNumber"/>
            </w:pPr>
            <w:r>
              <w:t xml:space="preserve">Navigate and open </w:t>
            </w:r>
          </w:p>
          <w:p w14:paraId="2F3B7984" w14:textId="01B71008" w:rsidR="007F6BFB" w:rsidRDefault="007F6BFB" w:rsidP="007F6BFB">
            <w:pPr>
              <w:pStyle w:val="ListContinue"/>
            </w:pPr>
            <w:r w:rsidRPr="007F6BFB">
              <w:t>GGNZ &gt; Inventory and warehouse management &gt; Setup &gt; Inventory breakdown &gt; Inventory locations</w:t>
            </w:r>
          </w:p>
        </w:tc>
      </w:tr>
      <w:tr w:rsidR="007F6BFB" w:rsidRPr="00FA5EA3" w14:paraId="41405A1E" w14:textId="77777777" w:rsidTr="0082080B">
        <w:tc>
          <w:tcPr>
            <w:tcW w:w="5000" w:type="pct"/>
            <w:tcBorders>
              <w:right w:val="nil"/>
            </w:tcBorders>
            <w:tcMar>
              <w:top w:w="113" w:type="dxa"/>
              <w:bottom w:w="113" w:type="dxa"/>
            </w:tcMar>
          </w:tcPr>
          <w:p w14:paraId="0357BA92" w14:textId="71168568" w:rsidR="007F6BFB" w:rsidRPr="007F6BFB" w:rsidRDefault="007F6BFB" w:rsidP="007F6BFB">
            <w:pPr>
              <w:pStyle w:val="ListNumber"/>
            </w:pPr>
            <w:r w:rsidRPr="007F6BFB">
              <w:t xml:space="preserve">Select </w:t>
            </w:r>
            <w:r w:rsidRPr="007F6BFB">
              <w:rPr>
                <w:b/>
              </w:rPr>
              <w:t>New</w:t>
            </w:r>
          </w:p>
          <w:p w14:paraId="579D1BCD" w14:textId="77777777" w:rsidR="007F6BFB" w:rsidRPr="00FA5EA3" w:rsidRDefault="007F6BFB" w:rsidP="00BD1D53">
            <w:pPr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B2BC0E" wp14:editId="3F8520E8">
                  <wp:extent cx="5189517" cy="1769423"/>
                  <wp:effectExtent l="0" t="0" r="0" b="2540"/>
                  <wp:docPr id="3" name="Picture 3" descr="C:\Users\JESSIC~1\AppData\Local\Temp\SNAGHTML1af25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SSIC~1\AppData\Local\Temp\SNAGHTML1af25c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41" b="24177"/>
                          <a:stretch/>
                        </pic:blipFill>
                        <pic:spPr bwMode="auto">
                          <a:xfrm>
                            <a:off x="0" y="0"/>
                            <a:ext cx="5189517" cy="176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BFB" w:rsidRPr="00FA5EA3" w14:paraId="4C58B690" w14:textId="77777777" w:rsidTr="0082080B">
        <w:trPr>
          <w:trHeight w:val="11169"/>
        </w:trPr>
        <w:tc>
          <w:tcPr>
            <w:tcW w:w="5000" w:type="pct"/>
            <w:tcBorders>
              <w:bottom w:val="single" w:sz="4" w:space="0" w:color="808080" w:themeColor="background1" w:themeShade="80"/>
              <w:right w:val="nil"/>
            </w:tcBorders>
            <w:tcMar>
              <w:top w:w="113" w:type="dxa"/>
              <w:bottom w:w="113" w:type="dxa"/>
            </w:tcMar>
          </w:tcPr>
          <w:p w14:paraId="17340333" w14:textId="47DD60D1" w:rsidR="007F6BFB" w:rsidRDefault="0082080B" w:rsidP="007F6BFB">
            <w:pPr>
              <w:pStyle w:val="ListNumber"/>
            </w:pPr>
            <w:r>
              <w:lastRenderedPageBreak/>
              <w:t xml:space="preserve">On the </w:t>
            </w:r>
            <w:r w:rsidRPr="0082080B">
              <w:rPr>
                <w:b/>
              </w:rPr>
              <w:t>general</w:t>
            </w:r>
            <w:r>
              <w:t xml:space="preserve"> tab, u</w:t>
            </w:r>
            <w:r w:rsidR="007F6BFB">
              <w:t xml:space="preserve">pdate the following fields </w:t>
            </w:r>
          </w:p>
          <w:p w14:paraId="69814F2E" w14:textId="217A852A" w:rsidR="007F6BFB" w:rsidRDefault="007F6BFB" w:rsidP="0082080B">
            <w:pPr>
              <w:pStyle w:val="ListNumber2"/>
              <w:ind w:left="4208" w:hanging="3641"/>
            </w:pPr>
            <w:r w:rsidRPr="0082080B">
              <w:rPr>
                <w:b/>
              </w:rPr>
              <w:t>Warehouse</w:t>
            </w:r>
            <w:r w:rsidR="0082080B">
              <w:t xml:space="preserve"> </w:t>
            </w:r>
            <w:r w:rsidR="0082080B">
              <w:tab/>
            </w:r>
            <w:proofErr w:type="gramStart"/>
            <w:r w:rsidR="0082080B">
              <w:t>select</w:t>
            </w:r>
            <w:proofErr w:type="gramEnd"/>
            <w:r w:rsidR="0082080B">
              <w:t xml:space="preserve"> appropriate </w:t>
            </w:r>
          </w:p>
          <w:p w14:paraId="20C78EB3" w14:textId="2E0218B4" w:rsidR="007F6BFB" w:rsidRDefault="007F6BFB" w:rsidP="0082080B">
            <w:pPr>
              <w:pStyle w:val="ListNumber2"/>
              <w:ind w:left="4208" w:hanging="3641"/>
            </w:pPr>
            <w:r w:rsidRPr="007F6BFB">
              <w:rPr>
                <w:b/>
              </w:rPr>
              <w:t>Aisle</w:t>
            </w:r>
            <w:r>
              <w:t xml:space="preserve"> </w:t>
            </w:r>
            <w:r w:rsidR="0082080B">
              <w:tab/>
              <w:t xml:space="preserve">select appropriate </w:t>
            </w:r>
            <w:r w:rsidRPr="00290EEE">
              <w:t>for SERVICE locations select</w:t>
            </w:r>
            <w:r>
              <w:t xml:space="preserve"> Service</w:t>
            </w:r>
          </w:p>
          <w:p w14:paraId="22BA2D97" w14:textId="1BCD4CA5" w:rsidR="007F6BFB" w:rsidRDefault="007F6BFB" w:rsidP="0082080B">
            <w:pPr>
              <w:pStyle w:val="ListNumber2"/>
              <w:ind w:left="4208" w:hanging="3641"/>
            </w:pPr>
            <w:r w:rsidRPr="007F6BFB">
              <w:rPr>
                <w:b/>
              </w:rPr>
              <w:t>Manual Update</w:t>
            </w:r>
            <w:r w:rsidRPr="007A58BF">
              <w:t xml:space="preserve"> </w:t>
            </w:r>
            <w:r w:rsidR="0082080B">
              <w:tab/>
            </w:r>
            <w:r w:rsidRPr="007A58BF">
              <w:t xml:space="preserve">Tick </w:t>
            </w:r>
            <w:r>
              <w:t xml:space="preserve">the </w:t>
            </w:r>
            <w:proofErr w:type="spellStart"/>
            <w:r w:rsidRPr="007A58BF">
              <w:t>tickbox</w:t>
            </w:r>
            <w:proofErr w:type="spellEnd"/>
          </w:p>
          <w:p w14:paraId="5B73B50C" w14:textId="79415476" w:rsidR="007F6BFB" w:rsidRDefault="007F6BFB" w:rsidP="0082080B">
            <w:pPr>
              <w:pStyle w:val="ListNumber2"/>
              <w:ind w:left="4208" w:hanging="3641"/>
            </w:pPr>
            <w:r w:rsidRPr="007F6BFB">
              <w:rPr>
                <w:b/>
              </w:rPr>
              <w:t>Location</w:t>
            </w:r>
            <w:r>
              <w:t xml:space="preserve"> </w:t>
            </w:r>
            <w:r w:rsidR="0082080B">
              <w:tab/>
            </w:r>
            <w:r w:rsidRPr="007A58BF">
              <w:t xml:space="preserve">Enter new bin location </w:t>
            </w:r>
            <w:r>
              <w:t>in c</w:t>
            </w:r>
            <w:r w:rsidRPr="00573264">
              <w:t>apital letters</w:t>
            </w:r>
          </w:p>
          <w:p w14:paraId="5A5231B8" w14:textId="10A297E0" w:rsidR="0082080B" w:rsidRDefault="0082080B" w:rsidP="0082080B">
            <w:pPr>
              <w:pStyle w:val="ListContinue"/>
              <w:ind w:left="4208" w:hanging="3641"/>
            </w:pPr>
            <w:r>
              <w:rPr>
                <w:szCs w:val="18"/>
              </w:rPr>
              <w:t xml:space="preserve">Use naming convention for SERVICE locations: </w:t>
            </w:r>
            <w:r w:rsidRPr="00290EEE">
              <w:rPr>
                <w:b/>
              </w:rPr>
              <w:t>MS</w:t>
            </w:r>
            <w:r>
              <w:t xml:space="preserve"> = Main shop, </w:t>
            </w:r>
            <w:r w:rsidRPr="00290EEE">
              <w:rPr>
                <w:b/>
              </w:rPr>
              <w:t>FS</w:t>
            </w:r>
            <w:r>
              <w:t xml:space="preserve"> = Field service, </w:t>
            </w:r>
            <w:r w:rsidRPr="00290EEE">
              <w:rPr>
                <w:b/>
              </w:rPr>
              <w:t>LT</w:t>
            </w:r>
            <w:r>
              <w:t xml:space="preserve"> = Lube truck</w:t>
            </w:r>
          </w:p>
          <w:p w14:paraId="37376CE2" w14:textId="3C179986" w:rsidR="007F6BFB" w:rsidRPr="007A58BF" w:rsidRDefault="007F6BFB" w:rsidP="0082080B">
            <w:pPr>
              <w:pStyle w:val="ListNumber2"/>
              <w:ind w:left="4208" w:hanging="3641"/>
            </w:pPr>
            <w:r w:rsidRPr="007A58BF">
              <w:rPr>
                <w:b/>
              </w:rPr>
              <w:t>Input area</w:t>
            </w:r>
            <w:r>
              <w:rPr>
                <w:b/>
              </w:rPr>
              <w:t xml:space="preserve"> </w:t>
            </w:r>
            <w:r w:rsidR="0082080B">
              <w:rPr>
                <w:b/>
              </w:rPr>
              <w:tab/>
            </w:r>
            <w:r w:rsidRPr="007A58BF">
              <w:t xml:space="preserve">Select </w:t>
            </w:r>
            <w:r>
              <w:t xml:space="preserve">appropriate, </w:t>
            </w:r>
            <w:r w:rsidRPr="00290EEE">
              <w:t>optional/for future use</w:t>
            </w:r>
          </w:p>
          <w:p w14:paraId="6458E328" w14:textId="128965EB" w:rsidR="007F6BFB" w:rsidRPr="007A58BF" w:rsidRDefault="007F6BFB" w:rsidP="0082080B">
            <w:pPr>
              <w:pStyle w:val="ListNumber2"/>
              <w:ind w:left="4208" w:hanging="3641"/>
            </w:pPr>
            <w:r w:rsidRPr="007A58BF">
              <w:rPr>
                <w:b/>
              </w:rPr>
              <w:t>Picking area</w:t>
            </w:r>
            <w:r>
              <w:rPr>
                <w:b/>
              </w:rPr>
              <w:t xml:space="preserve"> </w:t>
            </w:r>
            <w:r w:rsidR="0082080B">
              <w:rPr>
                <w:b/>
              </w:rPr>
              <w:tab/>
            </w:r>
            <w:r w:rsidRPr="007A58BF">
              <w:t xml:space="preserve">Select </w:t>
            </w:r>
            <w:r>
              <w:t xml:space="preserve">appropriate, </w:t>
            </w:r>
            <w:r w:rsidRPr="00290EEE">
              <w:t>optional/for future use</w:t>
            </w:r>
          </w:p>
          <w:p w14:paraId="2B9D4B26" w14:textId="7E97E052" w:rsidR="007F6BFB" w:rsidRPr="0082080B" w:rsidRDefault="0082080B" w:rsidP="0082080B">
            <w:pPr>
              <w:pStyle w:val="ListNumber2"/>
              <w:ind w:left="4208" w:hanging="3641"/>
            </w:pPr>
            <w:r w:rsidRPr="0082080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8DAC7E" wp14:editId="61601D2F">
                      <wp:simplePos x="0" y="0"/>
                      <wp:positionH relativeFrom="column">
                        <wp:posOffset>4324771</wp:posOffset>
                      </wp:positionH>
                      <wp:positionV relativeFrom="paragraph">
                        <wp:posOffset>1029418</wp:posOffset>
                      </wp:positionV>
                      <wp:extent cx="270000" cy="270000"/>
                      <wp:effectExtent l="0" t="0" r="15875" b="1587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" cy="27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1884FC" w14:textId="5F6C338C" w:rsidR="0082080B" w:rsidRDefault="0082080B" w:rsidP="00503ED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8DAC7E" id="Oval 39" o:spid="_x0000_s1026" style="position:absolute;left:0;text-align:left;margin-left:340.55pt;margin-top:81.05pt;width:21.25pt;height:2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" fillcolor="red" strokecolor="red">
                      <v:textbox inset="0,0,0,0">
                        <w:txbxContent>
                          <w:p w14:paraId="191884FC" w14:textId="5F6C338C" w:rsidR="0082080B" w:rsidRDefault="0082080B" w:rsidP="00503EDD">
                            <w:pPr>
                              <w:spacing w:after="0"/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2080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F5EB78" wp14:editId="3F4C6F43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3359546</wp:posOffset>
                      </wp:positionV>
                      <wp:extent cx="270000" cy="270000"/>
                      <wp:effectExtent l="0" t="0" r="15875" b="1587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" cy="27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715050" w14:textId="1DB1063E" w:rsidR="0082080B" w:rsidRDefault="0082080B" w:rsidP="00503ED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F5EB78" id="Oval 38" o:spid="_x0000_s1027" style="position:absolute;left:0;text-align:left;margin-left:-4.35pt;margin-top:264.55pt;width:21.25pt;height:2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" fillcolor="red" strokecolor="red">
                      <v:textbox inset="0,0,0,0">
                        <w:txbxContent>
                          <w:p w14:paraId="23715050" w14:textId="1DB1063E" w:rsidR="0082080B" w:rsidRDefault="0082080B" w:rsidP="00503EDD">
                            <w:pPr>
                              <w:spacing w:after="0"/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2080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2881DF" wp14:editId="72553959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3110766</wp:posOffset>
                      </wp:positionV>
                      <wp:extent cx="270000" cy="270000"/>
                      <wp:effectExtent l="0" t="0" r="15875" b="1587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" cy="27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8B15DD" w14:textId="6337CF1E" w:rsidR="0082080B" w:rsidRDefault="0082080B" w:rsidP="00503ED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2881DF" id="Oval 36" o:spid="_x0000_s1028" style="position:absolute;left:0;text-align:left;margin-left:-4.35pt;margin-top:244.95pt;width:21.25pt;height:2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" fillcolor="red" strokecolor="red">
                      <v:textbox inset="0,0,0,0">
                        <w:txbxContent>
                          <w:p w14:paraId="038B15DD" w14:textId="6337CF1E" w:rsidR="0082080B" w:rsidRDefault="0082080B" w:rsidP="00503EDD">
                            <w:pPr>
                              <w:spacing w:after="0"/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2080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FE7A6F" wp14:editId="4A860DA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2671651</wp:posOffset>
                      </wp:positionV>
                      <wp:extent cx="270000" cy="270000"/>
                      <wp:effectExtent l="0" t="0" r="15875" b="1587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" cy="27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552230" w14:textId="06F47640" w:rsidR="0082080B" w:rsidRDefault="0082080B" w:rsidP="00503ED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FE7A6F" id="Oval 35" o:spid="_x0000_s1029" style="position:absolute;left:0;text-align:left;margin-left:-4.35pt;margin-top:210.35pt;width:21.25pt;height: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" fillcolor="red" strokecolor="red">
                      <v:textbox inset="0,0,0,0">
                        <w:txbxContent>
                          <w:p w14:paraId="6D552230" w14:textId="06F47640" w:rsidR="0082080B" w:rsidRDefault="0082080B" w:rsidP="00503EDD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2080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20325F" wp14:editId="13C5D4E6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2387229</wp:posOffset>
                      </wp:positionV>
                      <wp:extent cx="270000" cy="270000"/>
                      <wp:effectExtent l="0" t="0" r="15875" b="1587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" cy="27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455474" w14:textId="3332F7E2" w:rsidR="0082080B" w:rsidRDefault="0082080B" w:rsidP="00503ED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20325F" id="Oval 34" o:spid="_x0000_s1030" style="position:absolute;left:0;text-align:left;margin-left:-4.35pt;margin-top:187.95pt;width:21.25pt;height:2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" fillcolor="red" strokecolor="red">
                      <v:textbox inset="0,0,0,0">
                        <w:txbxContent>
                          <w:p w14:paraId="77455474" w14:textId="3332F7E2" w:rsidR="0082080B" w:rsidRDefault="0082080B" w:rsidP="00503EDD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2080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61D93B" wp14:editId="27853540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1556847</wp:posOffset>
                      </wp:positionV>
                      <wp:extent cx="270000" cy="270000"/>
                      <wp:effectExtent l="0" t="0" r="15875" b="1587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" cy="27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ADBBF8" w14:textId="0DB2C829" w:rsidR="0082080B" w:rsidRDefault="0082080B" w:rsidP="00503ED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61D93B" id="Oval 32" o:spid="_x0000_s1031" style="position:absolute;left:0;text-align:left;margin-left:-4.35pt;margin-top:122.6pt;width:21.25pt;height:2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" fillcolor="red" strokecolor="red">
                      <v:textbox inset="0,0,0,0">
                        <w:txbxContent>
                          <w:p w14:paraId="29ADBBF8" w14:textId="0DB2C829" w:rsidR="0082080B" w:rsidRDefault="0082080B" w:rsidP="00503EDD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2080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310A21" wp14:editId="3C58ACD8">
                      <wp:simplePos x="0" y="0"/>
                      <wp:positionH relativeFrom="column">
                        <wp:posOffset>-55484</wp:posOffset>
                      </wp:positionH>
                      <wp:positionV relativeFrom="paragraph">
                        <wp:posOffset>1272012</wp:posOffset>
                      </wp:positionV>
                      <wp:extent cx="270000" cy="270000"/>
                      <wp:effectExtent l="0" t="0" r="15875" b="15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" cy="27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E4A2C0" w14:textId="77777777" w:rsidR="0082080B" w:rsidRDefault="0082080B" w:rsidP="00503ED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310A21" id="Oval 1" o:spid="_x0000_s1032" style="position:absolute;left:0;text-align:left;margin-left:-4.35pt;margin-top:100.15pt;width:21.25pt;height:2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" fillcolor="red" strokecolor="red">
                      <v:textbox inset="0,0,0,0">
                        <w:txbxContent>
                          <w:p w14:paraId="11E4A2C0" w14:textId="77777777" w:rsidR="0082080B" w:rsidRDefault="0082080B" w:rsidP="00503EDD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D7E944D" wp14:editId="30EBB715">
                  <wp:simplePos x="0" y="0"/>
                  <wp:positionH relativeFrom="column">
                    <wp:posOffset>195283</wp:posOffset>
                  </wp:positionH>
                  <wp:positionV relativeFrom="paragraph">
                    <wp:posOffset>408552</wp:posOffset>
                  </wp:positionV>
                  <wp:extent cx="5225143" cy="4623893"/>
                  <wp:effectExtent l="0" t="0" r="0" b="5715"/>
                  <wp:wrapNone/>
                  <wp:docPr id="6" name="Picture 6" descr="C:\Users\JESSIC~1\AppData\Local\Temp\SNAGHTML1b58d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SSIC~1\AppData\Local\Temp\SNAGHTML1b58d2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03" b="10057"/>
                          <a:stretch/>
                        </pic:blipFill>
                        <pic:spPr bwMode="auto">
                          <a:xfrm>
                            <a:off x="0" y="0"/>
                            <a:ext cx="5225143" cy="4623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Physical d</w:t>
            </w:r>
            <w:r w:rsidR="007F6BFB" w:rsidRPr="0082080B">
              <w:rPr>
                <w:b/>
              </w:rPr>
              <w:t>imensions</w:t>
            </w:r>
            <w:r>
              <w:rPr>
                <w:b/>
              </w:rPr>
              <w:tab/>
            </w:r>
            <w:r>
              <w:t>optional entry</w:t>
            </w:r>
          </w:p>
        </w:tc>
      </w:tr>
      <w:tr w:rsidR="007F6BFB" w:rsidRPr="00FA5EA3" w14:paraId="3C076A73" w14:textId="77777777" w:rsidTr="0082080B">
        <w:tc>
          <w:tcPr>
            <w:tcW w:w="5000" w:type="pct"/>
            <w:tcBorders>
              <w:right w:val="nil"/>
            </w:tcBorders>
            <w:tcMar>
              <w:top w:w="113" w:type="dxa"/>
              <w:bottom w:w="113" w:type="dxa"/>
            </w:tcMar>
          </w:tcPr>
          <w:p w14:paraId="5D6972E9" w14:textId="042ADD18" w:rsidR="007F6BFB" w:rsidRPr="0082080B" w:rsidRDefault="0082080B" w:rsidP="0082080B">
            <w:pPr>
              <w:pStyle w:val="ListNumber"/>
            </w:pPr>
            <w:r>
              <w:lastRenderedPageBreak/>
              <w:t xml:space="preserve">On the other tab update location  </w:t>
            </w:r>
          </w:p>
          <w:p w14:paraId="316A3A2C" w14:textId="77777777" w:rsidR="007F6BFB" w:rsidRDefault="007F6BFB" w:rsidP="0082080B">
            <w:pPr>
              <w:pStyle w:val="ListNumber2"/>
            </w:pPr>
            <w:r w:rsidRPr="0082080B">
              <w:rPr>
                <w:b/>
              </w:rPr>
              <w:t>Location type</w:t>
            </w:r>
            <w:r>
              <w:t xml:space="preserve">: PARTS = </w:t>
            </w:r>
            <w:r w:rsidRPr="00CD6012">
              <w:rPr>
                <w:b/>
              </w:rPr>
              <w:t>Picking location</w:t>
            </w:r>
            <w:r>
              <w:t xml:space="preserve"> / SERVICE = </w:t>
            </w:r>
            <w:r w:rsidRPr="00CD6012">
              <w:rPr>
                <w:b/>
              </w:rPr>
              <w:t>Inbound dock</w:t>
            </w:r>
          </w:p>
          <w:p w14:paraId="53F11F2D" w14:textId="16AC8E48" w:rsidR="007F6BFB" w:rsidRDefault="007F6BFB" w:rsidP="0082080B">
            <w:pPr>
              <w:pStyle w:val="ListContinue"/>
            </w:pPr>
            <w:r>
              <w:t xml:space="preserve">Press F5 to update </w:t>
            </w:r>
            <w:r w:rsidRPr="00CD6012">
              <w:rPr>
                <w:b/>
              </w:rPr>
              <w:t>Destination location</w:t>
            </w:r>
            <w:r>
              <w:rPr>
                <w:b/>
              </w:rPr>
              <w:t xml:space="preserve"> </w:t>
            </w:r>
            <w:r w:rsidRPr="00CD6012">
              <w:t>(</w:t>
            </w:r>
            <w:r w:rsidRPr="00CD6012">
              <w:rPr>
                <w:b/>
              </w:rPr>
              <w:t>Location</w:t>
            </w:r>
            <w:r w:rsidRPr="00CD6012">
              <w:t xml:space="preserve"> created in previous step)</w:t>
            </w:r>
          </w:p>
          <w:p w14:paraId="4964D335" w14:textId="109C2865" w:rsidR="007F6BFB" w:rsidRDefault="007F6BFB" w:rsidP="0082080B">
            <w:pPr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59EA72" wp14:editId="5DDB6796">
                  <wp:extent cx="5623560" cy="16783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167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080B">
              <w:rPr>
                <w:noProof/>
              </w:rPr>
              <w:t xml:space="preserve"> </w:t>
            </w:r>
          </w:p>
        </w:tc>
      </w:tr>
      <w:tr w:rsidR="0082080B" w:rsidRPr="00FA5EA3" w14:paraId="2B71BE56" w14:textId="77777777" w:rsidTr="0082080B">
        <w:tc>
          <w:tcPr>
            <w:tcW w:w="5000" w:type="pct"/>
            <w:tcBorders>
              <w:right w:val="nil"/>
            </w:tcBorders>
            <w:tcMar>
              <w:top w:w="113" w:type="dxa"/>
              <w:bottom w:w="113" w:type="dxa"/>
            </w:tcMar>
          </w:tcPr>
          <w:p w14:paraId="63ED8E1C" w14:textId="04DA9DD4" w:rsidR="0082080B" w:rsidRPr="0082080B" w:rsidRDefault="0082080B" w:rsidP="0082080B">
            <w:pPr>
              <w:pStyle w:val="BodyText"/>
            </w:pPr>
            <w:r w:rsidRPr="0082080B">
              <w:rPr>
                <w:b/>
                <w:noProof/>
              </w:rPr>
              <w:drawing>
                <wp:anchor distT="0" distB="0" distL="114300" distR="114300" simplePos="0" relativeHeight="251685888" behindDoc="0" locked="0" layoutInCell="1" allowOverlap="1" wp14:anchorId="51E58AB5" wp14:editId="4521BF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2080B">
              <w:rPr>
                <w:b/>
              </w:rPr>
              <w:t>Do not</w:t>
            </w:r>
            <w:r w:rsidRPr="0082080B">
              <w:t xml:space="preserve"> leave this as bulk location as it will cause issues</w:t>
            </w:r>
          </w:p>
        </w:tc>
      </w:tr>
      <w:tr w:rsidR="0082080B" w:rsidRPr="00FA5EA3" w14:paraId="5BB1A72C" w14:textId="77777777" w:rsidTr="0082080B">
        <w:trPr>
          <w:trHeight w:val="3742"/>
        </w:trPr>
        <w:tc>
          <w:tcPr>
            <w:tcW w:w="5000" w:type="pct"/>
            <w:tcBorders>
              <w:right w:val="nil"/>
            </w:tcBorders>
            <w:tcMar>
              <w:top w:w="113" w:type="dxa"/>
              <w:bottom w:w="113" w:type="dxa"/>
            </w:tcMar>
          </w:tcPr>
          <w:p w14:paraId="35BC5274" w14:textId="77777777" w:rsidR="0082080B" w:rsidRPr="0082080B" w:rsidRDefault="0082080B" w:rsidP="0082080B">
            <w:pPr>
              <w:pStyle w:val="ListNumber"/>
            </w:pPr>
            <w:r w:rsidRPr="0082080B">
              <w:t>If Location type is greyed out and needs to be updated:</w:t>
            </w:r>
          </w:p>
          <w:p w14:paraId="14B3EFCE" w14:textId="77777777" w:rsidR="0082080B" w:rsidRDefault="0082080B" w:rsidP="0082080B">
            <w:pPr>
              <w:pStyle w:val="ListContinue"/>
            </w:pPr>
            <w:r>
              <w:t xml:space="preserve">Go to </w:t>
            </w:r>
            <w:r w:rsidRPr="0082080B">
              <w:rPr>
                <w:b/>
              </w:rPr>
              <w:t>Functions &gt; Change location type</w:t>
            </w:r>
          </w:p>
          <w:p w14:paraId="173EB4FA" w14:textId="51C67612" w:rsidR="0082080B" w:rsidRPr="0082080B" w:rsidRDefault="0082080B" w:rsidP="0082080B">
            <w:pPr>
              <w:pStyle w:val="BodyText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45AC600A" wp14:editId="3ACA10A5">
                  <wp:simplePos x="0" y="0"/>
                  <wp:positionH relativeFrom="column">
                    <wp:posOffset>5402</wp:posOffset>
                  </wp:positionH>
                  <wp:positionV relativeFrom="paragraph">
                    <wp:posOffset>-4668</wp:posOffset>
                  </wp:positionV>
                  <wp:extent cx="5142015" cy="1721922"/>
                  <wp:effectExtent l="0" t="0" r="1905" b="0"/>
                  <wp:wrapNone/>
                  <wp:docPr id="7" name="Picture 7" descr="C:\Users\JESSIC~1\AppData\Local\Temp\SNAGHTML1b6a4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ESSIC~1\AppData\Local\Temp\SNAGHTML1b6a40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07" b="20127"/>
                          <a:stretch/>
                        </pic:blipFill>
                        <pic:spPr bwMode="auto">
                          <a:xfrm>
                            <a:off x="0" y="0"/>
                            <a:ext cx="5142015" cy="1721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6BFB" w:rsidRPr="00FA5EA3" w14:paraId="339B8CC4" w14:textId="77777777" w:rsidTr="0082080B">
        <w:tc>
          <w:tcPr>
            <w:tcW w:w="5000" w:type="pct"/>
            <w:tcBorders>
              <w:bottom w:val="single" w:sz="4" w:space="0" w:color="808080" w:themeColor="background1" w:themeShade="80"/>
              <w:right w:val="nil"/>
            </w:tcBorders>
            <w:tcMar>
              <w:top w:w="113" w:type="dxa"/>
              <w:bottom w:w="113" w:type="dxa"/>
            </w:tcMar>
          </w:tcPr>
          <w:p w14:paraId="1EC2A8DF" w14:textId="27E1FECE" w:rsidR="007F6BFB" w:rsidRPr="00A34C2C" w:rsidRDefault="007F6BFB" w:rsidP="0082080B">
            <w:pPr>
              <w:pStyle w:val="ListNumber"/>
            </w:pPr>
            <w:r w:rsidRPr="00A34C2C">
              <w:lastRenderedPageBreak/>
              <w:t xml:space="preserve">Select </w:t>
            </w:r>
            <w:r w:rsidRPr="0082080B">
              <w:rPr>
                <w:b/>
              </w:rPr>
              <w:t>New location type</w:t>
            </w:r>
            <w:r w:rsidR="0082080B">
              <w:rPr>
                <w:b/>
              </w:rPr>
              <w:t xml:space="preserve">: </w:t>
            </w:r>
            <w:r w:rsidRPr="00A34C2C">
              <w:t xml:space="preserve"> Picking location</w:t>
            </w:r>
            <w:r>
              <w:t xml:space="preserve"> (PARTS) / Inbound dock (SERVICE)</w:t>
            </w:r>
          </w:p>
          <w:p w14:paraId="2CD54163" w14:textId="592A7C5D" w:rsidR="007F6BFB" w:rsidRPr="00A34C2C" w:rsidRDefault="007F6BFB" w:rsidP="0082080B">
            <w:pPr>
              <w:pStyle w:val="ListContinue"/>
            </w:pPr>
            <w:r>
              <w:t>Select</w:t>
            </w:r>
            <w:r w:rsidRPr="00A34C2C">
              <w:t xml:space="preserve"> </w:t>
            </w:r>
            <w:r w:rsidRPr="00A34C2C">
              <w:rPr>
                <w:b/>
              </w:rPr>
              <w:t>OK</w:t>
            </w:r>
          </w:p>
          <w:p w14:paraId="0C3A4CA8" w14:textId="77777777" w:rsidR="007F6BFB" w:rsidRDefault="007F6BFB" w:rsidP="00BD1D53">
            <w:pPr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72E93F" wp14:editId="74ED6CD8">
                  <wp:extent cx="3047619" cy="2685714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BFB" w:rsidRPr="00FA5EA3" w14:paraId="70F991A4" w14:textId="77777777" w:rsidTr="0082080B">
        <w:tc>
          <w:tcPr>
            <w:tcW w:w="5000" w:type="pct"/>
            <w:tcBorders>
              <w:right w:val="nil"/>
            </w:tcBorders>
            <w:tcMar>
              <w:top w:w="113" w:type="dxa"/>
              <w:bottom w:w="113" w:type="dxa"/>
            </w:tcMar>
          </w:tcPr>
          <w:p w14:paraId="0E830B39" w14:textId="4FAEB658" w:rsidR="007F6BFB" w:rsidRDefault="007F6BFB" w:rsidP="0082080B">
            <w:pPr>
              <w:pStyle w:val="ListNumber"/>
              <w:rPr>
                <w:b/>
              </w:rPr>
            </w:pPr>
            <w:r>
              <w:lastRenderedPageBreak/>
              <w:t xml:space="preserve">Either </w:t>
            </w:r>
            <w:r>
              <w:t>select</w:t>
            </w:r>
            <w:r>
              <w:t xml:space="preserve"> </w:t>
            </w:r>
            <w:r w:rsidRPr="0062600B">
              <w:rPr>
                <w:b/>
              </w:rPr>
              <w:t>New</w:t>
            </w:r>
            <w:r>
              <w:t xml:space="preserve"> to create a new location or </w:t>
            </w:r>
            <w:r>
              <w:t>select</w:t>
            </w:r>
            <w:r>
              <w:t xml:space="preserve"> </w:t>
            </w:r>
            <w:r w:rsidRPr="0062600B">
              <w:rPr>
                <w:b/>
              </w:rPr>
              <w:t>Close</w:t>
            </w:r>
          </w:p>
          <w:p w14:paraId="5452364A" w14:textId="77777777" w:rsidR="007F6BFB" w:rsidRDefault="007F6BFB" w:rsidP="00BD1D53">
            <w:pPr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4FFE9CD" wp14:editId="537591AE">
                  <wp:extent cx="5623560" cy="528891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528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53BD6" w14:textId="24D6512D" w:rsidR="007F6BFB" w:rsidRDefault="007F6BFB" w:rsidP="007F6BFB">
      <w:pPr>
        <w:pStyle w:val="BodyText"/>
      </w:pPr>
    </w:p>
    <w:p w14:paraId="4CF4E006" w14:textId="69431441" w:rsidR="007F6BFB" w:rsidRDefault="007F6BFB" w:rsidP="007F6BFB">
      <w:pPr>
        <w:pStyle w:val="BodyText"/>
        <w:rPr>
          <w:rFonts w:eastAsia="Arial" w:cs="Lato Semibold"/>
          <w:b/>
          <w:sz w:val="36"/>
          <w:szCs w:val="32"/>
        </w:rPr>
      </w:pPr>
      <w:r>
        <w:br w:type="page"/>
      </w:r>
    </w:p>
    <w:p w14:paraId="4D6CE5CB" w14:textId="29D59529" w:rsidR="007F6BFB" w:rsidRDefault="007F6BFB" w:rsidP="007F6BFB">
      <w:pPr>
        <w:pStyle w:val="Task"/>
      </w:pPr>
      <w:bookmarkStart w:id="12" w:name="_Toc498607725"/>
      <w:bookmarkStart w:id="13" w:name="_Toc517345842"/>
      <w:r>
        <w:lastRenderedPageBreak/>
        <w:t>Delete a location</w:t>
      </w:r>
      <w:bookmarkEnd w:id="12"/>
      <w:bookmarkEnd w:id="13"/>
    </w:p>
    <w:tbl>
      <w:tblPr>
        <w:tblStyle w:val="TableGrid"/>
        <w:tblW w:w="9781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82080B" w:rsidRPr="0082080B" w14:paraId="2E84D830" w14:textId="77777777" w:rsidTr="007F6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81" w:type="dxa"/>
            <w:tcBorders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27AC7E72" w14:textId="2119F59F" w:rsidR="0082080B" w:rsidRPr="0082080B" w:rsidRDefault="0082080B" w:rsidP="0082080B">
            <w:pPr>
              <w:pStyle w:val="BodyText"/>
            </w:pPr>
            <w:r w:rsidRPr="0082080B">
              <w:drawing>
                <wp:anchor distT="0" distB="0" distL="114300" distR="114300" simplePos="0" relativeHeight="251688960" behindDoc="0" locked="0" layoutInCell="1" allowOverlap="1" wp14:anchorId="7BF0A0F6" wp14:editId="606299C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2080B">
              <w:t>Do not delete a location that does not belong to you</w:t>
            </w:r>
          </w:p>
          <w:p w14:paraId="679732CD" w14:textId="57598A42" w:rsidR="0082080B" w:rsidRPr="0082080B" w:rsidRDefault="0082080B" w:rsidP="0082080B">
            <w:pPr>
              <w:pStyle w:val="BodyText"/>
            </w:pPr>
            <w:r w:rsidRPr="0082080B">
              <w:t>Service locations will never have transactions against them but should not be deleted without permission from the relevant service administrator</w:t>
            </w:r>
          </w:p>
        </w:tc>
      </w:tr>
      <w:tr w:rsidR="0082080B" w:rsidRPr="00FA5EA3" w14:paraId="681B629B" w14:textId="77777777" w:rsidTr="007F6BFB">
        <w:tc>
          <w:tcPr>
            <w:tcW w:w="9781" w:type="dxa"/>
            <w:tcBorders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5140CB60" w14:textId="77777777" w:rsidR="0082080B" w:rsidRDefault="0082080B" w:rsidP="0082080B">
            <w:pPr>
              <w:pStyle w:val="ListNumber"/>
            </w:pPr>
            <w:r>
              <w:t xml:space="preserve">Navigate and open </w:t>
            </w:r>
          </w:p>
          <w:p w14:paraId="665BBAD5" w14:textId="52DA92D2" w:rsidR="0082080B" w:rsidRPr="0082080B" w:rsidRDefault="0082080B" w:rsidP="0082080B">
            <w:pPr>
              <w:pStyle w:val="ListContinue"/>
              <w:rPr>
                <w:b/>
                <w:noProof/>
              </w:rPr>
            </w:pPr>
            <w:r w:rsidRPr="0082080B">
              <w:rPr>
                <w:b/>
              </w:rPr>
              <w:t xml:space="preserve">GGNZ &gt; Inventory and warehouse management &gt; Setup </w:t>
            </w:r>
          </w:p>
        </w:tc>
      </w:tr>
      <w:tr w:rsidR="0082080B" w:rsidRPr="00FA5EA3" w14:paraId="5C1F3ABD" w14:textId="77777777" w:rsidTr="007F6BFB">
        <w:tc>
          <w:tcPr>
            <w:tcW w:w="9781" w:type="dxa"/>
            <w:tcBorders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7811C0D2" w14:textId="0DFAD33D" w:rsidR="0082080B" w:rsidRDefault="0082080B" w:rsidP="0082080B">
            <w:pPr>
              <w:pStyle w:val="ListNumber"/>
            </w:pPr>
            <w:r>
              <w:t>Filter to find location</w:t>
            </w:r>
            <w:r w:rsidR="00DD16AF">
              <w:t>, select location to highlight it</w:t>
            </w:r>
          </w:p>
        </w:tc>
      </w:tr>
      <w:tr w:rsidR="007F6BFB" w:rsidRPr="00FA5EA3" w14:paraId="759090D9" w14:textId="77777777" w:rsidTr="007F6BFB">
        <w:tc>
          <w:tcPr>
            <w:tcW w:w="9781" w:type="dxa"/>
            <w:tcBorders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237FE4C1" w14:textId="2631B101" w:rsidR="007F6BFB" w:rsidRDefault="007F6BFB" w:rsidP="00DD16AF">
            <w:pPr>
              <w:pStyle w:val="ListNumber"/>
            </w:pPr>
            <w:r>
              <w:t>Select</w:t>
            </w:r>
            <w:r>
              <w:t xml:space="preserve"> </w:t>
            </w:r>
            <w:r w:rsidRPr="00DD16AF">
              <w:rPr>
                <w:b/>
              </w:rPr>
              <w:t>Delete</w:t>
            </w:r>
          </w:p>
          <w:p w14:paraId="1554E98D" w14:textId="3EDCFB57" w:rsidR="007F6BFB" w:rsidRPr="00FA5EA3" w:rsidRDefault="007F6BFB" w:rsidP="00BD1D53">
            <w:pPr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AA1F2B" wp14:editId="41B136E9">
                  <wp:extent cx="5070764" cy="1733797"/>
                  <wp:effectExtent l="0" t="0" r="0" b="0"/>
                  <wp:docPr id="10" name="Picture 10" descr="C:\Users\JESSIC~1\AppData\Local\Temp\SNAGHTML1bc54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ESSIC~1\AppData\Local\Temp\SNAGHTML1bc548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919" b="18350"/>
                          <a:stretch/>
                        </pic:blipFill>
                        <pic:spPr bwMode="auto">
                          <a:xfrm>
                            <a:off x="0" y="0"/>
                            <a:ext cx="5077787" cy="173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80B" w:rsidRPr="00FA5EA3" w14:paraId="3323AC21" w14:textId="77777777" w:rsidTr="00DD16AF">
        <w:trPr>
          <w:trHeight w:val="4626"/>
        </w:trPr>
        <w:tc>
          <w:tcPr>
            <w:tcW w:w="9781" w:type="dxa"/>
            <w:tcBorders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1140EE81" w14:textId="6BA4D7B2" w:rsidR="0082080B" w:rsidRDefault="00DD16AF" w:rsidP="00DD16AF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3B1EBE2" wp14:editId="46947285">
                  <wp:simplePos x="0" y="0"/>
                  <wp:positionH relativeFrom="column">
                    <wp:posOffset>1287145</wp:posOffset>
                  </wp:positionH>
                  <wp:positionV relativeFrom="paragraph">
                    <wp:posOffset>623570</wp:posOffset>
                  </wp:positionV>
                  <wp:extent cx="3838575" cy="2133600"/>
                  <wp:effectExtent l="0" t="0" r="9525" b="0"/>
                  <wp:wrapNone/>
                  <wp:docPr id="12" name="Picture 12" descr="C:\Users\JESSIC~1\AppData\Local\Temp\SNAGHTML1bea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JESSIC~1\AppData\Local\Temp\SNAGHTML1bea12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95" b="15259"/>
                          <a:stretch/>
                        </pic:blipFill>
                        <pic:spPr bwMode="auto">
                          <a:xfrm>
                            <a:off x="0" y="0"/>
                            <a:ext cx="38385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DD16AF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3B1D6DC1" wp14:editId="47FA250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D16AF">
              <w:t>If you tried to delete the location but it had been used in transactions already, the Infolog below will appear - You cannot delete the location in this case so just close the forms</w:t>
            </w:r>
          </w:p>
          <w:p w14:paraId="52F59A0C" w14:textId="0928572C" w:rsidR="00DD16AF" w:rsidRDefault="00DD16AF" w:rsidP="00DD16AF">
            <w:pPr>
              <w:pStyle w:val="BodyText"/>
            </w:pPr>
          </w:p>
        </w:tc>
      </w:tr>
    </w:tbl>
    <w:p w14:paraId="4611D1BD" w14:textId="04E93B9C" w:rsidR="007F6BFB" w:rsidRDefault="007F6BFB" w:rsidP="007F6BFB">
      <w:pPr>
        <w:rPr>
          <w:szCs w:val="18"/>
        </w:rPr>
      </w:pPr>
    </w:p>
    <w:p w14:paraId="02A0876C" w14:textId="77777777" w:rsidR="007F6BFB" w:rsidRDefault="007F6BFB">
      <w:pPr>
        <w:spacing w:line="240" w:lineRule="auto"/>
        <w:rPr>
          <w:szCs w:val="18"/>
        </w:rPr>
      </w:pPr>
      <w:r>
        <w:rPr>
          <w:szCs w:val="18"/>
        </w:rPr>
        <w:br w:type="page"/>
      </w:r>
    </w:p>
    <w:p w14:paraId="56C5FF8A" w14:textId="266C05BA" w:rsidR="007F6BFB" w:rsidRDefault="007F6BFB" w:rsidP="007F6BFB">
      <w:pPr>
        <w:pStyle w:val="Task"/>
        <w:rPr>
          <w:szCs w:val="18"/>
        </w:rPr>
      </w:pPr>
      <w:bookmarkStart w:id="14" w:name="_Toc498607726"/>
      <w:bookmarkStart w:id="15" w:name="_Toc517345843"/>
      <w:r>
        <w:lastRenderedPageBreak/>
        <w:t>Un-blocking a location</w:t>
      </w:r>
      <w:bookmarkEnd w:id="14"/>
      <w:bookmarkEnd w:id="15"/>
    </w:p>
    <w:tbl>
      <w:tblPr>
        <w:tblStyle w:val="TableGrid"/>
        <w:tblW w:w="9781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DD16AF" w:rsidRPr="00FA5EA3" w14:paraId="35FD13D5" w14:textId="77777777" w:rsidTr="007F6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81" w:type="dxa"/>
            <w:tcMar>
              <w:top w:w="113" w:type="dxa"/>
              <w:bottom w:w="113" w:type="dxa"/>
            </w:tcMar>
          </w:tcPr>
          <w:p w14:paraId="3D2462B6" w14:textId="77777777" w:rsidR="00DD16AF" w:rsidRPr="00DD16AF" w:rsidRDefault="00DD16AF" w:rsidP="00DD16AF">
            <w:pPr>
              <w:pStyle w:val="ListNumber"/>
            </w:pPr>
            <w:r w:rsidRPr="00DD16AF">
              <w:t xml:space="preserve">Navigate and open </w:t>
            </w:r>
          </w:p>
          <w:p w14:paraId="7C4D2122" w14:textId="1EBB474E" w:rsidR="00DD16AF" w:rsidRPr="00DD16AF" w:rsidRDefault="00DD16AF" w:rsidP="00DD16AF">
            <w:pPr>
              <w:pStyle w:val="ListContinue"/>
              <w:rPr>
                <w:b/>
              </w:rPr>
            </w:pPr>
            <w:r w:rsidRPr="00DD16AF">
              <w:rPr>
                <w:b/>
              </w:rPr>
              <w:t>GGNZ &gt; Warehouse management system &gt; Setup &gt; Inventory breakdown &gt; Inventory locations</w:t>
            </w:r>
          </w:p>
        </w:tc>
      </w:tr>
      <w:tr w:rsidR="00DD16AF" w:rsidRPr="00FA5EA3" w14:paraId="40942767" w14:textId="77777777" w:rsidTr="007F6BFB">
        <w:tc>
          <w:tcPr>
            <w:tcW w:w="9781" w:type="dxa"/>
            <w:tcMar>
              <w:top w:w="113" w:type="dxa"/>
              <w:bottom w:w="113" w:type="dxa"/>
            </w:tcMar>
          </w:tcPr>
          <w:p w14:paraId="735FE2FE" w14:textId="250CB2D4" w:rsidR="00DD16AF" w:rsidRPr="00DD16AF" w:rsidRDefault="00DD16AF" w:rsidP="00DD16AF">
            <w:pPr>
              <w:pStyle w:val="ListNumber"/>
            </w:pPr>
            <w:r>
              <w:t>Filter to find location</w:t>
            </w:r>
            <w:r>
              <w:t xml:space="preserve"> (if needed use CTRL + G)</w:t>
            </w:r>
          </w:p>
        </w:tc>
      </w:tr>
      <w:tr w:rsidR="007F6BFB" w:rsidRPr="00FA5EA3" w14:paraId="7DF9838C" w14:textId="77777777" w:rsidTr="00DD16AF">
        <w:trPr>
          <w:trHeight w:val="4600"/>
        </w:trPr>
        <w:tc>
          <w:tcPr>
            <w:tcW w:w="9781" w:type="dxa"/>
            <w:tcMar>
              <w:top w:w="113" w:type="dxa"/>
              <w:bottom w:w="113" w:type="dxa"/>
            </w:tcMar>
          </w:tcPr>
          <w:p w14:paraId="3BD6EAF6" w14:textId="77777777" w:rsidR="007F6BFB" w:rsidRDefault="007F6BFB" w:rsidP="00DD16AF">
            <w:pPr>
              <w:pStyle w:val="ListNumber"/>
            </w:pPr>
            <w:r>
              <w:t xml:space="preserve">Select the appropriate warehouse row then go to </w:t>
            </w:r>
            <w:r w:rsidRPr="002C4B94">
              <w:rPr>
                <w:b/>
              </w:rPr>
              <w:t>Other</w:t>
            </w:r>
            <w:r>
              <w:t xml:space="preserve"> tab &gt; Blocking &gt; </w:t>
            </w:r>
            <w:r w:rsidRPr="00FC7FF7">
              <w:rPr>
                <w:b/>
              </w:rPr>
              <w:t>Input blocked</w:t>
            </w:r>
          </w:p>
          <w:p w14:paraId="3F00B71C" w14:textId="0002C9DE" w:rsidR="007F6BFB" w:rsidRPr="00FC7FF7" w:rsidRDefault="00DD16AF" w:rsidP="00DD16AF">
            <w:pPr>
              <w:pStyle w:val="ListContinue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177FCE0" wp14:editId="626BF0D5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240665</wp:posOffset>
                  </wp:positionV>
                  <wp:extent cx="4791075" cy="2076450"/>
                  <wp:effectExtent l="0" t="0" r="9525" b="0"/>
                  <wp:wrapNone/>
                  <wp:docPr id="33" name="Picture 33" descr="C:\Users\JESSIC~1\AppData\Local\Temp\SNAGHTMLebeb8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JESSIC~1\AppData\Local\Temp\SNAGHTMLebeb8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45" b="20359"/>
                          <a:stretch/>
                        </pic:blipFill>
                        <pic:spPr bwMode="auto">
                          <a:xfrm>
                            <a:off x="0" y="0"/>
                            <a:ext cx="47910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7F6BFB">
              <w:t>Delete value in this field</w:t>
            </w:r>
          </w:p>
          <w:p w14:paraId="197D7B8D" w14:textId="4FE42F98" w:rsidR="007F6BFB" w:rsidRPr="00FC7FF7" w:rsidRDefault="007F6BFB" w:rsidP="00BD1D53">
            <w:pPr>
              <w:rPr>
                <w:szCs w:val="18"/>
              </w:rPr>
            </w:pPr>
          </w:p>
        </w:tc>
      </w:tr>
    </w:tbl>
    <w:p w14:paraId="68387BF5" w14:textId="4F51E4D2" w:rsidR="007F6BFB" w:rsidRDefault="007F6BFB" w:rsidP="007F6BFB">
      <w:pPr>
        <w:rPr>
          <w:szCs w:val="18"/>
        </w:rPr>
      </w:pPr>
    </w:p>
    <w:p w14:paraId="13C4381D" w14:textId="77777777" w:rsidR="007F6BFB" w:rsidRDefault="007F6BFB">
      <w:pPr>
        <w:spacing w:line="240" w:lineRule="auto"/>
        <w:rPr>
          <w:szCs w:val="18"/>
        </w:rPr>
      </w:pPr>
      <w:r>
        <w:rPr>
          <w:szCs w:val="18"/>
        </w:rPr>
        <w:br w:type="page"/>
      </w:r>
    </w:p>
    <w:p w14:paraId="752CB613" w14:textId="2AED7679" w:rsidR="007F6BFB" w:rsidRDefault="007F6BFB" w:rsidP="007F6BFB">
      <w:pPr>
        <w:pStyle w:val="Task"/>
        <w:rPr>
          <w:szCs w:val="18"/>
        </w:rPr>
      </w:pPr>
      <w:bookmarkStart w:id="16" w:name="_Toc498607727"/>
      <w:bookmarkStart w:id="17" w:name="_Toc517345844"/>
      <w:r>
        <w:lastRenderedPageBreak/>
        <w:t>Block a location</w:t>
      </w:r>
      <w:bookmarkEnd w:id="16"/>
      <w:bookmarkEnd w:id="17"/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20"/>
      </w:tblGrid>
      <w:tr w:rsidR="00DD16AF" w:rsidRPr="00FA5EA3" w14:paraId="4F02B0BB" w14:textId="77777777" w:rsidTr="00DD1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5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6A4AC23B" w14:textId="4793B257" w:rsidR="00DD16AF" w:rsidRDefault="00DD16AF" w:rsidP="00DD16AF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13DC4C89" wp14:editId="6203136A">
                  <wp:simplePos x="0" y="0"/>
                  <wp:positionH relativeFrom="column">
                    <wp:posOffset>1468120</wp:posOffset>
                  </wp:positionH>
                  <wp:positionV relativeFrom="paragraph">
                    <wp:posOffset>551815</wp:posOffset>
                  </wp:positionV>
                  <wp:extent cx="2379980" cy="1524000"/>
                  <wp:effectExtent l="0" t="0" r="127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624"/>
                          <a:stretch/>
                        </pic:blipFill>
                        <pic:spPr bwMode="auto">
                          <a:xfrm>
                            <a:off x="0" y="0"/>
                            <a:ext cx="237998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DD16AF">
              <w:rPr>
                <w:b/>
                <w:noProof/>
              </w:rPr>
              <w:drawing>
                <wp:anchor distT="0" distB="0" distL="114300" distR="114300" simplePos="0" relativeHeight="251695104" behindDoc="0" locked="0" layoutInCell="1" allowOverlap="1" wp14:anchorId="5F3754B3" wp14:editId="2B0CA2E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Be aware that once a location has been blocked it cannot be used in any kind of transaction, and will block movements, adjustments, sales, transfers, credits and more with an error message</w:t>
            </w:r>
          </w:p>
          <w:p w14:paraId="531E5DD6" w14:textId="59C076A0" w:rsidR="00DD16AF" w:rsidRPr="00FA5EA3" w:rsidRDefault="00DD16AF" w:rsidP="00DD16AF">
            <w:pPr>
              <w:pStyle w:val="BodyText"/>
              <w:rPr>
                <w:noProof/>
              </w:rPr>
            </w:pPr>
          </w:p>
        </w:tc>
      </w:tr>
      <w:tr w:rsidR="00DD16AF" w:rsidRPr="00FA5EA3" w14:paraId="722B3E6F" w14:textId="77777777" w:rsidTr="00DD16AF">
        <w:trPr>
          <w:trHeight w:val="567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54D7B443" w14:textId="538D0C68" w:rsidR="00DD16AF" w:rsidRPr="00DD16AF" w:rsidRDefault="00DD16AF" w:rsidP="00DD16AF">
            <w:pPr>
              <w:pStyle w:val="ListNumber"/>
            </w:pPr>
            <w:r w:rsidRPr="003B6B58">
              <w:t>Before blocking bins</w:t>
            </w:r>
            <w:r>
              <w:t xml:space="preserve"> check </w:t>
            </w:r>
            <w:r w:rsidRPr="00DD16AF">
              <w:t>all</w:t>
            </w:r>
            <w:r>
              <w:t xml:space="preserve"> the following to avoid blocking transactions</w:t>
            </w:r>
            <w:r w:rsidRPr="003B6B58">
              <w:t>:</w:t>
            </w:r>
          </w:p>
        </w:tc>
      </w:tr>
      <w:tr w:rsidR="00DD16AF" w:rsidRPr="00FA5EA3" w14:paraId="47449EDE" w14:textId="77777777" w:rsidTr="00DD16AF">
        <w:trPr>
          <w:trHeight w:val="4082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3B8192BF" w14:textId="77777777" w:rsidR="00DD16AF" w:rsidRDefault="00DD16AF" w:rsidP="00DD16AF">
            <w:pPr>
              <w:pStyle w:val="ListNumber"/>
            </w:pPr>
            <w:r w:rsidRPr="002C4B94">
              <w:rPr>
                <w:b/>
              </w:rPr>
              <w:t>On-hand inventory:</w:t>
            </w:r>
            <w:r>
              <w:t xml:space="preserve"> Identify stock on hand and move it to another location</w:t>
            </w:r>
          </w:p>
          <w:p w14:paraId="411989F6" w14:textId="77777777" w:rsidR="00DD16AF" w:rsidRDefault="00DD16AF" w:rsidP="00DD16AF">
            <w:pPr>
              <w:pStyle w:val="ListContinue"/>
            </w:pPr>
            <w:r>
              <w:t xml:space="preserve">Navigate and open </w:t>
            </w:r>
          </w:p>
          <w:p w14:paraId="526EFE09" w14:textId="72E6B8D3" w:rsidR="00DD16AF" w:rsidRDefault="00DD16AF" w:rsidP="00DD16AF">
            <w:pPr>
              <w:pStyle w:val="ListContinue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3B7EEA6B" wp14:editId="1ED21FC8">
                  <wp:simplePos x="0" y="0"/>
                  <wp:positionH relativeFrom="margin">
                    <wp:posOffset>172085</wp:posOffset>
                  </wp:positionH>
                  <wp:positionV relativeFrom="paragraph">
                    <wp:posOffset>389890</wp:posOffset>
                  </wp:positionV>
                  <wp:extent cx="5623560" cy="160147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D16AF">
              <w:rPr>
                <w:b/>
              </w:rPr>
              <w:t>Warehouse management system &gt; Setup &gt; Inventory breakdown &gt; Inventory locations &gt; Inquires &gt; On-hand</w:t>
            </w:r>
          </w:p>
          <w:p w14:paraId="5B6831A0" w14:textId="31B92D77" w:rsidR="00DD16AF" w:rsidRPr="00DD16AF" w:rsidRDefault="00DD16AF" w:rsidP="00DD16AF">
            <w:pPr>
              <w:pStyle w:val="ListContinue"/>
              <w:rPr>
                <w:b/>
              </w:rPr>
            </w:pPr>
          </w:p>
        </w:tc>
      </w:tr>
      <w:tr w:rsidR="00DD16AF" w:rsidRPr="00FA5EA3" w14:paraId="56D6C31C" w14:textId="77777777" w:rsidTr="00DD16AF">
        <w:trPr>
          <w:trHeight w:val="3458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2C222877" w14:textId="3D1E2401" w:rsidR="00DD16AF" w:rsidRPr="007B226C" w:rsidRDefault="00DD16AF" w:rsidP="00DD16AF">
            <w:pPr>
              <w:pStyle w:val="ListNumber"/>
            </w:pPr>
            <w:r>
              <w:t xml:space="preserve">If there is stock on hand </w:t>
            </w:r>
            <w:r w:rsidRPr="007B226C">
              <w:t>move it to another bin</w:t>
            </w:r>
          </w:p>
          <w:p w14:paraId="683115DC" w14:textId="4125B354" w:rsidR="00DD16AF" w:rsidRDefault="00DD16AF" w:rsidP="00DD16AF">
            <w:pPr>
              <w:pStyle w:val="ListContinue"/>
            </w:pPr>
            <w:r>
              <w:t xml:space="preserve">See SOP </w:t>
            </w:r>
            <w:r w:rsidRPr="007B226C">
              <w:rPr>
                <w:b/>
              </w:rPr>
              <w:t>PRT_7.1</w:t>
            </w:r>
            <w:r>
              <w:rPr>
                <w:b/>
              </w:rPr>
              <w:t>_</w:t>
            </w:r>
            <w:r w:rsidRPr="007B226C">
              <w:rPr>
                <w:b/>
              </w:rPr>
              <w:t>Adjust Inventory</w:t>
            </w:r>
            <w:r>
              <w:t xml:space="preserve"> to create a transfer journal to do this</w:t>
            </w:r>
          </w:p>
          <w:p w14:paraId="6E0F2A4D" w14:textId="5E5D66CB" w:rsidR="00DD16AF" w:rsidRPr="002C4B94" w:rsidRDefault="00DD16AF" w:rsidP="00DD16AF">
            <w:pPr>
              <w:pStyle w:val="ListContinue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039C526E" wp14:editId="7E1A076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8255</wp:posOffset>
                  </wp:positionV>
                  <wp:extent cx="5706274" cy="1371600"/>
                  <wp:effectExtent l="0" t="0" r="8890" b="0"/>
                  <wp:wrapNone/>
                  <wp:docPr id="18" name="Picture 18" descr="C:\Users\JESSIC~1\AppData\Local\Temp\SNAGHTMLd3fb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JESSIC~1\AppData\Local\Temp\SNAGHTMLd3fb9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23" b="19828"/>
                          <a:stretch/>
                        </pic:blipFill>
                        <pic:spPr bwMode="auto">
                          <a:xfrm>
                            <a:off x="0" y="0"/>
                            <a:ext cx="5716138" cy="137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00B4" w:rsidRPr="00FA5EA3" w14:paraId="0BABC928" w14:textId="77777777" w:rsidTr="00A471FE">
        <w:trPr>
          <w:trHeight w:val="5268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5FD433B5" w14:textId="77777777" w:rsidR="00B900B4" w:rsidRDefault="00B900B4" w:rsidP="00B900B4">
            <w:pPr>
              <w:pStyle w:val="ListNumber"/>
            </w:pPr>
            <w:r w:rsidRPr="002C4B94">
              <w:rPr>
                <w:b/>
              </w:rPr>
              <w:lastRenderedPageBreak/>
              <w:t>Default locations:</w:t>
            </w:r>
            <w:r>
              <w:t xml:space="preserve"> Remove the location from released product Warehouse item defaults - </w:t>
            </w:r>
            <w:r w:rsidRPr="008F71F6">
              <w:rPr>
                <w:b/>
              </w:rPr>
              <w:t>Default receipt location/Default issue location</w:t>
            </w:r>
          </w:p>
          <w:p w14:paraId="6AD08D8E" w14:textId="77777777" w:rsidR="00B900B4" w:rsidRDefault="00B900B4" w:rsidP="00B900B4">
            <w:pPr>
              <w:pStyle w:val="ListContinue"/>
            </w:pPr>
            <w:r>
              <w:t xml:space="preserve">Navigate and open </w:t>
            </w:r>
          </w:p>
          <w:p w14:paraId="29F734A8" w14:textId="4B03DCAE" w:rsidR="00B900B4" w:rsidRPr="00A471FE" w:rsidRDefault="00B900B4" w:rsidP="00A471FE">
            <w:pPr>
              <w:pStyle w:val="ListContinue"/>
              <w:rPr>
                <w:b/>
              </w:rPr>
            </w:pPr>
            <w:r w:rsidRPr="00DD16AF">
              <w:rPr>
                <w:b/>
              </w:rPr>
              <w:t>GGNZ &gt; Warehouse management system &gt; Setup &gt; Inventory breakdown &gt; Inventory locations &gt; Inquiries &gt; Receipt</w:t>
            </w: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1AB7C07B" wp14:editId="479B131F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381635</wp:posOffset>
                  </wp:positionV>
                  <wp:extent cx="4819650" cy="2057400"/>
                  <wp:effectExtent l="0" t="0" r="0" b="0"/>
                  <wp:wrapNone/>
                  <wp:docPr id="17" name="Picture 17" descr="C:\Users\JESSIC~1\AppData\Local\Temp\SNAGHTML16a2c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SSIC~1\AppData\Local\Temp\SNAGHTML16a2c6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55" b="16171"/>
                          <a:stretch/>
                        </pic:blipFill>
                        <pic:spPr bwMode="auto">
                          <a:xfrm>
                            <a:off x="0" y="0"/>
                            <a:ext cx="48196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900B4" w:rsidRPr="00FA5EA3" w14:paraId="72E103B2" w14:textId="77777777" w:rsidTr="00A471FE">
        <w:trPr>
          <w:trHeight w:val="3740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00345657" w14:textId="77DB3B65" w:rsidR="00B900B4" w:rsidRPr="00A471FE" w:rsidRDefault="00B900B4" w:rsidP="00A471FE">
            <w:pPr>
              <w:pStyle w:val="ListNumber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18703E94" wp14:editId="23396D4C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276225</wp:posOffset>
                  </wp:positionV>
                  <wp:extent cx="4219575" cy="1952625"/>
                  <wp:effectExtent l="0" t="0" r="9525" b="9525"/>
                  <wp:wrapNone/>
                  <wp:docPr id="23" name="Picture 23" descr="C:\Users\JESSIC~1\AppData\Local\Temp\SNAGHTML16a91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ESSIC~1\AppData\Local\Temp\SNAGHTML16a911f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15" b="19922"/>
                          <a:stretch/>
                        </pic:blipFill>
                        <pic:spPr bwMode="auto">
                          <a:xfrm>
                            <a:off x="0" y="0"/>
                            <a:ext cx="421957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A471FE">
              <w:t xml:space="preserve"> </w:t>
            </w:r>
            <w:r w:rsidR="00A471FE">
              <w:t>Warehouse items form opens listing parts with the selected location</w:t>
            </w:r>
          </w:p>
        </w:tc>
      </w:tr>
      <w:tr w:rsidR="00B900B4" w:rsidRPr="00FA5EA3" w14:paraId="0EDDAF53" w14:textId="77777777" w:rsidTr="00A471FE">
        <w:trPr>
          <w:trHeight w:val="4252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35069A39" w14:textId="77777777" w:rsidR="00A471FE" w:rsidRDefault="00A471FE" w:rsidP="00A471FE">
            <w:pPr>
              <w:pStyle w:val="ListNumber"/>
            </w:pPr>
            <w:r>
              <w:t>For each part on the Overview tab, go to Locations tab and update:</w:t>
            </w:r>
          </w:p>
          <w:p w14:paraId="59575964" w14:textId="070D459F" w:rsidR="00A471FE" w:rsidRDefault="00A471FE" w:rsidP="00A471FE">
            <w:pPr>
              <w:pStyle w:val="ListNumber2"/>
            </w:pPr>
            <w:r>
              <w:t>Default receipt location</w:t>
            </w:r>
          </w:p>
          <w:p w14:paraId="2477EB14" w14:textId="2D9CE041" w:rsidR="00B900B4" w:rsidRDefault="00A471FE" w:rsidP="00A471FE">
            <w:pPr>
              <w:pStyle w:val="ListNumber2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07B10864" wp14:editId="6D22B8B3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211455</wp:posOffset>
                  </wp:positionV>
                  <wp:extent cx="4143375" cy="1945016"/>
                  <wp:effectExtent l="0" t="0" r="0" b="0"/>
                  <wp:wrapNone/>
                  <wp:docPr id="15" name="Picture 15" descr="C:\Users\JESSIC~1\AppData\Local\Temp\SNAGHTML1689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SSIC~1\AppData\Local\Temp\SNAGHTML168920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094" b="48388"/>
                          <a:stretch/>
                        </pic:blipFill>
                        <pic:spPr bwMode="auto">
                          <a:xfrm>
                            <a:off x="0" y="0"/>
                            <a:ext cx="4143375" cy="1945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Default issue location </w:t>
            </w:r>
          </w:p>
          <w:p w14:paraId="133FBA60" w14:textId="40699599" w:rsidR="00A471FE" w:rsidRPr="00A471FE" w:rsidRDefault="00A471FE" w:rsidP="00A471FE">
            <w:pPr>
              <w:pStyle w:val="BodyText"/>
            </w:pPr>
          </w:p>
        </w:tc>
      </w:tr>
      <w:tr w:rsidR="007F6BFB" w:rsidRPr="00FA5EA3" w14:paraId="5045164E" w14:textId="77777777" w:rsidTr="00A471FE">
        <w:trPr>
          <w:trHeight w:val="7111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02F17932" w14:textId="77777777" w:rsidR="007F6BFB" w:rsidRDefault="007F6BFB" w:rsidP="00A471FE">
            <w:pPr>
              <w:pStyle w:val="ListNumber"/>
            </w:pPr>
            <w:r w:rsidRPr="002C4B94">
              <w:rPr>
                <w:b/>
              </w:rPr>
              <w:lastRenderedPageBreak/>
              <w:t>Transactions:</w:t>
            </w:r>
            <w:r>
              <w:t xml:space="preserve"> Identify transactions that are in progress and associated with the bin you want to block</w:t>
            </w:r>
          </w:p>
          <w:p w14:paraId="4F48CCBF" w14:textId="77777777" w:rsidR="00A471FE" w:rsidRDefault="00A471FE" w:rsidP="00A471FE">
            <w:pPr>
              <w:pStyle w:val="ListContinue"/>
            </w:pPr>
            <w:r>
              <w:t xml:space="preserve">Navigate and open </w:t>
            </w:r>
          </w:p>
          <w:p w14:paraId="541A2128" w14:textId="0976CF3B" w:rsidR="00A471FE" w:rsidRPr="00A471FE" w:rsidRDefault="007F6BFB" w:rsidP="00A471FE">
            <w:pPr>
              <w:pStyle w:val="ListContinue"/>
              <w:rPr>
                <w:b/>
              </w:rPr>
            </w:pPr>
            <w:r w:rsidRPr="00A471FE">
              <w:rPr>
                <w:b/>
              </w:rPr>
              <w:t xml:space="preserve">GGNZ &gt; Warehouse management system &gt; Setup &gt; Inventory breakdown &gt; Inventory locations  </w:t>
            </w:r>
          </w:p>
          <w:p w14:paraId="3E474C40" w14:textId="3F39E765" w:rsidR="007F6BFB" w:rsidRPr="00A471FE" w:rsidRDefault="00A471FE" w:rsidP="00A471FE">
            <w:pPr>
              <w:pStyle w:val="ListContinue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31201B97" wp14:editId="68149ECA">
                  <wp:simplePos x="0" y="0"/>
                  <wp:positionH relativeFrom="column">
                    <wp:posOffset>422275</wp:posOffset>
                  </wp:positionH>
                  <wp:positionV relativeFrom="paragraph">
                    <wp:posOffset>408940</wp:posOffset>
                  </wp:positionV>
                  <wp:extent cx="4695825" cy="2657475"/>
                  <wp:effectExtent l="0" t="0" r="9525" b="9525"/>
                  <wp:wrapNone/>
                  <wp:docPr id="46" name="Picture 46" descr="C:\Users\JESSIC~1\AppData\Local\Temp\SNAGHTML119e3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JESSIC~1\AppData\Local\Temp\SNAGHTML119e39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861" b="18498"/>
                          <a:stretch/>
                        </pic:blipFill>
                        <pic:spPr bwMode="auto">
                          <a:xfrm>
                            <a:off x="0" y="0"/>
                            <a:ext cx="46958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7F6BFB">
              <w:t xml:space="preserve">Filter </w:t>
            </w:r>
            <w:r>
              <w:t>to find</w:t>
            </w:r>
            <w:r w:rsidR="007F6BFB">
              <w:t xml:space="preserve"> location</w:t>
            </w:r>
            <w:r>
              <w:t xml:space="preserve">, </w:t>
            </w:r>
            <w:r w:rsidR="007F6BFB">
              <w:t xml:space="preserve">select the warehouse row, then go to </w:t>
            </w:r>
            <w:r w:rsidR="007F6BFB" w:rsidRPr="00A471FE">
              <w:rPr>
                <w:b/>
              </w:rPr>
              <w:t>Inquiries &gt; Transactions</w:t>
            </w:r>
          </w:p>
        </w:tc>
      </w:tr>
      <w:tr w:rsidR="00B900B4" w:rsidRPr="00FA5EA3" w14:paraId="1EA5AA49" w14:textId="77777777" w:rsidTr="00A471FE">
        <w:trPr>
          <w:trHeight w:val="4011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39919C9B" w14:textId="77777777" w:rsidR="00A471FE" w:rsidRDefault="00A471FE" w:rsidP="00A471FE">
            <w:pPr>
              <w:pStyle w:val="BodyText"/>
              <w:rPr>
                <w:noProof/>
              </w:rPr>
            </w:pPr>
            <w:r w:rsidRPr="00A471FE">
              <w:rPr>
                <w:b/>
                <w:noProof/>
              </w:rPr>
              <w:t>Inventory transactions</w:t>
            </w:r>
            <w:r>
              <w:rPr>
                <w:noProof/>
              </w:rPr>
              <w:t xml:space="preserve"> form opens</w:t>
            </w:r>
          </w:p>
          <w:p w14:paraId="7BE4A956" w14:textId="77777777" w:rsidR="00A471FE" w:rsidRDefault="00A471FE" w:rsidP="00DD16AF">
            <w:pPr>
              <w:pStyle w:val="ListNumber"/>
              <w:rPr>
                <w:b/>
              </w:rPr>
            </w:pPr>
            <w:r>
              <w:rPr>
                <w:b/>
              </w:rPr>
              <w:t xml:space="preserve">Press CTRL + G, </w:t>
            </w:r>
            <w:r w:rsidRPr="00A471FE">
              <w:t>populate</w:t>
            </w:r>
            <w:r>
              <w:rPr>
                <w:b/>
              </w:rPr>
              <w:t xml:space="preserve"> </w:t>
            </w:r>
          </w:p>
          <w:p w14:paraId="772103EE" w14:textId="77777777" w:rsidR="00A471FE" w:rsidRDefault="00A471FE" w:rsidP="00A471FE">
            <w:pPr>
              <w:pStyle w:val="ListNumber2"/>
              <w:rPr>
                <w:noProof/>
              </w:rPr>
            </w:pPr>
            <w:r>
              <w:rPr>
                <w:noProof/>
              </w:rPr>
              <w:t>Financial date with “” to find blanks</w:t>
            </w:r>
          </w:p>
          <w:p w14:paraId="48A0BB5E" w14:textId="32A86B5E" w:rsidR="00A471FE" w:rsidRDefault="00A471FE" w:rsidP="00A471FE">
            <w:pPr>
              <w:pStyle w:val="ListNumber2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22BD104" wp14:editId="0880475E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281305</wp:posOffset>
                      </wp:positionV>
                      <wp:extent cx="5172075" cy="1418590"/>
                      <wp:effectExtent l="0" t="0" r="9525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72075" cy="1418590"/>
                                <a:chOff x="0" y="0"/>
                                <a:chExt cx="5172075" cy="14185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Picture 44" descr="C:\Users\JESSIC~1\AppData\Local\Temp\SNAGHTML113dd1a.PN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997" t="34001" r="16361" b="1278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72075" cy="141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51" name="Oval 51"/>
                              <wps:cNvSpPr/>
                              <wps:spPr>
                                <a:xfrm>
                                  <a:off x="2362200" y="200025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B25925" w14:textId="77777777" w:rsidR="00A471FE" w:rsidRDefault="00A471FE" w:rsidP="00503EDD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4076700" y="209550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BEB5A8" w14:textId="76D4B6AD" w:rsidR="00A471FE" w:rsidRDefault="00A471FE" w:rsidP="00503EDD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2BD104" id="Group 53" o:spid="_x0000_s1033" style="position:absolute;left:0;text-align:left;margin-left:7pt;margin-top:22.15pt;width:407.25pt;height:111.7pt;z-index:251707392" coordsize="51720,14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4" o:spid="_x0000_s1034" type="#_x0000_t75" style="position:absolute;width:51720;height:14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">
                        <v:imagedata r:id="rId32" o:title="SNAGHTML113dd1a" croptop="22283f" cropbottom="8376f" cropleft="9828f" cropright="10722f"/>
                      </v:shape>
                      <v:oval id="Oval 51" o:spid="_x0000_s1035" style="position:absolute;left:23622;top:2000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" fillcolor="red" strokecolor="red">
                        <v:textbox inset="0,0,0,0">
                          <w:txbxContent>
                            <w:p w14:paraId="73B25925" w14:textId="77777777" w:rsidR="00A471FE" w:rsidRDefault="00A471FE" w:rsidP="00503EDD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oval id="Oval 52" o:spid="_x0000_s1036" style="position:absolute;left:40767;top:209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" fillcolor="red" strokecolor="red">
                        <v:textbox inset="0,0,0,0">
                          <w:txbxContent>
                            <w:p w14:paraId="44BEB5A8" w14:textId="76D4B6AD" w:rsidR="00A471FE" w:rsidRDefault="00A471FE" w:rsidP="00503EDD">
                              <w:pPr>
                                <w:spacing w:after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>
              <w:rPr>
                <w:noProof/>
              </w:rPr>
              <w:t>Receipt with !”” to find non-blanks</w:t>
            </w:r>
          </w:p>
          <w:p w14:paraId="1E438081" w14:textId="07AF1F09" w:rsidR="00A471FE" w:rsidRPr="002C4B94" w:rsidRDefault="00A471FE" w:rsidP="00A471FE">
            <w:pPr>
              <w:pStyle w:val="ListNumber"/>
              <w:numPr>
                <w:ilvl w:val="0"/>
                <w:numId w:val="0"/>
              </w:numPr>
              <w:ind w:left="567" w:hanging="425"/>
              <w:rPr>
                <w:b/>
              </w:rPr>
            </w:pPr>
          </w:p>
        </w:tc>
      </w:tr>
      <w:tr w:rsidR="007F6BFB" w:rsidRPr="00FA5EA3" w14:paraId="256B3AEA" w14:textId="77777777" w:rsidTr="00DD16AF">
        <w:tc>
          <w:tcPr>
            <w:tcW w:w="5000" w:type="pct"/>
            <w:tcMar>
              <w:top w:w="113" w:type="dxa"/>
              <w:bottom w:w="113" w:type="dxa"/>
            </w:tcMar>
          </w:tcPr>
          <w:p w14:paraId="09AF4EB5" w14:textId="5CA6C8AF" w:rsidR="007F6BFB" w:rsidRPr="002C4B94" w:rsidRDefault="007F6BFB" w:rsidP="00E83F7C">
            <w:pPr>
              <w:pStyle w:val="ListNumber"/>
              <w:rPr>
                <w:noProof/>
              </w:rPr>
            </w:pPr>
            <w:r>
              <w:rPr>
                <w:noProof/>
              </w:rPr>
              <w:t>To go to the documents one by one and right-</w:t>
            </w:r>
            <w:r>
              <w:rPr>
                <w:noProof/>
              </w:rPr>
              <w:t>select</w:t>
            </w:r>
            <w:r>
              <w:rPr>
                <w:noProof/>
              </w:rPr>
              <w:t xml:space="preserve"> on the document &gt; select </w:t>
            </w:r>
            <w:r w:rsidRPr="00724463">
              <w:rPr>
                <w:b/>
                <w:noProof/>
              </w:rPr>
              <w:t>view details</w:t>
            </w:r>
            <w:r>
              <w:rPr>
                <w:noProof/>
              </w:rPr>
              <w:t xml:space="preserve"> or navigate manually to the SO, TO or PO</w:t>
            </w:r>
          </w:p>
        </w:tc>
      </w:tr>
      <w:tr w:rsidR="007F6BFB" w:rsidRPr="00FA5EA3" w14:paraId="516332B0" w14:textId="77777777" w:rsidTr="00DD16AF">
        <w:tc>
          <w:tcPr>
            <w:tcW w:w="5000" w:type="pct"/>
            <w:tcMar>
              <w:top w:w="113" w:type="dxa"/>
              <w:bottom w:w="113" w:type="dxa"/>
            </w:tcMar>
          </w:tcPr>
          <w:p w14:paraId="67571964" w14:textId="77777777" w:rsidR="007F6BFB" w:rsidRDefault="007F6BFB" w:rsidP="00E83F7C">
            <w:pPr>
              <w:pStyle w:val="ListNumber"/>
            </w:pPr>
            <w:r w:rsidRPr="00BA08BA">
              <w:lastRenderedPageBreak/>
              <w:t>Update bins in</w:t>
            </w:r>
            <w:r>
              <w:t>:</w:t>
            </w:r>
            <w:r w:rsidRPr="00BA08BA">
              <w:t xml:space="preserve"> </w:t>
            </w:r>
          </w:p>
          <w:p w14:paraId="1376119C" w14:textId="77777777" w:rsidR="007F6BFB" w:rsidRPr="002C4B94" w:rsidRDefault="007F6BFB" w:rsidP="00E83F7C">
            <w:pPr>
              <w:pStyle w:val="ListNumber2"/>
            </w:pPr>
            <w:r>
              <w:t>O</w:t>
            </w:r>
            <w:r w:rsidRPr="00060676">
              <w:t>pen purchase order lines</w:t>
            </w:r>
          </w:p>
          <w:p w14:paraId="338E3FF3" w14:textId="77777777" w:rsidR="007F6BFB" w:rsidRDefault="007F6BFB" w:rsidP="00E83F7C">
            <w:pPr>
              <w:pStyle w:val="ListNumber2"/>
            </w:pPr>
            <w:r w:rsidRPr="002C4B94">
              <w:t>Open Sales orders with negative quantity on the lines (credits)</w:t>
            </w:r>
          </w:p>
          <w:p w14:paraId="7338228B" w14:textId="77777777" w:rsidR="007F6BFB" w:rsidRDefault="007F6BFB" w:rsidP="00E83F7C">
            <w:pPr>
              <w:pStyle w:val="ListNumber2"/>
            </w:pPr>
            <w:r>
              <w:t>Open arrival journals associated with sales orders or purchase orders</w:t>
            </w:r>
          </w:p>
          <w:p w14:paraId="4B922375" w14:textId="77777777" w:rsidR="007F6BFB" w:rsidRPr="002C4B94" w:rsidRDefault="007F6BFB" w:rsidP="00E83F7C">
            <w:pPr>
              <w:pStyle w:val="ListNumber2"/>
            </w:pPr>
            <w:r>
              <w:t>Open adjustment journals with positive quantities</w:t>
            </w:r>
          </w:p>
          <w:p w14:paraId="40672E2C" w14:textId="77777777" w:rsidR="007F6BFB" w:rsidRPr="00BA08BA" w:rsidRDefault="007F6BFB" w:rsidP="00BD1D53">
            <w:pPr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EEDCF78" wp14:editId="36D8C338">
                  <wp:extent cx="3151279" cy="1450133"/>
                  <wp:effectExtent l="0" t="0" r="0" b="0"/>
                  <wp:docPr id="19" name="Picture 19" descr="C:\Users\JESSIC~1\AppData\Local\Temp\SNAGHTMLd56b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ESSIC~1\AppData\Local\Temp\SNAGHTMLd56b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292" cy="14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7C6760" wp14:editId="34C613FC">
                  <wp:extent cx="5393468" cy="1511558"/>
                  <wp:effectExtent l="0" t="0" r="0" b="0"/>
                  <wp:docPr id="20" name="Picture 20" descr="C:\Users\JESSIC~1\AppData\Local\Temp\SNAGHTMLd73c0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ESSIC~1\AppData\Local\Temp\SNAGHTMLd73c0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998" cy="1516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BFB" w:rsidRPr="00FA5EA3" w14:paraId="6447B376" w14:textId="77777777" w:rsidTr="00DD16AF">
        <w:tc>
          <w:tcPr>
            <w:tcW w:w="5000" w:type="pct"/>
            <w:tcMar>
              <w:top w:w="113" w:type="dxa"/>
              <w:bottom w:w="113" w:type="dxa"/>
            </w:tcMar>
          </w:tcPr>
          <w:p w14:paraId="3C6492B0" w14:textId="77777777" w:rsidR="007F6BFB" w:rsidRPr="00BA08BA" w:rsidRDefault="007F6BFB" w:rsidP="00E83F7C">
            <w:pPr>
              <w:pStyle w:val="ListNumber"/>
            </w:pPr>
            <w:r w:rsidRPr="00BA08BA">
              <w:t>Transfer orders: Finish processing these (you cannot change the bin on transfers)</w:t>
            </w:r>
          </w:p>
          <w:p w14:paraId="795C481F" w14:textId="5C5CE073" w:rsidR="007F6BFB" w:rsidRDefault="007F6BFB" w:rsidP="00E83F7C">
            <w:pPr>
              <w:pStyle w:val="ListContinue"/>
            </w:pPr>
            <w:r>
              <w:t xml:space="preserve">See </w:t>
            </w:r>
            <w:r w:rsidRPr="00E83F7C">
              <w:rPr>
                <w:b/>
              </w:rPr>
              <w:t>PRT_3.2</w:t>
            </w:r>
            <w:r w:rsidR="00E83F7C" w:rsidRPr="00E83F7C">
              <w:rPr>
                <w:b/>
              </w:rPr>
              <w:t>_</w:t>
            </w:r>
            <w:r w:rsidRPr="00E83F7C">
              <w:rPr>
                <w:b/>
              </w:rPr>
              <w:t>Create and Manage a Transfer Order</w:t>
            </w:r>
          </w:p>
        </w:tc>
      </w:tr>
      <w:tr w:rsidR="007F6BFB" w:rsidRPr="00FA5EA3" w14:paraId="487F3CB9" w14:textId="77777777" w:rsidTr="00E83F7C">
        <w:trPr>
          <w:trHeight w:val="6164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3A3D323F" w14:textId="77777777" w:rsidR="007F6BFB" w:rsidRDefault="007F6BFB" w:rsidP="00E83F7C">
            <w:pPr>
              <w:pStyle w:val="ListNumber"/>
            </w:pPr>
            <w:r>
              <w:lastRenderedPageBreak/>
              <w:t xml:space="preserve">Now that you have </w:t>
            </w:r>
            <w:r w:rsidRPr="007763C1">
              <w:t>moved stock</w:t>
            </w:r>
            <w:r>
              <w:t xml:space="preserve">, </w:t>
            </w:r>
            <w:r w:rsidRPr="007763C1">
              <w:t>changed default locations</w:t>
            </w:r>
            <w:r>
              <w:t xml:space="preserve">, and </w:t>
            </w:r>
            <w:r w:rsidRPr="007763C1">
              <w:t>removed the open transactions</w:t>
            </w:r>
            <w:r>
              <w:t>, you can block the location</w:t>
            </w:r>
          </w:p>
          <w:p w14:paraId="35FD481A" w14:textId="77777777" w:rsidR="00E83F7C" w:rsidRDefault="00E83F7C" w:rsidP="00E83F7C">
            <w:pPr>
              <w:pStyle w:val="ListContinue"/>
            </w:pPr>
            <w:r>
              <w:t xml:space="preserve">Navigate and open </w:t>
            </w:r>
            <w:r w:rsidR="007F6BFB">
              <w:t xml:space="preserve"> </w:t>
            </w:r>
          </w:p>
          <w:p w14:paraId="78FA00CE" w14:textId="66D289CC" w:rsidR="007F6BFB" w:rsidRPr="00E83F7C" w:rsidRDefault="007F6BFB" w:rsidP="00E83F7C">
            <w:pPr>
              <w:pStyle w:val="ListContinue"/>
              <w:rPr>
                <w:b/>
              </w:rPr>
            </w:pPr>
            <w:r w:rsidRPr="00E83F7C">
              <w:rPr>
                <w:b/>
              </w:rPr>
              <w:t>Warehouse management system &gt; Setup &gt; Inventory breakdown &gt; Inventory locations</w:t>
            </w:r>
          </w:p>
          <w:p w14:paraId="29FDDFA4" w14:textId="5C5AC22E" w:rsidR="007F6BFB" w:rsidRDefault="00E83F7C" w:rsidP="00E83F7C">
            <w:pPr>
              <w:pStyle w:val="ListContinue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3F368BED" wp14:editId="07109874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210820</wp:posOffset>
                  </wp:positionV>
                  <wp:extent cx="4000500" cy="2366054"/>
                  <wp:effectExtent l="0" t="0" r="0" b="0"/>
                  <wp:wrapNone/>
                  <wp:docPr id="47" name="Picture 47" descr="C:\Users\JESSIC~1\AppData\Local\Temp\SNAGHTML11bacf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ESSIC~1\AppData\Local\Temp\SNAGHTML11bacf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89" b="13811"/>
                          <a:stretch/>
                        </pic:blipFill>
                        <pic:spPr bwMode="auto">
                          <a:xfrm>
                            <a:off x="0" y="0"/>
                            <a:ext cx="4011330" cy="237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6BFB">
              <w:t>Filter for location with CTRL+G, select the warehouse row</w:t>
            </w:r>
          </w:p>
          <w:p w14:paraId="0B795359" w14:textId="24A15586" w:rsidR="007F6BFB" w:rsidRPr="008F71F6" w:rsidRDefault="007F6BFB" w:rsidP="00BD1D53">
            <w:pPr>
              <w:rPr>
                <w:szCs w:val="18"/>
              </w:rPr>
            </w:pPr>
          </w:p>
        </w:tc>
      </w:tr>
      <w:tr w:rsidR="007F6BFB" w:rsidRPr="00FA5EA3" w14:paraId="59555505" w14:textId="77777777" w:rsidTr="00DD16AF">
        <w:tc>
          <w:tcPr>
            <w:tcW w:w="5000" w:type="pct"/>
            <w:tcMar>
              <w:top w:w="113" w:type="dxa"/>
              <w:bottom w:w="113" w:type="dxa"/>
            </w:tcMar>
          </w:tcPr>
          <w:p w14:paraId="1BE77705" w14:textId="77777777" w:rsidR="007F6BFB" w:rsidRDefault="007F6BFB" w:rsidP="00E83F7C">
            <w:pPr>
              <w:pStyle w:val="ListNumber"/>
            </w:pPr>
            <w:r>
              <w:t xml:space="preserve">Go to </w:t>
            </w:r>
            <w:r w:rsidRPr="00725995">
              <w:rPr>
                <w:b/>
              </w:rPr>
              <w:t>Other</w:t>
            </w:r>
            <w:r>
              <w:t xml:space="preserve"> tab &gt; Blocking &gt; </w:t>
            </w:r>
            <w:r w:rsidRPr="00FC7FF7">
              <w:rPr>
                <w:b/>
              </w:rPr>
              <w:t>Input blocked</w:t>
            </w:r>
          </w:p>
          <w:p w14:paraId="19CDB7E3" w14:textId="77777777" w:rsidR="007F6BFB" w:rsidRPr="00725995" w:rsidRDefault="007F6BFB" w:rsidP="00E83F7C">
            <w:pPr>
              <w:pStyle w:val="ListNumber2"/>
              <w:rPr>
                <w:b/>
              </w:rPr>
            </w:pPr>
            <w:r>
              <w:t xml:space="preserve">Choose value in this field e.g. Bin </w:t>
            </w:r>
            <w:proofErr w:type="spellStart"/>
            <w:r>
              <w:t>Loc</w:t>
            </w:r>
            <w:proofErr w:type="spellEnd"/>
          </w:p>
          <w:p w14:paraId="0414345E" w14:textId="77777777" w:rsidR="007F6BFB" w:rsidRPr="00725995" w:rsidRDefault="007F6BFB" w:rsidP="00E83F7C">
            <w:pPr>
              <w:pStyle w:val="ListNumber2"/>
              <w:rPr>
                <w:b/>
              </w:rPr>
            </w:pPr>
            <w:r>
              <w:t xml:space="preserve">Con </w:t>
            </w:r>
            <w:proofErr w:type="spellStart"/>
            <w:r>
              <w:t>Stk</w:t>
            </w:r>
            <w:proofErr w:type="spellEnd"/>
            <w:r>
              <w:t xml:space="preserve"> is used for closing TWL Consignment locations</w:t>
            </w:r>
          </w:p>
          <w:p w14:paraId="1629B6C5" w14:textId="77777777" w:rsidR="007F6BFB" w:rsidRPr="007763C1" w:rsidRDefault="007F6BFB" w:rsidP="00E83F7C">
            <w:pPr>
              <w:pStyle w:val="ListNumber2"/>
              <w:rPr>
                <w:b/>
              </w:rPr>
            </w:pPr>
            <w:r>
              <w:t>H&amp;S is used if the location is hazardous or dangerous to use e.g. due to a spill</w:t>
            </w:r>
          </w:p>
        </w:tc>
      </w:tr>
      <w:tr w:rsidR="007F6BFB" w:rsidRPr="00FA5EA3" w14:paraId="40DAAC72" w14:textId="77777777" w:rsidTr="00E83F7C">
        <w:trPr>
          <w:trHeight w:val="3856"/>
        </w:trPr>
        <w:tc>
          <w:tcPr>
            <w:tcW w:w="5000" w:type="pct"/>
            <w:tcMar>
              <w:top w:w="113" w:type="dxa"/>
              <w:bottom w:w="113" w:type="dxa"/>
            </w:tcMar>
          </w:tcPr>
          <w:p w14:paraId="75FE7D1A" w14:textId="77777777" w:rsidR="00E83F7C" w:rsidRDefault="00E83F7C" w:rsidP="00E83F7C">
            <w:pPr>
              <w:pStyle w:val="ListNumber"/>
            </w:pPr>
            <w:r>
              <w:t>Location is now blocked for any inbound transactions (sales credits, positive adjustments, purchases)</w:t>
            </w:r>
          </w:p>
          <w:p w14:paraId="0EFAA6B8" w14:textId="6AD8100C" w:rsidR="007F6BFB" w:rsidRDefault="007F6BFB" w:rsidP="00BD1D53">
            <w:pPr>
              <w:rPr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43594800" wp14:editId="132E3579">
                  <wp:simplePos x="0" y="0"/>
                  <wp:positionH relativeFrom="column">
                    <wp:posOffset>736600</wp:posOffset>
                  </wp:positionH>
                  <wp:positionV relativeFrom="paragraph">
                    <wp:posOffset>-5080</wp:posOffset>
                  </wp:positionV>
                  <wp:extent cx="4267200" cy="1887753"/>
                  <wp:effectExtent l="0" t="0" r="0" b="0"/>
                  <wp:wrapNone/>
                  <wp:docPr id="22" name="Picture 22" descr="C:\Users\JESSIC~1\AppData\Local\Temp\SNAGHTMLe716a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JESSIC~1\AppData\Local\Temp\SNAGHTMLe716a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374" b="20527"/>
                          <a:stretch/>
                        </pic:blipFill>
                        <pic:spPr bwMode="auto">
                          <a:xfrm>
                            <a:off x="0" y="0"/>
                            <a:ext cx="4267200" cy="188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83F7C" w:rsidRPr="00FA5EA3" w14:paraId="394907DD" w14:textId="77777777" w:rsidTr="00DD16AF">
        <w:tc>
          <w:tcPr>
            <w:tcW w:w="5000" w:type="pct"/>
            <w:tcMar>
              <w:top w:w="113" w:type="dxa"/>
              <w:bottom w:w="113" w:type="dxa"/>
            </w:tcMar>
          </w:tcPr>
          <w:p w14:paraId="3D1DBF84" w14:textId="74D5B330" w:rsidR="00E83F7C" w:rsidRDefault="00E83F7C" w:rsidP="00E83F7C">
            <w:pPr>
              <w:pStyle w:val="BodyText"/>
            </w:pPr>
            <w:r w:rsidRPr="00E83F7C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45483B90" wp14:editId="7F21D85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There is no need to use the Output blocked option</w:t>
            </w:r>
          </w:p>
        </w:tc>
      </w:tr>
    </w:tbl>
    <w:p w14:paraId="201675D2" w14:textId="77777777" w:rsidR="007F6BFB" w:rsidRDefault="007F6BFB" w:rsidP="007F6BFB">
      <w:pPr>
        <w:rPr>
          <w:szCs w:val="18"/>
        </w:rPr>
      </w:pPr>
    </w:p>
    <w:sectPr w:rsidR="007F6BFB" w:rsidSect="004B06AE">
      <w:footerReference w:type="default" r:id="rId37"/>
      <w:headerReference w:type="first" r:id="rId38"/>
      <w:footerReference w:type="first" r:id="rId39"/>
      <w:pgSz w:w="11900" w:h="16840"/>
      <w:pgMar w:top="1338" w:right="1440" w:bottom="1440" w:left="144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A116E" w14:textId="77777777" w:rsidR="00323179" w:rsidRDefault="00323179">
      <w:pPr>
        <w:spacing w:after="0" w:line="240" w:lineRule="auto"/>
      </w:pPr>
      <w:r>
        <w:separator/>
      </w:r>
    </w:p>
  </w:endnote>
  <w:endnote w:type="continuationSeparator" w:id="0">
    <w:p w14:paraId="75CE2DD7" w14:textId="77777777" w:rsidR="00323179" w:rsidRDefault="0032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E8A47" w14:textId="4E22F229" w:rsidR="00722A0B" w:rsidRPr="0008453D" w:rsidRDefault="003C3EB4" w:rsidP="0008453D">
    <w:pPr>
      <w:pStyle w:val="Footer"/>
    </w:pPr>
    <w:r w:rsidRPr="0008453D">
      <w:t>SOP number:</w:t>
    </w:r>
    <w:r w:rsidR="00E83F7C">
      <w:t xml:space="preserve"> PRT_10.2</w:t>
    </w:r>
    <w:r w:rsidRPr="0008453D">
      <w:tab/>
    </w:r>
    <w:r w:rsidR="00323179">
      <w:fldChar w:fldCharType="begin"/>
    </w:r>
    <w:r w:rsidR="00323179">
      <w:instrText xml:space="preserve"> DOCPROPERTY  Title  \* MERGEFORMAT </w:instrText>
    </w:r>
    <w:r w:rsidR="00323179">
      <w:fldChar w:fldCharType="separate"/>
    </w:r>
    <w:r w:rsidR="00C61C0C">
      <w:t>Create and manage locations</w:t>
    </w:r>
    <w:r w:rsidR="00323179">
      <w:fldChar w:fldCharType="end"/>
    </w:r>
    <w:r w:rsidRPr="0008453D">
      <w:t xml:space="preserve"> | SOP</w:t>
    </w:r>
    <w:r w:rsidRPr="0008453D">
      <w:br/>
      <w:t xml:space="preserve">Last updated: </w:t>
    </w:r>
    <w:r w:rsidRPr="0008453D">
      <w:fldChar w:fldCharType="begin"/>
    </w:r>
    <w:r w:rsidRPr="0008453D">
      <w:instrText xml:space="preserve"> SAVEDATE  \@ "d MMMM yyyy"  \* MERGEFORMAT </w:instrText>
    </w:r>
    <w:r w:rsidRPr="0008453D">
      <w:fldChar w:fldCharType="separate"/>
    </w:r>
    <w:r w:rsidR="00C61C0C">
      <w:t>21 June 2018</w:t>
    </w:r>
    <w:r w:rsidRPr="0008453D">
      <w:fldChar w:fldCharType="end"/>
    </w:r>
    <w:r w:rsidRPr="0008453D">
      <w:tab/>
      <w:t xml:space="preserve">Page </w:t>
    </w:r>
    <w:r w:rsidRPr="0008453D">
      <w:fldChar w:fldCharType="begin"/>
    </w:r>
    <w:r w:rsidRPr="0008453D">
      <w:instrText xml:space="preserve"> PAGE  \* Arabic  \* MERGEFORMAT </w:instrText>
    </w:r>
    <w:r w:rsidRPr="0008453D">
      <w:fldChar w:fldCharType="separate"/>
    </w:r>
    <w:r w:rsidR="003F3F5B" w:rsidRPr="0008453D">
      <w:t>2</w:t>
    </w:r>
    <w:r w:rsidRPr="0008453D">
      <w:fldChar w:fldCharType="end"/>
    </w:r>
    <w:r w:rsidRPr="0008453D">
      <w:t xml:space="preserve"> of </w:t>
    </w:r>
    <w:fldSimple w:instr=" NUMPAGES  \* Arabic  \* MERGEFORMAT ">
      <w:r w:rsidR="003F3F5B" w:rsidRPr="0008453D"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EF7F" w14:textId="49452F2E" w:rsidR="00722A0B" w:rsidRDefault="003C3EB4">
    <w:pPr>
      <w:pStyle w:val="Footer"/>
    </w:pPr>
    <w:r>
      <w:t>SOP</w:t>
    </w:r>
    <w:r w:rsidR="00232F55">
      <w:t xml:space="preserve"> number:</w:t>
    </w:r>
    <w:r w:rsidR="00C61C0C">
      <w:t>PRT_10.2</w:t>
    </w:r>
    <w:r w:rsidR="00722A0B">
      <w:tab/>
    </w:r>
    <w:r w:rsidR="00722A0B" w:rsidRPr="00027FC0">
      <w:rPr>
        <w:b/>
      </w:rPr>
      <w:fldChar w:fldCharType="begin"/>
    </w:r>
    <w:r w:rsidR="00722A0B" w:rsidRPr="00027FC0">
      <w:rPr>
        <w:b/>
      </w:rPr>
      <w:instrText xml:space="preserve"> DOCPROPERTY  Title  \* MERGEFORMAT </w:instrText>
    </w:r>
    <w:r w:rsidR="00722A0B" w:rsidRPr="00027FC0">
      <w:rPr>
        <w:b/>
      </w:rPr>
      <w:fldChar w:fldCharType="separate"/>
    </w:r>
    <w:r w:rsidR="00C61C0C">
      <w:rPr>
        <w:b/>
      </w:rPr>
      <w:t>Create and manage locations</w:t>
    </w:r>
    <w:r w:rsidR="00722A0B" w:rsidRPr="00027FC0">
      <w:rPr>
        <w:b/>
      </w:rPr>
      <w:fldChar w:fldCharType="end"/>
    </w:r>
    <w:r w:rsidR="00722A0B" w:rsidRPr="00027FC0">
      <w:rPr>
        <w:b/>
      </w:rPr>
      <w:t xml:space="preserve"> | </w:t>
    </w:r>
    <w:r>
      <w:rPr>
        <w:b/>
      </w:rPr>
      <w:t>SOP</w:t>
    </w:r>
    <w:r w:rsidR="00722A0B" w:rsidRPr="00027FC0">
      <w:rPr>
        <w:b/>
      </w:rPr>
      <w:br/>
    </w:r>
    <w:r w:rsidR="00232F55">
      <w:t xml:space="preserve">Last updated: </w:t>
    </w:r>
    <w:r w:rsidR="00232F55">
      <w:fldChar w:fldCharType="begin"/>
    </w:r>
    <w:r w:rsidR="00232F55">
      <w:instrText xml:space="preserve"> SAVEDATE  \@ "d MMMM yyyy"  \* MERGEFORMAT </w:instrText>
    </w:r>
    <w:r w:rsidR="00232F55">
      <w:fldChar w:fldCharType="separate"/>
    </w:r>
    <w:r w:rsidR="00C61C0C">
      <w:t>21 June 2018</w:t>
    </w:r>
    <w:r w:rsidR="00232F55">
      <w:fldChar w:fldCharType="end"/>
    </w:r>
    <w:r w:rsidR="00722A0B">
      <w:tab/>
      <w:t xml:space="preserve">Page </w:t>
    </w:r>
    <w:r w:rsidR="00722A0B">
      <w:fldChar w:fldCharType="begin"/>
    </w:r>
    <w:r w:rsidR="00722A0B">
      <w:instrText xml:space="preserve"> PAGE  \* Arabic  \* MERGEFORMAT </w:instrText>
    </w:r>
    <w:r w:rsidR="00722A0B">
      <w:fldChar w:fldCharType="separate"/>
    </w:r>
    <w:r w:rsidR="003F3F5B">
      <w:t>1</w:t>
    </w:r>
    <w:r w:rsidR="00722A0B">
      <w:fldChar w:fldCharType="end"/>
    </w:r>
    <w:r w:rsidR="00722A0B">
      <w:t xml:space="preserve"> of </w:t>
    </w:r>
    <w:r w:rsidR="00323179">
      <w:fldChar w:fldCharType="begin"/>
    </w:r>
    <w:r w:rsidR="00323179">
      <w:instrText xml:space="preserve"> NUMPAGES  \* Arabic  \* MERGEFORMAT </w:instrText>
    </w:r>
    <w:r w:rsidR="00323179">
      <w:fldChar w:fldCharType="separate"/>
    </w:r>
    <w:r w:rsidR="003F3F5B">
      <w:t>6</w:t>
    </w:r>
    <w:r w:rsidR="0032317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0273C" w14:textId="77777777" w:rsidR="00323179" w:rsidRDefault="00323179">
      <w:pPr>
        <w:spacing w:after="0" w:line="240" w:lineRule="auto"/>
      </w:pPr>
      <w:r>
        <w:separator/>
      </w:r>
    </w:p>
  </w:footnote>
  <w:footnote w:type="continuationSeparator" w:id="0">
    <w:p w14:paraId="56C6C410" w14:textId="77777777" w:rsidR="00323179" w:rsidRDefault="00323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19941" w14:textId="501AEC14" w:rsidR="00722A0B" w:rsidRPr="00BB0A14" w:rsidRDefault="00722A0B" w:rsidP="00722A0B">
    <w:pPr>
      <w:pStyle w:val="Header"/>
      <w:spacing w:before="240"/>
      <w:ind w:right="-619"/>
      <w:jc w:val="left"/>
      <w:rPr>
        <w:rFonts w:ascii="Verdana" w:hAnsi="Verdana"/>
        <w:b/>
        <w:color w:val="FFE312"/>
        <w:sz w:val="36"/>
        <w:szCs w:val="36"/>
      </w:rPr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AE27FF" wp14:editId="7F414450">
              <wp:simplePos x="0" y="0"/>
              <wp:positionH relativeFrom="column">
                <wp:posOffset>-67235</wp:posOffset>
              </wp:positionH>
              <wp:positionV relativeFrom="paragraph">
                <wp:posOffset>-180639</wp:posOffset>
              </wp:positionV>
              <wp:extent cx="4639235" cy="399393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9235" cy="3993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A5ACEA" w14:textId="77777777" w:rsidR="00722A0B" w:rsidRPr="00FF21C5" w:rsidRDefault="003C3EB4">
                          <w:pPr>
                            <w:rPr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36"/>
                            </w:rPr>
                            <w:t>SOP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E27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-5.3pt;margin-top:-14.2pt;width:365.3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" filled="f" stroked="f" strokeweight=".5pt">
              <v:textbox>
                <w:txbxContent>
                  <w:p w14:paraId="0BA5ACEA" w14:textId="77777777" w:rsidR="00722A0B" w:rsidRPr="00FF21C5" w:rsidRDefault="003C3EB4">
                    <w:pPr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36"/>
                      </w:rPr>
                      <w:t>SOP</w:t>
                    </w:r>
                  </w:p>
                </w:txbxContent>
              </v:textbox>
            </v:shape>
          </w:pict>
        </mc:Fallback>
      </mc:AlternateContent>
    </w:r>
    <w:r w:rsidRPr="00D32E4C">
      <w:rPr>
        <w:noProof/>
        <w:lang w:eastAsia="en-NZ"/>
      </w:rPr>
      <w:drawing>
        <wp:anchor distT="0" distB="0" distL="114300" distR="114300" simplePos="0" relativeHeight="251659264" behindDoc="1" locked="0" layoutInCell="1" allowOverlap="1" wp14:anchorId="05E6B9BC" wp14:editId="7F7020C2">
          <wp:simplePos x="0" y="0"/>
          <wp:positionH relativeFrom="page">
            <wp:align>right</wp:align>
          </wp:positionH>
          <wp:positionV relativeFrom="paragraph">
            <wp:posOffset>-443230</wp:posOffset>
          </wp:positionV>
          <wp:extent cx="7537938" cy="1254125"/>
          <wp:effectExtent l="0" t="0" r="6350" b="317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7938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Verdana" w:hAnsi="Verdana"/>
          <w:b/>
          <w:color w:val="FFE312"/>
          <w:sz w:val="36"/>
          <w:szCs w:val="36"/>
        </w:rPr>
        <w:alias w:val="Title"/>
        <w:tag w:val=""/>
        <w:id w:val="8080282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3F7C">
          <w:rPr>
            <w:rFonts w:ascii="Verdana" w:hAnsi="Verdana"/>
            <w:b/>
            <w:color w:val="FFE312"/>
            <w:sz w:val="36"/>
            <w:szCs w:val="36"/>
          </w:rPr>
          <w:t>Create and manage locations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6B"/>
    <w:multiLevelType w:val="hybridMultilevel"/>
    <w:tmpl w:val="92B0DCF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235EE"/>
    <w:multiLevelType w:val="hybridMultilevel"/>
    <w:tmpl w:val="C70CD55A"/>
    <w:lvl w:ilvl="0" w:tplc="52283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75BA"/>
    <w:multiLevelType w:val="hybridMultilevel"/>
    <w:tmpl w:val="5980EFE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1C7831"/>
    <w:multiLevelType w:val="hybridMultilevel"/>
    <w:tmpl w:val="7ADA9AA4"/>
    <w:lvl w:ilvl="0" w:tplc="F18AD0F4">
      <w:start w:val="1"/>
      <w:numFmt w:val="decimal"/>
      <w:pStyle w:val="Appendix"/>
      <w:lvlText w:val="Appendix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40FEE"/>
    <w:multiLevelType w:val="hybridMultilevel"/>
    <w:tmpl w:val="BBCC2D0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72B82"/>
    <w:multiLevelType w:val="multilevel"/>
    <w:tmpl w:val="80EA033C"/>
    <w:lvl w:ilvl="0">
      <w:start w:val="1"/>
      <w:numFmt w:val="bullet"/>
      <w:pStyle w:val="ListBullet"/>
      <w:lvlText w:val="▪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color w:val="auto"/>
        <w:sz w:val="20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992"/>
        </w:tabs>
        <w:ind w:left="992" w:hanging="425"/>
      </w:pPr>
      <w:rPr>
        <w:rFonts w:ascii="Calibri" w:hAnsi="Calibri" w:hint="default"/>
        <w:color w:val="auto"/>
        <w:sz w:val="16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701"/>
        </w:tabs>
        <w:ind w:left="1531" w:hanging="397"/>
      </w:pPr>
      <w:rPr>
        <w:rFonts w:ascii="Calibri" w:hAnsi="Calibri" w:hint="default"/>
        <w:color w:val="auto"/>
        <w:sz w:val="16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5A1D82"/>
    <w:multiLevelType w:val="multilevel"/>
    <w:tmpl w:val="3F368FB8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567"/>
        </w:tabs>
        <w:ind w:left="567" w:hanging="425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tabs>
          <w:tab w:val="num" w:pos="1417"/>
        </w:tabs>
        <w:ind w:left="141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82"/>
        </w:tabs>
        <w:ind w:left="2183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439"/>
        </w:tabs>
        <w:ind w:left="4439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59"/>
        </w:tabs>
        <w:ind w:left="5159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79"/>
        </w:tabs>
        <w:ind w:left="5879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99"/>
        </w:tabs>
        <w:ind w:left="659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319"/>
        </w:tabs>
        <w:ind w:left="7319" w:hanging="181"/>
      </w:pPr>
      <w:rPr>
        <w:rFonts w:hint="default"/>
      </w:rPr>
    </w:lvl>
  </w:abstractNum>
  <w:abstractNum w:abstractNumId="8" w15:restartNumberingAfterBreak="0">
    <w:nsid w:val="3E4821E9"/>
    <w:multiLevelType w:val="hybridMultilevel"/>
    <w:tmpl w:val="9D82ED4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74650"/>
    <w:multiLevelType w:val="hybridMultilevel"/>
    <w:tmpl w:val="4DEA5BF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E1DC6"/>
    <w:multiLevelType w:val="hybridMultilevel"/>
    <w:tmpl w:val="23B2B554"/>
    <w:lvl w:ilvl="0" w:tplc="DC72998E">
      <w:start w:val="1"/>
      <w:numFmt w:val="decimal"/>
      <w:pStyle w:val="Task"/>
      <w:lvlText w:val="Task 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B0920"/>
    <w:multiLevelType w:val="hybridMultilevel"/>
    <w:tmpl w:val="89ECB9A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22C67"/>
    <w:multiLevelType w:val="multilevel"/>
    <w:tmpl w:val="9B64B2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FB"/>
    <w:rsid w:val="00005045"/>
    <w:rsid w:val="00027FC0"/>
    <w:rsid w:val="0004100A"/>
    <w:rsid w:val="0008453D"/>
    <w:rsid w:val="00091976"/>
    <w:rsid w:val="000B2CC6"/>
    <w:rsid w:val="000E1920"/>
    <w:rsid w:val="00101769"/>
    <w:rsid w:val="001443C2"/>
    <w:rsid w:val="00176F14"/>
    <w:rsid w:val="001A30BB"/>
    <w:rsid w:val="001E2EFE"/>
    <w:rsid w:val="001F47D7"/>
    <w:rsid w:val="001F6EFF"/>
    <w:rsid w:val="002138A9"/>
    <w:rsid w:val="00232F55"/>
    <w:rsid w:val="0024794F"/>
    <w:rsid w:val="0028010A"/>
    <w:rsid w:val="002B166C"/>
    <w:rsid w:val="002F31D4"/>
    <w:rsid w:val="00323179"/>
    <w:rsid w:val="003748D7"/>
    <w:rsid w:val="00376746"/>
    <w:rsid w:val="00383E2E"/>
    <w:rsid w:val="0038531E"/>
    <w:rsid w:val="00386A2B"/>
    <w:rsid w:val="003C3EB4"/>
    <w:rsid w:val="003F3F5B"/>
    <w:rsid w:val="00410FAA"/>
    <w:rsid w:val="00447A5E"/>
    <w:rsid w:val="00462D94"/>
    <w:rsid w:val="0047169C"/>
    <w:rsid w:val="004B06AE"/>
    <w:rsid w:val="004B7AB0"/>
    <w:rsid w:val="00503EDD"/>
    <w:rsid w:val="00505182"/>
    <w:rsid w:val="005114B9"/>
    <w:rsid w:val="00527215"/>
    <w:rsid w:val="00544F27"/>
    <w:rsid w:val="00556E25"/>
    <w:rsid w:val="005711C9"/>
    <w:rsid w:val="005716BF"/>
    <w:rsid w:val="005854A7"/>
    <w:rsid w:val="005A2DB8"/>
    <w:rsid w:val="005B14DF"/>
    <w:rsid w:val="005B6502"/>
    <w:rsid w:val="005C734E"/>
    <w:rsid w:val="005D296B"/>
    <w:rsid w:val="005F6E49"/>
    <w:rsid w:val="00617BBF"/>
    <w:rsid w:val="0065569F"/>
    <w:rsid w:val="00661374"/>
    <w:rsid w:val="00676134"/>
    <w:rsid w:val="006848A8"/>
    <w:rsid w:val="00691C9D"/>
    <w:rsid w:val="006A4D0A"/>
    <w:rsid w:val="006C56B8"/>
    <w:rsid w:val="006F3775"/>
    <w:rsid w:val="006F6006"/>
    <w:rsid w:val="00714DB0"/>
    <w:rsid w:val="007223B1"/>
    <w:rsid w:val="00722A0B"/>
    <w:rsid w:val="007234AF"/>
    <w:rsid w:val="007308E1"/>
    <w:rsid w:val="0073554F"/>
    <w:rsid w:val="0073622E"/>
    <w:rsid w:val="007F6BFB"/>
    <w:rsid w:val="0082080B"/>
    <w:rsid w:val="008571D0"/>
    <w:rsid w:val="008A58BA"/>
    <w:rsid w:val="008B515E"/>
    <w:rsid w:val="008B52D8"/>
    <w:rsid w:val="008B7D4C"/>
    <w:rsid w:val="008D230A"/>
    <w:rsid w:val="008E5ABB"/>
    <w:rsid w:val="00950F71"/>
    <w:rsid w:val="00960752"/>
    <w:rsid w:val="009701B5"/>
    <w:rsid w:val="0098046F"/>
    <w:rsid w:val="0099446D"/>
    <w:rsid w:val="009B0740"/>
    <w:rsid w:val="009D3366"/>
    <w:rsid w:val="00A27058"/>
    <w:rsid w:val="00A3262B"/>
    <w:rsid w:val="00A45453"/>
    <w:rsid w:val="00A471FE"/>
    <w:rsid w:val="00A62637"/>
    <w:rsid w:val="00A94951"/>
    <w:rsid w:val="00AC4B04"/>
    <w:rsid w:val="00AE3078"/>
    <w:rsid w:val="00B349F8"/>
    <w:rsid w:val="00B50A26"/>
    <w:rsid w:val="00B6368E"/>
    <w:rsid w:val="00B900B4"/>
    <w:rsid w:val="00BB0A14"/>
    <w:rsid w:val="00BC28A7"/>
    <w:rsid w:val="00BC7CDC"/>
    <w:rsid w:val="00BD0295"/>
    <w:rsid w:val="00BD44D7"/>
    <w:rsid w:val="00BF3757"/>
    <w:rsid w:val="00C35FBA"/>
    <w:rsid w:val="00C448BF"/>
    <w:rsid w:val="00C61C0C"/>
    <w:rsid w:val="00C90EFD"/>
    <w:rsid w:val="00C954A3"/>
    <w:rsid w:val="00CA112D"/>
    <w:rsid w:val="00CB71C2"/>
    <w:rsid w:val="00CC0CCA"/>
    <w:rsid w:val="00CC72AE"/>
    <w:rsid w:val="00D02E2B"/>
    <w:rsid w:val="00D066D8"/>
    <w:rsid w:val="00D32E4C"/>
    <w:rsid w:val="00D60747"/>
    <w:rsid w:val="00D65D73"/>
    <w:rsid w:val="00D75382"/>
    <w:rsid w:val="00D92734"/>
    <w:rsid w:val="00DA2EAD"/>
    <w:rsid w:val="00DC3789"/>
    <w:rsid w:val="00DD16AF"/>
    <w:rsid w:val="00DE1BD8"/>
    <w:rsid w:val="00DE7FFB"/>
    <w:rsid w:val="00E459B3"/>
    <w:rsid w:val="00E83F7C"/>
    <w:rsid w:val="00E93D50"/>
    <w:rsid w:val="00EA46E4"/>
    <w:rsid w:val="00EA6008"/>
    <w:rsid w:val="00F22508"/>
    <w:rsid w:val="00F62DF5"/>
    <w:rsid w:val="00F67776"/>
    <w:rsid w:val="00F909E0"/>
    <w:rsid w:val="00FD7832"/>
    <w:rsid w:val="00FE44BE"/>
    <w:rsid w:val="00FE52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CC97C"/>
  <w15:docId w15:val="{B686C4A8-09DE-4688-80F6-8FBCBC4B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79" w:unhideWhenUsed="1"/>
    <w:lsdException w:name="annotation text" w:semiHidden="1" w:unhideWhenUsed="1"/>
    <w:lsdException w:name="header" w:semiHidden="1" w:uiPriority="59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4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9" w:unhideWhenUsed="1"/>
    <w:lsdException w:name="annotation reference" w:semiHidden="1" w:unhideWhenUsed="1"/>
    <w:lsdException w:name="line number" w:semiHidden="1" w:unhideWhenUsed="1"/>
    <w:lsdException w:name="page number" w:semiHidden="1" w:uiPriority="5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9" w:unhideWhenUsed="1" w:qFormat="1"/>
    <w:lsdException w:name="List Number" w:semiHidden="1" w:uiPriority="1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9" w:unhideWhenUsed="1" w:qFormat="1"/>
    <w:lsdException w:name="List Bullet 3" w:semiHidden="1" w:uiPriority="29" w:unhideWhenUsed="1" w:qFormat="1"/>
    <w:lsdException w:name="List Bullet 4" w:semiHidden="1" w:unhideWhenUsed="1"/>
    <w:lsdException w:name="List Bullet 5" w:semiHidden="1" w:unhideWhenUsed="1"/>
    <w:lsdException w:name="List Number 2" w:semiHidden="1" w:uiPriority="19" w:unhideWhenUsed="1" w:qFormat="1"/>
    <w:lsdException w:name="List Number 3" w:semiHidden="1" w:uiPriority="19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30" w:unhideWhenUsed="1" w:qFormat="1"/>
    <w:lsdException w:name="List Continue 2" w:semiHidden="1" w:uiPriority="30" w:unhideWhenUsed="1" w:qFormat="1"/>
    <w:lsdException w:name="List Continue 3" w:semiHidden="1" w:uiPriority="3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rsid w:val="00AE3078"/>
    <w:pPr>
      <w:spacing w:line="276" w:lineRule="auto"/>
    </w:pPr>
    <w:rPr>
      <w:rFonts w:ascii="Verdana" w:hAnsi="Verdana"/>
      <w:sz w:val="20"/>
      <w:szCs w:val="22"/>
      <w:lang w:val="en-NZ"/>
    </w:rPr>
  </w:style>
  <w:style w:type="paragraph" w:styleId="Heading1">
    <w:name w:val="heading 1"/>
    <w:next w:val="BodyText"/>
    <w:link w:val="Heading1Char"/>
    <w:uiPriority w:val="4"/>
    <w:qFormat/>
    <w:rsid w:val="00D02E2B"/>
    <w:pPr>
      <w:spacing w:before="100" w:line="480" w:lineRule="atLeast"/>
      <w:ind w:right="-754"/>
      <w:outlineLvl w:val="0"/>
    </w:pPr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paragraph" w:styleId="Heading2">
    <w:name w:val="heading 2"/>
    <w:basedOn w:val="Heading1"/>
    <w:next w:val="BodyText"/>
    <w:link w:val="Heading2Char"/>
    <w:uiPriority w:val="4"/>
    <w:qFormat/>
    <w:rsid w:val="00D02E2B"/>
    <w:pPr>
      <w:numPr>
        <w:ilvl w:val="1"/>
      </w:numPr>
      <w:spacing w:line="360" w:lineRule="atLeast"/>
      <w:outlineLvl w:val="1"/>
    </w:pPr>
    <w:rPr>
      <w:bCs/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uiPriority w:val="4"/>
    <w:qFormat/>
    <w:rsid w:val="00CB71C2"/>
    <w:pPr>
      <w:keepNext/>
      <w:keepLines/>
      <w:numPr>
        <w:ilvl w:val="0"/>
      </w:numPr>
      <w:spacing w:line="280" w:lineRule="atLeast"/>
      <w:outlineLvl w:val="2"/>
    </w:pPr>
    <w:rPr>
      <w:rFonts w:eastAsiaTheme="majorEastAsia"/>
      <w:bCs w:val="0"/>
      <w:szCs w:val="26"/>
    </w:rPr>
  </w:style>
  <w:style w:type="paragraph" w:styleId="Heading4">
    <w:name w:val="heading 4"/>
    <w:basedOn w:val="BodyText"/>
    <w:next w:val="BodyText"/>
    <w:link w:val="Heading4Char"/>
    <w:uiPriority w:val="4"/>
    <w:qFormat/>
    <w:rsid w:val="00CB71C2"/>
    <w:pPr>
      <w:outlineLvl w:val="3"/>
    </w:pPr>
    <w:rPr>
      <w:rFonts w:cs="Arial"/>
      <w:b/>
      <w:szCs w:val="1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B71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691C9D"/>
    <w:pPr>
      <w:spacing w:after="240" w:line="240" w:lineRule="atLeast"/>
    </w:pPr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character" w:customStyle="1" w:styleId="BodyTextChar">
    <w:name w:val="Body Text Char"/>
    <w:basedOn w:val="DefaultParagraphFont"/>
    <w:link w:val="BodyText"/>
    <w:rsid w:val="00691C9D"/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paragraph" w:customStyle="1" w:styleId="BodyTextCentre">
    <w:name w:val="Body Text (Centre)"/>
    <w:basedOn w:val="BodyText"/>
    <w:rsid w:val="00CB71C2"/>
    <w:pPr>
      <w:jc w:val="center"/>
    </w:pPr>
  </w:style>
  <w:style w:type="paragraph" w:customStyle="1" w:styleId="BodyTextRight">
    <w:name w:val="Body Text (Right)"/>
    <w:basedOn w:val="BodyText"/>
    <w:rsid w:val="00CB71C2"/>
    <w:pPr>
      <w:jc w:val="right"/>
    </w:pPr>
  </w:style>
  <w:style w:type="paragraph" w:styleId="Caption">
    <w:name w:val="caption"/>
    <w:basedOn w:val="BodyText"/>
    <w:next w:val="BodyText"/>
    <w:uiPriority w:val="44"/>
    <w:qFormat/>
    <w:rsid w:val="00CB71C2"/>
    <w:rPr>
      <w:rFonts w:eastAsia="Arial" w:cs="Arial"/>
      <w:b/>
      <w:bCs/>
      <w:szCs w:val="19"/>
      <w:lang w:eastAsia="en-GB"/>
    </w:rPr>
  </w:style>
  <w:style w:type="character" w:styleId="CommentReference">
    <w:name w:val="annotation reference"/>
    <w:uiPriority w:val="99"/>
    <w:semiHidden/>
    <w:rsid w:val="00CB7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B71C2"/>
    <w:pPr>
      <w:spacing w:line="260" w:lineRule="atLeast"/>
    </w:pPr>
    <w:rPr>
      <w:spacing w:val="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1C2"/>
    <w:rPr>
      <w:rFonts w:ascii="Verdana" w:eastAsia="Times New Roman" w:hAnsi="Verdana" w:cs="Times New Roman"/>
      <w:spacing w:val="6"/>
      <w:sz w:val="22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1C2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1C2"/>
    <w:rPr>
      <w:rFonts w:ascii="Verdana" w:eastAsia="Times New Roman" w:hAnsi="Verdana" w:cs="Times New Roman"/>
      <w:b/>
      <w:bCs/>
      <w:spacing w:val="6"/>
      <w:sz w:val="22"/>
      <w:szCs w:val="20"/>
      <w:lang w:val="en-NZ"/>
    </w:rPr>
  </w:style>
  <w:style w:type="character" w:styleId="FollowedHyperlink">
    <w:name w:val="FollowedHyperlink"/>
    <w:basedOn w:val="DefaultParagraphFont"/>
    <w:uiPriority w:val="99"/>
    <w:rsid w:val="00CB71C2"/>
    <w:rPr>
      <w:color w:val="808080" w:themeColor="background1" w:themeShade="80"/>
      <w:u w:val="single"/>
    </w:rPr>
  </w:style>
  <w:style w:type="paragraph" w:styleId="Footer">
    <w:name w:val="footer"/>
    <w:link w:val="FooterChar"/>
    <w:uiPriority w:val="99"/>
    <w:qFormat/>
    <w:rsid w:val="006C56B8"/>
    <w:pPr>
      <w:tabs>
        <w:tab w:val="right" w:pos="14570"/>
      </w:tabs>
      <w:spacing w:after="40" w:line="160" w:lineRule="atLeast"/>
      <w:ind w:right="-478"/>
    </w:pPr>
    <w:rPr>
      <w:rFonts w:ascii="Verdana" w:eastAsia="Times New Roman" w:hAnsi="Verdana" w:cs="Times New Roman"/>
      <w:noProof/>
      <w:sz w:val="16"/>
      <w:szCs w:val="12"/>
      <w:lang w:val="en-NZ"/>
    </w:rPr>
  </w:style>
  <w:style w:type="character" w:customStyle="1" w:styleId="FooterChar">
    <w:name w:val="Footer Char"/>
    <w:basedOn w:val="DefaultParagraphFont"/>
    <w:link w:val="Footer"/>
    <w:uiPriority w:val="99"/>
    <w:rsid w:val="006C56B8"/>
    <w:rPr>
      <w:rFonts w:ascii="Verdana" w:eastAsia="Times New Roman" w:hAnsi="Verdana" w:cs="Times New Roman"/>
      <w:noProof/>
      <w:sz w:val="16"/>
      <w:szCs w:val="12"/>
      <w:lang w:val="en-NZ"/>
    </w:rPr>
  </w:style>
  <w:style w:type="character" w:styleId="FootnoteReference">
    <w:name w:val="footnote reference"/>
    <w:basedOn w:val="DefaultParagraphFont"/>
    <w:uiPriority w:val="79"/>
    <w:rsid w:val="00CB71C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79"/>
    <w:rsid w:val="00CB71C2"/>
    <w:pPr>
      <w:tabs>
        <w:tab w:val="left" w:pos="340"/>
      </w:tabs>
      <w:spacing w:before="40" w:after="40" w:line="160" w:lineRule="atLeast"/>
      <w:ind w:left="113" w:hanging="113"/>
    </w:pPr>
    <w:rPr>
      <w:rFonts w:eastAsia="Arial" w:cs="Arial"/>
      <w:spacing w:val="6"/>
      <w:w w:val="103"/>
      <w:sz w:val="16"/>
      <w:szCs w:val="19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CB71C2"/>
    <w:rPr>
      <w:rFonts w:ascii="Verdana" w:eastAsia="Arial" w:hAnsi="Verdana" w:cs="Arial"/>
      <w:spacing w:val="6"/>
      <w:w w:val="103"/>
      <w:sz w:val="16"/>
      <w:szCs w:val="19"/>
      <w:lang w:val="en-NZ" w:eastAsia="en-GB"/>
    </w:rPr>
  </w:style>
  <w:style w:type="paragraph" w:styleId="Header">
    <w:name w:val="header"/>
    <w:link w:val="HeaderChar"/>
    <w:uiPriority w:val="59"/>
    <w:qFormat/>
    <w:rsid w:val="00CB71C2"/>
    <w:pPr>
      <w:tabs>
        <w:tab w:val="right" w:pos="14601"/>
      </w:tabs>
      <w:spacing w:after="40" w:line="260" w:lineRule="atLeast"/>
      <w:ind w:right="-46"/>
      <w:jc w:val="right"/>
    </w:pPr>
    <w:rPr>
      <w:rFonts w:ascii="Arial" w:eastAsia="Times New Roman" w:hAnsi="Arial" w:cs="Times New Roman"/>
      <w:sz w:val="16"/>
      <w:szCs w:val="22"/>
      <w:lang w:val="en-NZ"/>
    </w:rPr>
  </w:style>
  <w:style w:type="character" w:customStyle="1" w:styleId="HeaderChar">
    <w:name w:val="Header Char"/>
    <w:basedOn w:val="DefaultParagraphFont"/>
    <w:link w:val="Header"/>
    <w:uiPriority w:val="59"/>
    <w:rsid w:val="00CB71C2"/>
    <w:rPr>
      <w:rFonts w:ascii="Arial" w:eastAsia="Times New Roman" w:hAnsi="Arial" w:cs="Times New Roman"/>
      <w:sz w:val="16"/>
      <w:szCs w:val="22"/>
      <w:lang w:val="en-NZ"/>
    </w:rPr>
  </w:style>
  <w:style w:type="character" w:customStyle="1" w:styleId="Heading1Char">
    <w:name w:val="Heading 1 Char"/>
    <w:basedOn w:val="DefaultParagraphFont"/>
    <w:link w:val="Heading1"/>
    <w:uiPriority w:val="4"/>
    <w:rsid w:val="00D02E2B"/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4"/>
    <w:rsid w:val="00D02E2B"/>
    <w:rPr>
      <w:rFonts w:ascii="Verdana" w:eastAsia="Arial" w:hAnsi="Verdana" w:cs="Lato Semibold"/>
      <w:b/>
      <w:bCs/>
      <w:iCs/>
      <w:color w:val="414141"/>
      <w:sz w:val="32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4"/>
    <w:rsid w:val="00CB71C2"/>
    <w:rPr>
      <w:rFonts w:asciiTheme="majorHAnsi" w:eastAsiaTheme="majorEastAsia" w:hAnsiTheme="majorHAnsi" w:cs="Lato Semibold"/>
      <w:b/>
      <w:iCs/>
      <w:color w:val="414141"/>
      <w:sz w:val="32"/>
      <w:szCs w:val="26"/>
      <w:lang w:val="en-NZ"/>
    </w:rPr>
  </w:style>
  <w:style w:type="character" w:customStyle="1" w:styleId="Heading4Char">
    <w:name w:val="Heading 4 Char"/>
    <w:basedOn w:val="DefaultParagraphFont"/>
    <w:link w:val="Heading4"/>
    <w:uiPriority w:val="4"/>
    <w:rsid w:val="00CB71C2"/>
    <w:rPr>
      <w:rFonts w:ascii="Verdana" w:eastAsia="Times New Roman" w:hAnsi="Verdana" w:cs="Arial"/>
      <w:b/>
      <w:color w:val="414141"/>
      <w:spacing w:val="4"/>
      <w:sz w:val="22"/>
      <w:szCs w:val="19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C2"/>
    <w:rPr>
      <w:rFonts w:asciiTheme="majorHAnsi" w:eastAsiaTheme="majorEastAsia" w:hAnsiTheme="majorHAnsi" w:cstheme="majorBidi"/>
      <w:color w:val="365F91" w:themeColor="accent1" w:themeShade="BF"/>
      <w:sz w:val="20"/>
      <w:szCs w:val="22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C2"/>
    <w:rPr>
      <w:rFonts w:asciiTheme="majorHAnsi" w:eastAsiaTheme="majorEastAsia" w:hAnsiTheme="majorHAnsi" w:cstheme="majorBidi"/>
      <w:color w:val="243F60" w:themeColor="accent1" w:themeShade="7F"/>
      <w:sz w:val="20"/>
      <w:szCs w:val="22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C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2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C2"/>
    <w:rPr>
      <w:rFonts w:asciiTheme="majorHAnsi" w:eastAsiaTheme="majorEastAsia" w:hAnsiTheme="majorHAnsi" w:cstheme="majorBidi"/>
      <w:color w:val="272727" w:themeColor="text1" w:themeTint="D8"/>
      <w:sz w:val="20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C2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  <w:lang w:val="en-NZ"/>
    </w:rPr>
  </w:style>
  <w:style w:type="character" w:styleId="Hyperlink">
    <w:name w:val="Hyperlink"/>
    <w:basedOn w:val="DefaultParagraphFont"/>
    <w:uiPriority w:val="99"/>
    <w:rsid w:val="00DE7FFB"/>
    <w:rPr>
      <w:color w:val="D9D9D9"/>
      <w:u w:val="single"/>
    </w:rPr>
  </w:style>
  <w:style w:type="paragraph" w:styleId="ListBullet">
    <w:name w:val="List Bullet"/>
    <w:basedOn w:val="BodyText"/>
    <w:link w:val="ListBulletChar"/>
    <w:uiPriority w:val="29"/>
    <w:qFormat/>
    <w:rsid w:val="00661374"/>
    <w:pPr>
      <w:numPr>
        <w:numId w:val="2"/>
      </w:numPr>
      <w:spacing w:before="100" w:after="200"/>
      <w:contextualSpacing/>
    </w:pPr>
    <w:rPr>
      <w:lang w:eastAsia="en-GB"/>
    </w:rPr>
  </w:style>
  <w:style w:type="character" w:customStyle="1" w:styleId="ListBulletChar">
    <w:name w:val="List Bullet Char"/>
    <w:link w:val="ListBullet"/>
    <w:uiPriority w:val="29"/>
    <w:rsid w:val="00661374"/>
    <w:rPr>
      <w:rFonts w:ascii="Verdana" w:eastAsia="Times New Roman" w:hAnsi="Verdana" w:cs="Times New Roman"/>
      <w:color w:val="414141"/>
      <w:spacing w:val="4"/>
      <w:sz w:val="20"/>
      <w:lang w:val="en-NZ" w:eastAsia="en-GB"/>
    </w:rPr>
  </w:style>
  <w:style w:type="paragraph" w:styleId="ListBullet2">
    <w:name w:val="List Bullet 2"/>
    <w:basedOn w:val="ListBullet"/>
    <w:uiPriority w:val="29"/>
    <w:qFormat/>
    <w:rsid w:val="00CB71C2"/>
    <w:pPr>
      <w:numPr>
        <w:ilvl w:val="1"/>
      </w:numPr>
    </w:pPr>
  </w:style>
  <w:style w:type="paragraph" w:styleId="ListBullet3">
    <w:name w:val="List Bullet 3"/>
    <w:basedOn w:val="ListBullet2"/>
    <w:uiPriority w:val="29"/>
    <w:qFormat/>
    <w:rsid w:val="00CB71C2"/>
    <w:pPr>
      <w:numPr>
        <w:ilvl w:val="2"/>
      </w:numPr>
      <w:tabs>
        <w:tab w:val="clear" w:pos="1701"/>
        <w:tab w:val="left" w:pos="1418"/>
      </w:tabs>
    </w:pPr>
    <w:rPr>
      <w:noProof/>
    </w:rPr>
  </w:style>
  <w:style w:type="paragraph" w:styleId="ListContinue">
    <w:name w:val="List Continue"/>
    <w:basedOn w:val="BodyText"/>
    <w:uiPriority w:val="30"/>
    <w:qFormat/>
    <w:rsid w:val="00CB71C2"/>
    <w:pPr>
      <w:spacing w:before="100" w:after="200"/>
      <w:ind w:left="567"/>
    </w:pPr>
  </w:style>
  <w:style w:type="paragraph" w:styleId="ListContinue2">
    <w:name w:val="List Continue 2"/>
    <w:basedOn w:val="BodyText"/>
    <w:uiPriority w:val="30"/>
    <w:qFormat/>
    <w:rsid w:val="00CB71C2"/>
    <w:pPr>
      <w:spacing w:before="100" w:after="100"/>
      <w:ind w:left="992"/>
    </w:pPr>
  </w:style>
  <w:style w:type="paragraph" w:styleId="ListContinue3">
    <w:name w:val="List Continue 3"/>
    <w:basedOn w:val="BodyText"/>
    <w:uiPriority w:val="30"/>
    <w:rsid w:val="00CB71C2"/>
    <w:pPr>
      <w:spacing w:before="100" w:after="100"/>
      <w:ind w:left="1418"/>
    </w:pPr>
  </w:style>
  <w:style w:type="paragraph" w:styleId="ListNumber">
    <w:name w:val="List Number"/>
    <w:basedOn w:val="BodyText"/>
    <w:link w:val="ListNumberChar"/>
    <w:uiPriority w:val="19"/>
    <w:qFormat/>
    <w:rsid w:val="00661374"/>
    <w:pPr>
      <w:numPr>
        <w:numId w:val="3"/>
      </w:numPr>
      <w:spacing w:before="100" w:after="200"/>
      <w:contextualSpacing/>
    </w:pPr>
  </w:style>
  <w:style w:type="character" w:customStyle="1" w:styleId="ListNumberChar">
    <w:name w:val="List Number Char"/>
    <w:link w:val="ListNumber"/>
    <w:uiPriority w:val="19"/>
    <w:rsid w:val="00661374"/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paragraph" w:styleId="ListNumber2">
    <w:name w:val="List Number 2"/>
    <w:basedOn w:val="ListNumber"/>
    <w:uiPriority w:val="19"/>
    <w:qFormat/>
    <w:rsid w:val="00CB71C2"/>
    <w:pPr>
      <w:numPr>
        <w:ilvl w:val="1"/>
      </w:numPr>
    </w:pPr>
  </w:style>
  <w:style w:type="paragraph" w:styleId="ListNumber3">
    <w:name w:val="List Number 3"/>
    <w:basedOn w:val="ListNumber2"/>
    <w:uiPriority w:val="19"/>
    <w:qFormat/>
    <w:rsid w:val="00CB71C2"/>
    <w:pPr>
      <w:numPr>
        <w:ilvl w:val="2"/>
      </w:numPr>
    </w:pPr>
  </w:style>
  <w:style w:type="character" w:styleId="PageNumber">
    <w:name w:val="page number"/>
    <w:basedOn w:val="DefaultParagraphFont"/>
    <w:uiPriority w:val="58"/>
    <w:rsid w:val="00CB71C2"/>
    <w:rPr>
      <w:sz w:val="16"/>
    </w:rPr>
  </w:style>
  <w:style w:type="paragraph" w:styleId="Quote">
    <w:name w:val="Quote"/>
    <w:basedOn w:val="BodyText"/>
    <w:link w:val="QuoteChar"/>
    <w:uiPriority w:val="98"/>
    <w:qFormat/>
    <w:rsid w:val="00CB71C2"/>
    <w:pPr>
      <w:ind w:left="567" w:right="567"/>
    </w:pPr>
    <w:rPr>
      <w:i/>
      <w:lang w:val="en-GB"/>
    </w:rPr>
  </w:style>
  <w:style w:type="character" w:customStyle="1" w:styleId="QuoteChar">
    <w:name w:val="Quote Char"/>
    <w:basedOn w:val="DefaultParagraphFont"/>
    <w:link w:val="Quote"/>
    <w:uiPriority w:val="98"/>
    <w:rsid w:val="00AE3078"/>
    <w:rPr>
      <w:rFonts w:ascii="Verdana" w:eastAsia="Times New Roman" w:hAnsi="Verdana" w:cs="Times New Roman"/>
      <w:i/>
      <w:color w:val="414141"/>
      <w:spacing w:val="4"/>
      <w:sz w:val="20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DE7FFB"/>
    <w:pPr>
      <w:spacing w:after="40"/>
    </w:pPr>
    <w:rPr>
      <w:rFonts w:eastAsiaTheme="majorEastAsia" w:cstheme="majorBidi"/>
      <w:b/>
      <w:color w:val="FFE312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DE7FFB"/>
    <w:rPr>
      <w:rFonts w:ascii="Verdana" w:eastAsiaTheme="majorEastAsia" w:hAnsi="Verdana" w:cstheme="majorBidi"/>
      <w:b/>
      <w:color w:val="FFE312"/>
      <w:sz w:val="36"/>
      <w:szCs w:val="72"/>
      <w:lang w:val="en-NZ"/>
    </w:rPr>
  </w:style>
  <w:style w:type="paragraph" w:styleId="Subtitle">
    <w:name w:val="Subtitle"/>
    <w:basedOn w:val="Normal"/>
    <w:link w:val="SubtitleChar"/>
    <w:uiPriority w:val="99"/>
    <w:qFormat/>
    <w:rsid w:val="00CB71C2"/>
    <w:pPr>
      <w:spacing w:after="440"/>
      <w:jc w:val="right"/>
    </w:pPr>
    <w:rPr>
      <w:rFonts w:asciiTheme="majorHAnsi" w:hAnsiTheme="majorHAnsi"/>
      <w:b/>
      <w:color w:val="FFFFFF" w:themeColor="background1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99"/>
    <w:rsid w:val="00CB71C2"/>
    <w:rPr>
      <w:rFonts w:asciiTheme="majorHAnsi" w:eastAsia="Times New Roman" w:hAnsiTheme="majorHAnsi" w:cs="Times New Roman"/>
      <w:b/>
      <w:color w:val="FFFFFF" w:themeColor="background1"/>
      <w:sz w:val="44"/>
      <w:szCs w:val="44"/>
      <w:lang w:val="en-NZ"/>
    </w:rPr>
  </w:style>
  <w:style w:type="table" w:styleId="TableGrid">
    <w:name w:val="Table Grid"/>
    <w:basedOn w:val="TableNormal"/>
    <w:uiPriority w:val="59"/>
    <w:rsid w:val="005C734E"/>
    <w:pPr>
      <w:spacing w:before="20" w:after="20" w:line="180" w:lineRule="atLeast"/>
    </w:pPr>
    <w:rPr>
      <w:rFonts w:ascii="Verdana" w:eastAsia="Times New Roman" w:hAnsi="Verdana" w:cs="Times New Roman"/>
      <w:sz w:val="20"/>
      <w:szCs w:val="20"/>
      <w:lang w:val="en-NZ" w:eastAsia="en-NZ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</w:trPr>
    <w:tcPr>
      <w:shd w:val="clear" w:color="auto" w:fill="auto"/>
    </w:tcPr>
    <w:tblStylePr w:type="firstRow">
      <w:rPr>
        <w:b w:val="0"/>
      </w:rPr>
    </w:tblStylePr>
  </w:style>
  <w:style w:type="paragraph" w:customStyle="1" w:styleId="TableText">
    <w:name w:val="Table Text"/>
    <w:basedOn w:val="BodyText"/>
    <w:link w:val="TableTextChar"/>
    <w:uiPriority w:val="7"/>
    <w:qFormat/>
    <w:rsid w:val="005A2DB8"/>
    <w:pPr>
      <w:spacing w:after="80" w:line="160" w:lineRule="atLeast"/>
    </w:pPr>
    <w:rPr>
      <w:lang w:eastAsia="en-NZ"/>
    </w:rPr>
  </w:style>
  <w:style w:type="character" w:customStyle="1" w:styleId="TableTextChar">
    <w:name w:val="Table Text Char"/>
    <w:basedOn w:val="BodyTextChar"/>
    <w:link w:val="TableText"/>
    <w:uiPriority w:val="7"/>
    <w:rsid w:val="00AE3078"/>
    <w:rPr>
      <w:rFonts w:ascii="Verdana" w:eastAsia="Times New Roman" w:hAnsi="Verdana" w:cs="Times New Roman"/>
      <w:color w:val="414141"/>
      <w:spacing w:val="4"/>
      <w:sz w:val="20"/>
      <w:lang w:val="en-NZ" w:eastAsia="en-NZ"/>
    </w:rPr>
  </w:style>
  <w:style w:type="paragraph" w:styleId="TOC1">
    <w:name w:val="toc 1"/>
    <w:basedOn w:val="BodyText"/>
    <w:autoRedefine/>
    <w:uiPriority w:val="39"/>
    <w:unhideWhenUsed/>
    <w:rsid w:val="008D230A"/>
    <w:pPr>
      <w:tabs>
        <w:tab w:val="left" w:pos="426"/>
        <w:tab w:val="right" w:leader="dot" w:pos="8931"/>
      </w:tabs>
    </w:pPr>
    <w:rPr>
      <w:rFonts w:eastAsiaTheme="minorEastAsia" w:cstheme="minorBidi"/>
      <w:b/>
      <w:noProof/>
      <w:sz w:val="24"/>
      <w:szCs w:val="22"/>
      <w:lang w:eastAsia="en-NZ"/>
    </w:rPr>
  </w:style>
  <w:style w:type="paragraph" w:styleId="TOC2">
    <w:name w:val="toc 2"/>
    <w:basedOn w:val="TOC1"/>
    <w:autoRedefine/>
    <w:uiPriority w:val="39"/>
    <w:unhideWhenUsed/>
    <w:rsid w:val="008D230A"/>
    <w:pPr>
      <w:tabs>
        <w:tab w:val="clear" w:pos="426"/>
        <w:tab w:val="left" w:pos="851"/>
      </w:tabs>
      <w:spacing w:line="300" w:lineRule="atLeast"/>
      <w:ind w:left="284"/>
      <w:contextualSpacing/>
    </w:pPr>
    <w:rPr>
      <w:b w:val="0"/>
      <w:color w:val="auto"/>
      <w:spacing w:val="0"/>
    </w:rPr>
  </w:style>
  <w:style w:type="paragraph" w:styleId="TOC3">
    <w:name w:val="toc 3"/>
    <w:basedOn w:val="TOC2"/>
    <w:next w:val="BodyText"/>
    <w:autoRedefine/>
    <w:uiPriority w:val="39"/>
    <w:unhideWhenUsed/>
    <w:rsid w:val="00CB71C2"/>
    <w:pPr>
      <w:ind w:left="567"/>
    </w:pPr>
  </w:style>
  <w:style w:type="paragraph" w:styleId="TOC4">
    <w:name w:val="toc 4"/>
    <w:basedOn w:val="Normal"/>
    <w:next w:val="Normal"/>
    <w:autoRedefine/>
    <w:uiPriority w:val="39"/>
    <w:semiHidden/>
    <w:rsid w:val="00CB71C2"/>
    <w:pPr>
      <w:spacing w:after="100" w:line="259" w:lineRule="auto"/>
      <w:ind w:left="660"/>
    </w:pPr>
    <w:rPr>
      <w:rFonts w:eastAsiaTheme="minorEastAsia"/>
      <w:lang w:eastAsia="en-NZ"/>
    </w:rPr>
  </w:style>
  <w:style w:type="paragraph" w:styleId="TOC5">
    <w:name w:val="toc 5"/>
    <w:basedOn w:val="Normal"/>
    <w:next w:val="Normal"/>
    <w:autoRedefine/>
    <w:uiPriority w:val="39"/>
    <w:semiHidden/>
    <w:rsid w:val="00CB71C2"/>
    <w:pPr>
      <w:spacing w:after="100" w:line="259" w:lineRule="auto"/>
      <w:ind w:left="880"/>
    </w:pPr>
    <w:rPr>
      <w:rFonts w:eastAsiaTheme="minorEastAsia"/>
      <w:lang w:eastAsia="en-NZ"/>
    </w:rPr>
  </w:style>
  <w:style w:type="paragraph" w:styleId="TOC6">
    <w:name w:val="toc 6"/>
    <w:basedOn w:val="Normal"/>
    <w:next w:val="Normal"/>
    <w:autoRedefine/>
    <w:uiPriority w:val="39"/>
    <w:semiHidden/>
    <w:rsid w:val="00CB71C2"/>
    <w:pPr>
      <w:spacing w:after="100" w:line="259" w:lineRule="auto"/>
      <w:ind w:left="1100"/>
    </w:pPr>
    <w:rPr>
      <w:rFonts w:eastAsiaTheme="minorEastAsia"/>
      <w:lang w:eastAsia="en-NZ"/>
    </w:rPr>
  </w:style>
  <w:style w:type="paragraph" w:styleId="TOC7">
    <w:name w:val="toc 7"/>
    <w:basedOn w:val="Normal"/>
    <w:next w:val="Normal"/>
    <w:autoRedefine/>
    <w:uiPriority w:val="39"/>
    <w:semiHidden/>
    <w:rsid w:val="00CB71C2"/>
    <w:pPr>
      <w:spacing w:after="100" w:line="259" w:lineRule="auto"/>
      <w:ind w:left="1320"/>
    </w:pPr>
    <w:rPr>
      <w:rFonts w:eastAsiaTheme="minorEastAsia"/>
      <w:lang w:eastAsia="en-NZ"/>
    </w:rPr>
  </w:style>
  <w:style w:type="paragraph" w:styleId="TOC8">
    <w:name w:val="toc 8"/>
    <w:basedOn w:val="Normal"/>
    <w:next w:val="Normal"/>
    <w:autoRedefine/>
    <w:uiPriority w:val="39"/>
    <w:semiHidden/>
    <w:rsid w:val="00CB71C2"/>
    <w:pPr>
      <w:spacing w:after="100" w:line="259" w:lineRule="auto"/>
      <w:ind w:left="1540"/>
    </w:pPr>
    <w:rPr>
      <w:rFonts w:eastAsiaTheme="minorEastAsia"/>
      <w:lang w:eastAsia="en-NZ"/>
    </w:rPr>
  </w:style>
  <w:style w:type="paragraph" w:styleId="TOC9">
    <w:name w:val="toc 9"/>
    <w:basedOn w:val="Normal"/>
    <w:next w:val="Normal"/>
    <w:autoRedefine/>
    <w:uiPriority w:val="39"/>
    <w:semiHidden/>
    <w:rsid w:val="00CB71C2"/>
    <w:pPr>
      <w:spacing w:after="100" w:line="259" w:lineRule="auto"/>
      <w:ind w:left="1760"/>
    </w:pPr>
    <w:rPr>
      <w:rFonts w:eastAsiaTheme="minorEastAsia"/>
      <w:lang w:eastAsia="en-NZ"/>
    </w:rPr>
  </w:style>
  <w:style w:type="paragraph" w:styleId="TOCHeading">
    <w:name w:val="TOC Heading"/>
    <w:basedOn w:val="Heading1"/>
    <w:next w:val="BodyText"/>
    <w:uiPriority w:val="39"/>
    <w:qFormat/>
    <w:rsid w:val="00CB71C2"/>
    <w:pPr>
      <w:keepNext/>
      <w:keepLines/>
      <w:spacing w:line="240" w:lineRule="atLeast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customStyle="1" w:styleId="Task">
    <w:name w:val="Task"/>
    <w:basedOn w:val="Heading1"/>
    <w:link w:val="TaskChar"/>
    <w:uiPriority w:val="5"/>
    <w:qFormat/>
    <w:rsid w:val="006F3775"/>
    <w:pPr>
      <w:numPr>
        <w:numId w:val="5"/>
      </w:numPr>
      <w:ind w:left="567" w:hanging="567"/>
      <w:outlineLvl w:val="1"/>
    </w:pPr>
  </w:style>
  <w:style w:type="character" w:customStyle="1" w:styleId="TaskChar">
    <w:name w:val="Task Char"/>
    <w:basedOn w:val="Heading1Char"/>
    <w:link w:val="Task"/>
    <w:uiPriority w:val="5"/>
    <w:rsid w:val="006F3775"/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character" w:styleId="PlaceholderText">
    <w:name w:val="Placeholder Text"/>
    <w:basedOn w:val="DefaultParagraphFont"/>
    <w:uiPriority w:val="99"/>
    <w:semiHidden/>
    <w:rsid w:val="00BB0A14"/>
    <w:rPr>
      <w:color w:val="808080"/>
    </w:rPr>
  </w:style>
  <w:style w:type="paragraph" w:styleId="ListParagraph">
    <w:name w:val="List Paragraph"/>
    <w:basedOn w:val="Normal"/>
    <w:uiPriority w:val="34"/>
    <w:qFormat/>
    <w:rsid w:val="000B2CC6"/>
    <w:pPr>
      <w:spacing w:after="0" w:line="360" w:lineRule="auto"/>
      <w:ind w:left="720"/>
      <w:contextualSpacing/>
    </w:pPr>
    <w:rPr>
      <w:sz w:val="18"/>
    </w:rPr>
  </w:style>
  <w:style w:type="paragraph" w:customStyle="1" w:styleId="SubTask">
    <w:name w:val="Sub Task"/>
    <w:basedOn w:val="Task"/>
    <w:next w:val="BodyText"/>
    <w:autoRedefine/>
    <w:uiPriority w:val="99"/>
    <w:qFormat/>
    <w:rsid w:val="00B50A26"/>
    <w:pPr>
      <w:numPr>
        <w:numId w:val="0"/>
      </w:numPr>
    </w:pPr>
    <w:rPr>
      <w:sz w:val="32"/>
    </w:rPr>
  </w:style>
  <w:style w:type="paragraph" w:customStyle="1" w:styleId="Appendix">
    <w:name w:val="Appendix"/>
    <w:basedOn w:val="Task"/>
    <w:next w:val="BodyText"/>
    <w:uiPriority w:val="99"/>
    <w:rsid w:val="006F3775"/>
    <w:pPr>
      <w:numPr>
        <w:numId w:val="4"/>
      </w:numPr>
      <w:ind w:left="426" w:hanging="426"/>
    </w:pPr>
  </w:style>
  <w:style w:type="paragraph" w:customStyle="1" w:styleId="Bodytextstyle">
    <w:name w:val="Body text style"/>
    <w:basedOn w:val="Normal"/>
    <w:qFormat/>
    <w:rsid w:val="007F6BFB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customXml" Target="../customXml/item6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35" Type="http://schemas.openxmlformats.org/officeDocument/2006/relationships/image" Target="media/image24.png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cuments\Custom%20Office%20Templates\S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2425bbe8854752dd8be25f1aa7687b78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494e5d5b017010f4270bab875a37edf6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GGKL-1341018776-4518</_dlc_DocId>
    <_dlc_DocIdUrl xmlns="13bfd587-5662-4c43-913e-045f37872afe">
      <Url>https://goughgroupltd.sharepoint.com/sites/GoughGroupKnowledge/_layouts/15/DocIdRedir.aspx?ID=GGKL-1341018776-4518</Url>
      <Description>GGKL-1341018776-4518</Description>
    </_dlc_DocIdUrl>
    <Activity xmlns="ef771d1d-d70d-4d80-8b8d-420e2422cbf9">Archived Guides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DEC97A2CF3C4BB0D0B12F87812A4D" ma:contentTypeVersion="11" ma:contentTypeDescription="Create a new document." ma:contentTypeScope="" ma:versionID="b35ee0a6365df836924e9c8b58eeab4d">
  <xsd:schema xmlns:xsd="http://www.w3.org/2001/XMLSchema" xmlns:xs="http://www.w3.org/2001/XMLSchema" xmlns:p="http://schemas.microsoft.com/office/2006/metadata/properties" xmlns:ns2="798c4cfc-3125-4f66-a621-36ad5101473c" xmlns:ns3="fb98d7d9-4030-4acb-b598-a07f6d59531b" targetNamespace="http://schemas.microsoft.com/office/2006/metadata/properties" ma:root="true" ma:fieldsID="27ff8fe032ac0a7b8c5e843ec1b45f35" ns2:_="" ns3:_="">
    <xsd:import namespace="798c4cfc-3125-4f66-a621-36ad5101473c"/>
    <xsd:import namespace="fb98d7d9-4030-4acb-b598-a07f6d59531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Client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c4cfc-3125-4f66-a621-36ad5101473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8d7d9-4030-4acb-b598-a07f6d59531b" elementFormDefault="qualified">
    <xsd:import namespace="http://schemas.microsoft.com/office/2006/documentManagement/types"/>
    <xsd:import namespace="http://schemas.microsoft.com/office/infopath/2007/PartnerControls"/>
    <xsd:element name="Client" ma:index="13" nillable="true" ma:displayName="Client" ma:list="{137b772d-a7da-40f6-b0df-5dfca3856fa8}" ma:internalName="Client" ma:showField="Title">
      <xsd:simpleType>
        <xsd:restriction base="dms:Lookup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8CDC4ED-0B4D-4705-ABCF-84A3AE3578A5}"/>
</file>

<file path=customXml/itemProps2.xml><?xml version="1.0" encoding="utf-8"?>
<ds:datastoreItem xmlns:ds="http://schemas.openxmlformats.org/officeDocument/2006/customXml" ds:itemID="{E6C356FB-4035-43E4-9053-50CE190FE6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A2DE-5AB3-47DE-BCDF-0D2240349C52}">
  <ds:schemaRefs>
    <ds:schemaRef ds:uri="http://schemas.microsoft.com/office/2006/metadata/properties"/>
    <ds:schemaRef ds:uri="http://schemas.microsoft.com/office/infopath/2007/PartnerControls"/>
    <ds:schemaRef ds:uri="798c4cfc-3125-4f66-a621-36ad5101473c"/>
    <ds:schemaRef ds:uri="fb98d7d9-4030-4acb-b598-a07f6d59531b"/>
  </ds:schemaRefs>
</ds:datastoreItem>
</file>

<file path=customXml/itemProps4.xml><?xml version="1.0" encoding="utf-8"?>
<ds:datastoreItem xmlns:ds="http://schemas.openxmlformats.org/officeDocument/2006/customXml" ds:itemID="{3B9963F2-43B4-402C-92FC-6FBFE917667D}"/>
</file>

<file path=customXml/itemProps5.xml><?xml version="1.0" encoding="utf-8"?>
<ds:datastoreItem xmlns:ds="http://schemas.openxmlformats.org/officeDocument/2006/customXml" ds:itemID="{D349F726-9A4E-4178-B1F7-BA1B4BD7889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5776DD4-1F45-43C4-A7D5-853B336ADB67}"/>
</file>

<file path=docProps/app.xml><?xml version="1.0" encoding="utf-8"?>
<Properties xmlns="http://schemas.openxmlformats.org/officeDocument/2006/extended-properties" xmlns:vt="http://schemas.openxmlformats.org/officeDocument/2006/docPropsVTypes">
  <Template>SOP template</Template>
  <TotalTime>92</TotalTime>
  <Pages>13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NAME OF SOP</vt:lpstr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and manage locations</dc:title>
  <dc:subject/>
  <dc:creator>Stephanie Macky</dc:creator>
  <cp:keywords/>
  <cp:lastModifiedBy>Stephanie Macky</cp:lastModifiedBy>
  <cp:revision>3</cp:revision>
  <dcterms:created xsi:type="dcterms:W3CDTF">2018-06-20T22:58:00Z</dcterms:created>
  <dcterms:modified xsi:type="dcterms:W3CDTF">2018-06-21T00:35:00Z</dcterms:modified>
  <cp:contentStatus>Validated for Use in Q2,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2f46dc1a-a086-4b93-9ad7-4b1d7d860611</vt:lpwstr>
  </property>
  <property fmtid="{D5CDD505-2E9C-101B-9397-08002B2CF9AE}" pid="4" name="Topic">
    <vt:lpwstr/>
  </property>
</Properties>
</file>