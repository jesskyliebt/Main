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Pr="00285B5C" w:rsidR="00CD78E0" w:rsidP="0044176A" w:rsidRDefault="001F7BC2" w14:paraId="03557CC4" w14:textId="7DD32A52">
      <w:pPr>
        <w:rPr>
          <w:rFonts w:ascii="Arial" w:hAnsi="Arial" w:cs="Arial"/>
          <w:noProof/>
          <w:sz w:val="22"/>
          <w:szCs w:val="22"/>
          <w:lang w:val="en-NZ" w:eastAsia="en-NZ"/>
        </w:rPr>
      </w:pPr>
      <w:r w:rsidRPr="00285B5C">
        <w:rPr>
          <w:rFonts w:ascii="Arial" w:hAnsi="Arial" w:cs="Arial"/>
          <w:noProof/>
          <w:sz w:val="22"/>
          <w:szCs w:val="22"/>
          <w:lang w:val="en-NZ" w:eastAsia="en-NZ"/>
        </w:rPr>
        <w:t xml:space="preserve"> </w:t>
      </w:r>
      <w:r w:rsidRPr="00285B5C" w:rsidR="00024E11">
        <w:rPr>
          <w:rFonts w:ascii="Arial" w:hAnsi="Arial" w:cs="Arial"/>
          <w:noProof/>
          <w:sz w:val="22"/>
          <w:szCs w:val="22"/>
          <w:lang w:val="en-NZ"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0280D" wp14:editId="782D1AB7">
                <wp:simplePos x="0" y="0"/>
                <wp:positionH relativeFrom="column">
                  <wp:posOffset>86360</wp:posOffset>
                </wp:positionH>
                <wp:positionV relativeFrom="paragraph">
                  <wp:posOffset>-459595</wp:posOffset>
                </wp:positionV>
                <wp:extent cx="4120587" cy="140398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2058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024E11" w:rsidR="00024E11" w:rsidRDefault="00617345" w14:paraId="3F72ADBD" w14:textId="771779F9">
                            <w:pPr>
                              <w:rPr>
                                <w:rFonts w:ascii="Verdana" w:hAnsi="Verdana"/>
                                <w:b/>
                                <w:color w:val="FFE312"/>
                                <w:sz w:val="28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color w:val="FFE312"/>
                                <w:sz w:val="28"/>
                              </w:rPr>
                              <w:t>TRANSPORT</w:t>
                            </w:r>
                            <w:r w:rsidR="00A1275B">
                              <w:rPr>
                                <w:rFonts w:ascii="Verdana" w:hAnsi="Verdana"/>
                                <w:b/>
                                <w:color w:val="FFE312"/>
                                <w:sz w:val="28"/>
                              </w:rPr>
                              <w:t xml:space="preserve"> </w:t>
                            </w:r>
                            <w:r w:rsidRPr="00024E11" w:rsidR="00024E11">
                              <w:rPr>
                                <w:rFonts w:ascii="Verdana" w:hAnsi="Verdana"/>
                                <w:b/>
                                <w:color w:val="FFE312"/>
                                <w:sz w:val="28"/>
                              </w:rPr>
                              <w:t xml:space="preserve">Computer Build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01A0280D">
                <v:stroke joinstyle="miter"/>
                <v:path gradientshapeok="t" o:connecttype="rect"/>
              </v:shapetype>
              <v:shape id="Text Box 2" style="position:absolute;margin-left:6.8pt;margin-top:-36.2pt;width:324.4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">
                <v:textbox style="mso-fit-shape-to-text:t">
                  <w:txbxContent>
                    <w:p w:rsidRPr="00024E11" w:rsidR="00024E11" w:rsidRDefault="00617345" w14:paraId="3F72ADBD" w14:textId="771779F9">
                      <w:pPr>
                        <w:rPr>
                          <w:rFonts w:ascii="Verdana" w:hAnsi="Verdana"/>
                          <w:b/>
                          <w:color w:val="FFE312"/>
                          <w:sz w:val="28"/>
                        </w:rPr>
                      </w:pPr>
                      <w:r>
                        <w:rPr>
                          <w:rFonts w:ascii="Verdana" w:hAnsi="Verdana"/>
                          <w:b/>
                          <w:color w:val="FFE312"/>
                          <w:sz w:val="28"/>
                        </w:rPr>
                        <w:t>TRANSPORT</w:t>
                      </w:r>
                      <w:r w:rsidR="00A1275B">
                        <w:rPr>
                          <w:rFonts w:ascii="Verdana" w:hAnsi="Verdana"/>
                          <w:b/>
                          <w:color w:val="FFE312"/>
                          <w:sz w:val="28"/>
                        </w:rPr>
                        <w:t xml:space="preserve"> </w:t>
                      </w:r>
                      <w:r w:rsidRPr="00024E11" w:rsidR="00024E11">
                        <w:rPr>
                          <w:rFonts w:ascii="Verdana" w:hAnsi="Verdana"/>
                          <w:b/>
                          <w:color w:val="FFE312"/>
                          <w:sz w:val="28"/>
                        </w:rPr>
                        <w:t xml:space="preserve">Computer Build </w:t>
                      </w:r>
                    </w:p>
                  </w:txbxContent>
                </v:textbox>
              </v:shape>
            </w:pict>
          </mc:Fallback>
        </mc:AlternateContent>
      </w:r>
    </w:p>
    <w:p w:rsidRPr="00285B5C" w:rsidR="00172C6C" w:rsidP="00172C6C" w:rsidRDefault="00172C6C" w14:paraId="290B94FC" w14:textId="5C3C884A">
      <w:pPr>
        <w:rPr>
          <w:rFonts w:ascii="Arial" w:hAnsi="Arial" w:cs="Arial"/>
          <w:sz w:val="22"/>
          <w:szCs w:val="22"/>
        </w:rPr>
      </w:pPr>
    </w:p>
    <w:p w:rsidRPr="00285B5C" w:rsidR="007E5845" w:rsidP="00172C6C" w:rsidRDefault="007E5845" w14:paraId="19457892" w14:textId="77777777">
      <w:pPr>
        <w:rPr>
          <w:rFonts w:ascii="Arial" w:hAnsi="Arial" w:cs="Arial"/>
          <w:sz w:val="22"/>
          <w:szCs w:val="22"/>
        </w:rPr>
      </w:pPr>
    </w:p>
    <w:p w:rsidRPr="00285B5C" w:rsidR="00172C6C" w:rsidP="00172C6C" w:rsidRDefault="00172C6C" w14:paraId="2FC6800E" w14:textId="6D2B69C8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2110"/>
        <w:tblW w:w="1103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15"/>
        <w:gridCol w:w="345"/>
        <w:gridCol w:w="1686"/>
        <w:gridCol w:w="3002"/>
        <w:gridCol w:w="2114"/>
        <w:gridCol w:w="3200"/>
        <w:gridCol w:w="73"/>
      </w:tblGrid>
      <w:tr w:rsidRPr="00285B5C" w:rsidR="007E5845" w:rsidTr="71F01E31" w14:paraId="732730B1" w14:textId="77777777">
        <w:trPr>
          <w:trHeight w:val="574"/>
        </w:trPr>
        <w:tc>
          <w:tcPr>
            <w:tcW w:w="2646" w:type="dxa"/>
            <w:gridSpan w:val="3"/>
            <w:shd w:val="clear" w:color="auto" w:fill="D9D9D9" w:themeFill="background1" w:themeFillShade="D9"/>
            <w:tcMar/>
            <w:vAlign w:val="center"/>
          </w:tcPr>
          <w:p w:rsidRPr="00285B5C" w:rsidR="007E5845" w:rsidP="007E5845" w:rsidRDefault="007E5845" w14:paraId="5E098614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5B5C">
              <w:rPr>
                <w:rFonts w:ascii="Arial" w:hAnsi="Arial" w:cs="Arial"/>
                <w:b/>
                <w:sz w:val="22"/>
                <w:szCs w:val="22"/>
              </w:rPr>
              <w:t>User’s Name:</w:t>
            </w:r>
          </w:p>
        </w:tc>
        <w:tc>
          <w:tcPr>
            <w:tcW w:w="3002" w:type="dxa"/>
            <w:tcBorders>
              <w:bottom w:val="single" w:color="auto" w:sz="2" w:space="0"/>
            </w:tcBorders>
            <w:shd w:val="clear" w:color="auto" w:fill="auto"/>
            <w:tcMar/>
            <w:vAlign w:val="center"/>
          </w:tcPr>
          <w:p w:rsidRPr="00285B5C" w:rsidR="007E5845" w:rsidP="007E5845" w:rsidRDefault="007E5845" w14:paraId="2E699677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D9D9D9" w:themeFill="background1" w:themeFillShade="D9"/>
            <w:tcMar/>
            <w:vAlign w:val="center"/>
          </w:tcPr>
          <w:p w:rsidRPr="00285B5C" w:rsidR="007E5845" w:rsidP="007E5845" w:rsidRDefault="007E5845" w14:paraId="23BE2DF8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5B5C">
              <w:rPr>
                <w:rFonts w:ascii="Arial" w:hAnsi="Arial" w:cs="Arial"/>
                <w:b/>
                <w:sz w:val="22"/>
                <w:szCs w:val="22"/>
              </w:rPr>
              <w:t>Job Number:</w:t>
            </w:r>
          </w:p>
        </w:tc>
        <w:tc>
          <w:tcPr>
            <w:tcW w:w="3273" w:type="dxa"/>
            <w:gridSpan w:val="2"/>
            <w:tcBorders>
              <w:bottom w:val="single" w:color="auto" w:sz="2" w:space="0"/>
            </w:tcBorders>
            <w:shd w:val="clear" w:color="auto" w:fill="auto"/>
            <w:tcMar/>
            <w:vAlign w:val="center"/>
          </w:tcPr>
          <w:p w:rsidRPr="00285B5C" w:rsidR="007E5845" w:rsidP="007E5845" w:rsidRDefault="007E5845" w14:paraId="51F65BA9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Pr="00285B5C" w:rsidR="007E5845" w:rsidTr="71F01E31" w14:paraId="683448B3" w14:textId="77777777">
        <w:trPr>
          <w:trHeight w:val="574"/>
        </w:trPr>
        <w:tc>
          <w:tcPr>
            <w:tcW w:w="2646" w:type="dxa"/>
            <w:gridSpan w:val="3"/>
            <w:shd w:val="clear" w:color="auto" w:fill="D9D9D9" w:themeFill="background1" w:themeFillShade="D9"/>
            <w:tcMar/>
            <w:vAlign w:val="center"/>
          </w:tcPr>
          <w:p w:rsidRPr="00285B5C" w:rsidR="007E5845" w:rsidP="007E5845" w:rsidRDefault="007E5845" w14:paraId="4183EF63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5B5C">
              <w:rPr>
                <w:rFonts w:ascii="Arial" w:hAnsi="Arial" w:cs="Arial"/>
                <w:b/>
                <w:sz w:val="22"/>
                <w:szCs w:val="22"/>
              </w:rPr>
              <w:t>Network Login:</w:t>
            </w:r>
          </w:p>
        </w:tc>
        <w:tc>
          <w:tcPr>
            <w:tcW w:w="3002" w:type="dxa"/>
            <w:tcBorders>
              <w:top w:val="single" w:color="auto" w:sz="2" w:space="0"/>
              <w:bottom w:val="single" w:color="auto" w:sz="2" w:space="0"/>
            </w:tcBorders>
            <w:shd w:val="clear" w:color="auto" w:fill="auto"/>
            <w:tcMar/>
            <w:vAlign w:val="center"/>
          </w:tcPr>
          <w:p w:rsidRPr="00285B5C" w:rsidR="007E5845" w:rsidP="007E5845" w:rsidRDefault="007E5845" w14:paraId="7D8370D1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D9D9D9" w:themeFill="background1" w:themeFillShade="D9"/>
            <w:tcMar/>
            <w:vAlign w:val="center"/>
          </w:tcPr>
          <w:p w:rsidRPr="00285B5C" w:rsidR="007E5845" w:rsidP="007E5845" w:rsidRDefault="007E5845" w14:paraId="368C098C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5B5C">
              <w:rPr>
                <w:rFonts w:ascii="Arial" w:hAnsi="Arial" w:cs="Arial"/>
                <w:b/>
                <w:sz w:val="22"/>
                <w:szCs w:val="22"/>
              </w:rPr>
              <w:t>Password:</w:t>
            </w:r>
          </w:p>
        </w:tc>
        <w:tc>
          <w:tcPr>
            <w:tcW w:w="3273" w:type="dxa"/>
            <w:gridSpan w:val="2"/>
            <w:tcBorders>
              <w:top w:val="single" w:color="auto" w:sz="2" w:space="0"/>
              <w:bottom w:val="single" w:color="auto" w:sz="2" w:space="0"/>
            </w:tcBorders>
            <w:shd w:val="clear" w:color="auto" w:fill="auto"/>
            <w:tcMar/>
            <w:vAlign w:val="center"/>
          </w:tcPr>
          <w:p w:rsidRPr="00285B5C" w:rsidR="007E5845" w:rsidP="007E5845" w:rsidRDefault="007E5845" w14:paraId="35571102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Pr="00285B5C" w:rsidR="007E5845" w:rsidTr="71F01E31" w14:paraId="5ECDF44F" w14:textId="77777777">
        <w:trPr>
          <w:trHeight w:val="574"/>
        </w:trPr>
        <w:tc>
          <w:tcPr>
            <w:tcW w:w="2646" w:type="dxa"/>
            <w:gridSpan w:val="3"/>
            <w:shd w:val="clear" w:color="auto" w:fill="D9D9D9" w:themeFill="background1" w:themeFillShade="D9"/>
            <w:tcMar/>
            <w:vAlign w:val="center"/>
          </w:tcPr>
          <w:p w:rsidRPr="00285B5C" w:rsidR="007E5845" w:rsidP="007E5845" w:rsidRDefault="007E5845" w14:paraId="38D5E61A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5B5C">
              <w:rPr>
                <w:rFonts w:ascii="Arial" w:hAnsi="Arial" w:cs="Arial"/>
                <w:b/>
                <w:sz w:val="22"/>
                <w:szCs w:val="22"/>
              </w:rPr>
              <w:t>Installed by:</w:t>
            </w:r>
          </w:p>
        </w:tc>
        <w:tc>
          <w:tcPr>
            <w:tcW w:w="3002" w:type="dxa"/>
            <w:tcBorders>
              <w:top w:val="single" w:color="auto" w:sz="2" w:space="0"/>
              <w:bottom w:val="single" w:color="auto" w:sz="2" w:space="0"/>
            </w:tcBorders>
            <w:shd w:val="clear" w:color="auto" w:fill="auto"/>
            <w:tcMar/>
            <w:vAlign w:val="center"/>
          </w:tcPr>
          <w:p w:rsidRPr="00285B5C" w:rsidR="007E5845" w:rsidP="007E5845" w:rsidRDefault="007E5845" w14:paraId="00E93C94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D9D9D9" w:themeFill="background1" w:themeFillShade="D9"/>
            <w:tcMar/>
            <w:vAlign w:val="center"/>
          </w:tcPr>
          <w:p w:rsidRPr="00285B5C" w:rsidR="007E5845" w:rsidP="3832A071" w:rsidRDefault="2A39C057" w14:paraId="0EC5B809" w14:textId="769E017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5B5C">
              <w:rPr>
                <w:rFonts w:ascii="Arial" w:hAnsi="Arial" w:cs="Arial"/>
                <w:b/>
                <w:bCs/>
                <w:sz w:val="22"/>
                <w:szCs w:val="22"/>
              </w:rPr>
              <w:t>Role:</w:t>
            </w:r>
          </w:p>
        </w:tc>
        <w:tc>
          <w:tcPr>
            <w:tcW w:w="3273" w:type="dxa"/>
            <w:gridSpan w:val="2"/>
            <w:tcBorders>
              <w:top w:val="single" w:color="auto" w:sz="2" w:space="0"/>
              <w:bottom w:val="single" w:color="auto" w:sz="2" w:space="0"/>
            </w:tcBorders>
            <w:shd w:val="clear" w:color="auto" w:fill="auto"/>
            <w:tcMar/>
            <w:vAlign w:val="center"/>
          </w:tcPr>
          <w:p w:rsidRPr="00285B5C" w:rsidR="007E5845" w:rsidP="007E5845" w:rsidRDefault="007E5845" w14:paraId="5231E293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Pr="00285B5C" w:rsidR="007E5845" w:rsidTr="71F01E31" w14:paraId="4310543E" w14:textId="77777777">
        <w:trPr>
          <w:trHeight w:val="574"/>
        </w:trPr>
        <w:tc>
          <w:tcPr>
            <w:tcW w:w="2646" w:type="dxa"/>
            <w:gridSpan w:val="3"/>
            <w:shd w:val="clear" w:color="auto" w:fill="D9D9D9" w:themeFill="background1" w:themeFillShade="D9"/>
            <w:tcMar/>
            <w:vAlign w:val="center"/>
          </w:tcPr>
          <w:p w:rsidRPr="00285B5C" w:rsidR="007E5845" w:rsidP="007E5845" w:rsidRDefault="007E5845" w14:paraId="1E226733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5B5C">
              <w:rPr>
                <w:rFonts w:ascii="Arial" w:hAnsi="Arial" w:cs="Arial"/>
                <w:b/>
                <w:sz w:val="22"/>
                <w:szCs w:val="22"/>
              </w:rPr>
              <w:t>Serial Number:</w:t>
            </w:r>
          </w:p>
        </w:tc>
        <w:tc>
          <w:tcPr>
            <w:tcW w:w="3002" w:type="dxa"/>
            <w:tcBorders>
              <w:top w:val="single" w:color="auto" w:sz="2" w:space="0"/>
              <w:bottom w:val="single" w:color="auto" w:sz="2" w:space="0"/>
            </w:tcBorders>
            <w:shd w:val="clear" w:color="auto" w:fill="auto"/>
            <w:tcMar/>
            <w:vAlign w:val="center"/>
          </w:tcPr>
          <w:p w:rsidRPr="00285B5C" w:rsidR="007E5845" w:rsidP="007E5845" w:rsidRDefault="007E5845" w14:paraId="28DDC39B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114" w:type="dxa"/>
            <w:shd w:val="clear" w:color="auto" w:fill="D9D9D9" w:themeFill="background1" w:themeFillShade="D9"/>
            <w:tcMar/>
            <w:vAlign w:val="center"/>
          </w:tcPr>
          <w:p w:rsidRPr="00285B5C" w:rsidR="007E5845" w:rsidP="3832A071" w:rsidRDefault="72D64498" w14:paraId="5EA5CE00" w14:textId="73A838B9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5B5C">
              <w:rPr>
                <w:rFonts w:ascii="Arial" w:hAnsi="Arial" w:cs="Arial"/>
                <w:b/>
                <w:bCs/>
                <w:sz w:val="22"/>
                <w:szCs w:val="22"/>
              </w:rPr>
              <w:t>Old Serial Number:</w:t>
            </w:r>
          </w:p>
        </w:tc>
        <w:tc>
          <w:tcPr>
            <w:tcW w:w="3273" w:type="dxa"/>
            <w:gridSpan w:val="2"/>
            <w:tcBorders>
              <w:top w:val="single" w:color="auto" w:sz="2" w:space="0"/>
              <w:bottom w:val="single" w:color="auto" w:sz="2" w:space="0"/>
            </w:tcBorders>
            <w:shd w:val="clear" w:color="auto" w:fill="auto"/>
            <w:tcMar/>
            <w:vAlign w:val="center"/>
          </w:tcPr>
          <w:p w:rsidRPr="00285B5C" w:rsidR="007E5845" w:rsidP="007E5845" w:rsidRDefault="007E5845" w14:paraId="19DCB4C9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Pr="00285B5C" w:rsidR="007E5845" w:rsidTr="71F01E31" w14:paraId="58E50172" w14:textId="77777777">
        <w:trPr>
          <w:trHeight w:val="326"/>
        </w:trPr>
        <w:tc>
          <w:tcPr>
            <w:tcW w:w="5648" w:type="dxa"/>
            <w:gridSpan w:val="4"/>
            <w:tcBorders>
              <w:bottom w:val="single" w:color="auto" w:sz="2" w:space="0"/>
            </w:tcBorders>
            <w:shd w:val="clear" w:color="auto" w:fill="auto"/>
            <w:tcMar/>
            <w:vAlign w:val="center"/>
          </w:tcPr>
          <w:p w:rsidRPr="00285B5C" w:rsidR="007E5845" w:rsidP="007E5845" w:rsidRDefault="007E5845" w14:paraId="647CA477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Pr="00285B5C" w:rsidR="007E5845" w:rsidP="007E5845" w:rsidRDefault="007E5845" w14:paraId="6B4B6E6F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gridSpan w:val="3"/>
            <w:tcBorders>
              <w:bottom w:val="single" w:color="auto" w:sz="2" w:space="0"/>
            </w:tcBorders>
            <w:shd w:val="clear" w:color="auto" w:fill="auto"/>
            <w:tcMar/>
          </w:tcPr>
          <w:p w:rsidRPr="00285B5C" w:rsidR="007E5845" w:rsidP="007E5845" w:rsidRDefault="007E5845" w14:paraId="47D887F8" w14:textId="77777777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Pr="00285B5C" w:rsidR="007E5845" w:rsidTr="71F01E31" w14:paraId="37A5D9C5" w14:textId="77777777">
        <w:trPr>
          <w:trHeight w:val="574"/>
        </w:trPr>
        <w:tc>
          <w:tcPr>
            <w:tcW w:w="960" w:type="dxa"/>
            <w:gridSpan w:val="2"/>
            <w:tcBorders>
              <w:top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285B5C" w:rsidR="007E5845" w:rsidP="007E5845" w:rsidRDefault="007E5845" w14:paraId="64754FC6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075" w:type="dxa"/>
            <w:gridSpan w:val="5"/>
            <w:tcBorders>
              <w:top w:val="single" w:color="auto" w:sz="2" w:space="0"/>
              <w:bottom w:val="single" w:color="D9D9D9" w:themeColor="background1" w:themeShade="D9" w:sz="2" w:space="0"/>
            </w:tcBorders>
            <w:shd w:val="clear" w:color="auto" w:fill="D9D9D9" w:themeFill="background1" w:themeFillShade="D9"/>
            <w:tcMar/>
            <w:vAlign w:val="center"/>
          </w:tcPr>
          <w:p w:rsidRPr="00285B5C" w:rsidR="007E5845" w:rsidP="007E5845" w:rsidRDefault="007E5845" w14:paraId="03824536" w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85B5C">
              <w:rPr>
                <w:rFonts w:ascii="Arial" w:hAnsi="Arial" w:cs="Arial"/>
                <w:b/>
                <w:sz w:val="22"/>
                <w:szCs w:val="22"/>
              </w:rPr>
              <w:t>Item</w:t>
            </w:r>
          </w:p>
        </w:tc>
      </w:tr>
      <w:tr w:rsidRPr="00285B5C" w:rsidR="007E5845" w:rsidTr="71F01E31" w14:paraId="21E791EF" w14:textId="77777777">
        <w:trPr>
          <w:gridAfter w:val="1"/>
          <w:wAfter w:w="73" w:type="dxa"/>
          <w:trHeight w:val="516"/>
        </w:trPr>
        <w:sdt>
          <w:sdtPr>
            <w:rPr>
              <w:rFonts w:ascii="Arial" w:hAnsi="Arial" w:cs="Arial"/>
              <w:b/>
              <w:sz w:val="22"/>
              <w:szCs w:val="22"/>
            </w:rPr>
            <w:id w:val="12913269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shd w:val="clear" w:color="auto" w:fill="D9D9D9" w:themeFill="background1" w:themeFillShade="D9"/>
                <w:vAlign w:val="center"/>
              </w:tcPr>
              <w:p w:rsidRPr="00285B5C" w:rsidR="007E5845" w:rsidP="007E5845" w:rsidRDefault="007E5845" w14:paraId="70A03A66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0347" w:type="dxa"/>
            <w:gridSpan w:val="5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tcMar/>
            <w:vAlign w:val="center"/>
          </w:tcPr>
          <w:p w:rsidRPr="00285B5C" w:rsidR="007E5845" w:rsidP="007E5845" w:rsidRDefault="007E5845" w14:paraId="4DED411B" w14:textId="64EA57C0">
            <w:pPr>
              <w:rPr>
                <w:rFonts w:ascii="Arial" w:hAnsi="Arial" w:cs="Arial"/>
                <w:sz w:val="22"/>
                <w:szCs w:val="22"/>
              </w:rPr>
            </w:pPr>
            <w:r w:rsidRPr="00285B5C">
              <w:rPr>
                <w:rFonts w:ascii="Arial" w:hAnsi="Arial" w:cs="Arial"/>
                <w:sz w:val="22"/>
                <w:szCs w:val="22"/>
              </w:rPr>
              <w:t xml:space="preserve">Run in cmd: </w:t>
            </w:r>
            <w:r w:rsidRPr="00285B5C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net use U: \\ad.ggh.co.nz\users$\*blaird*  /P:Yes</w:t>
            </w:r>
            <w:r w:rsidRPr="00285B5C" w:rsidR="1A7E06BC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285B5C" w:rsidR="1A7E06BC">
              <w:rPr>
                <w:rFonts w:ascii="Arial" w:hAnsi="Arial" w:cs="Arial"/>
                <w:b/>
                <w:bCs/>
                <w:i/>
                <w:iCs/>
                <w:color w:val="FF0000"/>
                <w:sz w:val="22"/>
                <w:szCs w:val="22"/>
              </w:rPr>
              <w:t>(Don’t do this on the new Dells yet as it makes it Blue Screen) 23/10/2020</w:t>
            </w:r>
          </w:p>
        </w:tc>
      </w:tr>
      <w:tr w:rsidRPr="00285B5C" w:rsidR="007E5845" w:rsidTr="71F01E31" w14:paraId="525FA9E9" w14:textId="77777777">
        <w:trPr>
          <w:gridAfter w:val="1"/>
          <w:wAfter w:w="73" w:type="dxa"/>
          <w:trHeight w:val="516"/>
        </w:trPr>
        <w:sdt>
          <w:sdtPr>
            <w:rPr>
              <w:rFonts w:ascii="Arial" w:hAnsi="Arial" w:cs="Arial"/>
              <w:b/>
              <w:sz w:val="22"/>
              <w:szCs w:val="22"/>
            </w:rPr>
            <w:id w:val="-6452086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shd w:val="clear" w:color="auto" w:fill="D9D9D9" w:themeFill="background1" w:themeFillShade="D9"/>
                <w:vAlign w:val="center"/>
              </w:tcPr>
              <w:p w:rsidRPr="00285B5C" w:rsidR="007E5845" w:rsidP="007E5845" w:rsidRDefault="007E5845" w14:paraId="73D2617E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0347" w:type="dxa"/>
            <w:gridSpan w:val="5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tcMar/>
            <w:vAlign w:val="center"/>
          </w:tcPr>
          <w:p w:rsidRPr="00285B5C" w:rsidR="007E5845" w:rsidP="007E5845" w:rsidRDefault="007E5845" w14:paraId="68F321AC" w14:textId="4D244E0C">
            <w:pPr>
              <w:rPr>
                <w:rFonts w:ascii="Arial" w:hAnsi="Arial" w:cs="Arial"/>
                <w:sz w:val="22"/>
                <w:szCs w:val="22"/>
              </w:rPr>
            </w:pPr>
            <w:r w:rsidRPr="00285B5C">
              <w:rPr>
                <w:rFonts w:ascii="Arial" w:hAnsi="Arial" w:cs="Arial"/>
                <w:sz w:val="22"/>
                <w:szCs w:val="22"/>
              </w:rPr>
              <w:t>Redirect Documents folder</w:t>
            </w:r>
            <w:r w:rsidRPr="00285B5C" w:rsidR="45E5F3D6">
              <w:rPr>
                <w:rFonts w:ascii="Arial" w:hAnsi="Arial" w:cs="Arial"/>
                <w:sz w:val="22"/>
                <w:szCs w:val="22"/>
              </w:rPr>
              <w:t xml:space="preserve"> to U drive</w:t>
            </w:r>
          </w:p>
        </w:tc>
      </w:tr>
      <w:tr w:rsidRPr="00285B5C" w:rsidR="007E5845" w:rsidTr="71F01E31" w14:paraId="5E71C849" w14:textId="77777777">
        <w:trPr>
          <w:gridAfter w:val="1"/>
          <w:wAfter w:w="73" w:type="dxa"/>
          <w:trHeight w:val="516"/>
        </w:trPr>
        <w:sdt>
          <w:sdtPr>
            <w:rPr>
              <w:rFonts w:ascii="Arial" w:hAnsi="Arial" w:cs="Arial"/>
              <w:b/>
              <w:sz w:val="22"/>
              <w:szCs w:val="22"/>
            </w:rPr>
            <w:id w:val="8695692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shd w:val="clear" w:color="auto" w:fill="D9D9D9" w:themeFill="background1" w:themeFillShade="D9"/>
                <w:vAlign w:val="center"/>
              </w:tcPr>
              <w:p w:rsidRPr="00285B5C" w:rsidR="007E5845" w:rsidP="007E5845" w:rsidRDefault="007E5845" w14:paraId="3B063519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0347" w:type="dxa"/>
            <w:gridSpan w:val="5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tcMar/>
            <w:vAlign w:val="center"/>
          </w:tcPr>
          <w:p w:rsidRPr="00285B5C" w:rsidR="007E5845" w:rsidP="007E5845" w:rsidRDefault="007E5845" w14:paraId="782FD7AC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285B5C">
              <w:rPr>
                <w:rFonts w:ascii="Arial" w:hAnsi="Arial" w:cs="Arial"/>
                <w:sz w:val="22"/>
                <w:szCs w:val="22"/>
              </w:rPr>
              <w:t>Check Fetch opens in Chrome</w:t>
            </w:r>
          </w:p>
        </w:tc>
      </w:tr>
      <w:tr w:rsidRPr="00285B5C" w:rsidR="007E5845" w:rsidTr="71F01E31" w14:paraId="0CB9EF4E" w14:textId="77777777">
        <w:trPr>
          <w:gridAfter w:val="1"/>
          <w:wAfter w:w="73" w:type="dxa"/>
          <w:trHeight w:val="516"/>
        </w:trPr>
        <w:sdt>
          <w:sdtPr>
            <w:rPr>
              <w:rFonts w:ascii="Arial" w:hAnsi="Arial" w:cs="Arial"/>
              <w:b/>
              <w:sz w:val="22"/>
              <w:szCs w:val="22"/>
            </w:rPr>
            <w:id w:val="-12942857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shd w:val="clear" w:color="auto" w:fill="D9D9D9" w:themeFill="background1" w:themeFillShade="D9"/>
                <w:vAlign w:val="center"/>
              </w:tcPr>
              <w:p w:rsidRPr="00285B5C" w:rsidR="007E5845" w:rsidP="007E5845" w:rsidRDefault="007E5845" w14:paraId="4E1D7A73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0347" w:type="dxa"/>
            <w:gridSpan w:val="5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tcMar/>
            <w:vAlign w:val="center"/>
          </w:tcPr>
          <w:p w:rsidRPr="00285B5C" w:rsidR="007E5845" w:rsidP="007E5845" w:rsidRDefault="007E5845" w14:paraId="5BEF7720" w14:textId="26A575D5">
            <w:pPr>
              <w:tabs>
                <w:tab w:val="left" w:pos="3840"/>
              </w:tabs>
              <w:rPr>
                <w:rFonts w:ascii="Arial" w:hAnsi="Arial" w:cs="Arial"/>
                <w:sz w:val="22"/>
                <w:szCs w:val="22"/>
              </w:rPr>
            </w:pPr>
            <w:r w:rsidRPr="00285B5C">
              <w:rPr>
                <w:rFonts w:ascii="Arial" w:hAnsi="Arial" w:cs="Arial"/>
                <w:sz w:val="22"/>
                <w:szCs w:val="22"/>
              </w:rPr>
              <w:t xml:space="preserve">Setup Outlook &amp; </w:t>
            </w:r>
            <w:r w:rsidRPr="00285B5C" w:rsidR="6024687A">
              <w:rPr>
                <w:rFonts w:ascii="Arial" w:hAnsi="Arial" w:cs="Arial"/>
                <w:sz w:val="22"/>
                <w:szCs w:val="22"/>
              </w:rPr>
              <w:t>Signature</w:t>
            </w:r>
            <w:r w:rsidRPr="00285B5C"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Pr="00285B5C" w:rsidR="007E5845" w:rsidTr="71F01E31" w14:paraId="70469E12" w14:textId="77777777">
        <w:trPr>
          <w:gridAfter w:val="1"/>
          <w:wAfter w:w="73" w:type="dxa"/>
          <w:trHeight w:val="516"/>
        </w:trPr>
        <w:sdt>
          <w:sdtPr>
            <w:rPr>
              <w:rFonts w:ascii="Arial" w:hAnsi="Arial" w:cs="Arial"/>
              <w:b/>
              <w:sz w:val="22"/>
              <w:szCs w:val="22"/>
            </w:rPr>
            <w:id w:val="-1923824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shd w:val="clear" w:color="auto" w:fill="D9D9D9" w:themeFill="background1" w:themeFillShade="D9"/>
                <w:vAlign w:val="center"/>
              </w:tcPr>
              <w:p w:rsidRPr="00285B5C" w:rsidR="007E5845" w:rsidP="007E5845" w:rsidRDefault="007E5845" w14:paraId="541E2D4B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0347" w:type="dxa"/>
            <w:gridSpan w:val="5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tcMar/>
            <w:vAlign w:val="center"/>
          </w:tcPr>
          <w:p w:rsidRPr="00285B5C" w:rsidR="007E5845" w:rsidP="007E5845" w:rsidRDefault="007E5845" w14:paraId="24BC8BA9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285B5C">
              <w:rPr>
                <w:rFonts w:ascii="Arial" w:hAnsi="Arial" w:cs="Arial"/>
                <w:sz w:val="22"/>
                <w:szCs w:val="22"/>
              </w:rPr>
              <w:t>Copy Desktop files from old computer</w:t>
            </w:r>
          </w:p>
        </w:tc>
      </w:tr>
      <w:tr w:rsidRPr="00285B5C" w:rsidR="007E5845" w:rsidTr="71F01E31" w14:paraId="143D2253" w14:textId="77777777">
        <w:trPr>
          <w:gridAfter w:val="1"/>
          <w:wAfter w:w="73" w:type="dxa"/>
          <w:trHeight w:val="516"/>
        </w:trPr>
        <w:sdt>
          <w:sdtPr>
            <w:rPr>
              <w:rFonts w:ascii="Arial" w:hAnsi="Arial" w:cs="Arial"/>
              <w:b/>
              <w:sz w:val="22"/>
              <w:szCs w:val="22"/>
            </w:rPr>
            <w:id w:val="-18478530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shd w:val="clear" w:color="auto" w:fill="D9D9D9" w:themeFill="background1" w:themeFillShade="D9"/>
                <w:vAlign w:val="center"/>
              </w:tcPr>
              <w:p w:rsidRPr="00285B5C" w:rsidR="007E5845" w:rsidP="007E5845" w:rsidRDefault="007E5845" w14:paraId="602B03E9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0347" w:type="dxa"/>
            <w:gridSpan w:val="5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tcMar/>
            <w:vAlign w:val="center"/>
          </w:tcPr>
          <w:p w:rsidRPr="00285B5C" w:rsidR="007E5845" w:rsidP="007E5845" w:rsidRDefault="007E5845" w14:paraId="6D41E6B8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285B5C">
              <w:rPr>
                <w:rFonts w:ascii="Arial" w:hAnsi="Arial" w:cs="Arial"/>
                <w:sz w:val="22"/>
                <w:szCs w:val="22"/>
              </w:rPr>
              <w:t>Install Printers</w:t>
            </w:r>
          </w:p>
        </w:tc>
      </w:tr>
      <w:tr w:rsidRPr="00285B5C" w:rsidR="007E5845" w:rsidTr="71F01E31" w14:paraId="02259449" w14:textId="77777777">
        <w:trPr>
          <w:gridAfter w:val="1"/>
          <w:wAfter w:w="73" w:type="dxa"/>
          <w:trHeight w:val="516"/>
        </w:trPr>
        <w:sdt>
          <w:sdtPr>
            <w:rPr>
              <w:rFonts w:ascii="Arial" w:hAnsi="Arial" w:cs="Arial"/>
              <w:b/>
              <w:sz w:val="22"/>
              <w:szCs w:val="22"/>
            </w:rPr>
            <w:id w:val="-7576801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shd w:val="clear" w:color="auto" w:fill="D9D9D9" w:themeFill="background1" w:themeFillShade="D9"/>
                <w:vAlign w:val="center"/>
              </w:tcPr>
              <w:p w:rsidRPr="00285B5C" w:rsidR="007E5845" w:rsidP="007E5845" w:rsidRDefault="007E5845" w14:paraId="085A78D6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0347" w:type="dxa"/>
            <w:gridSpan w:val="5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tcMar/>
            <w:vAlign w:val="center"/>
          </w:tcPr>
          <w:p w:rsidRPr="00285B5C" w:rsidR="007E5845" w:rsidP="007E5845" w:rsidRDefault="007E5845" w14:paraId="11DA6371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285B5C">
              <w:rPr>
                <w:rFonts w:ascii="Arial" w:hAnsi="Arial" w:cs="Arial"/>
                <w:sz w:val="22"/>
                <w:szCs w:val="22"/>
              </w:rPr>
              <w:t>Check Network Drive mapping (Check audited logins)</w:t>
            </w:r>
          </w:p>
        </w:tc>
      </w:tr>
      <w:tr w:rsidRPr="00285B5C" w:rsidR="007E5845" w:rsidTr="71F01E31" w14:paraId="3841DC0C" w14:textId="77777777">
        <w:trPr>
          <w:gridAfter w:val="1"/>
          <w:wAfter w:w="73" w:type="dxa"/>
          <w:trHeight w:val="516"/>
        </w:trPr>
        <w:sdt>
          <w:sdtPr>
            <w:rPr>
              <w:rFonts w:ascii="Arial" w:hAnsi="Arial" w:cs="Arial"/>
              <w:b/>
              <w:sz w:val="22"/>
              <w:szCs w:val="22"/>
            </w:rPr>
            <w:id w:val="7231768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shd w:val="clear" w:color="auto" w:fill="D9D9D9" w:themeFill="background1" w:themeFillShade="D9"/>
                <w:vAlign w:val="center"/>
              </w:tcPr>
              <w:p w:rsidRPr="00285B5C" w:rsidR="007E5845" w:rsidP="007E5845" w:rsidRDefault="007E5845" w14:paraId="76B66AC4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0347" w:type="dxa"/>
            <w:gridSpan w:val="5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tcMar/>
            <w:vAlign w:val="center"/>
          </w:tcPr>
          <w:p w:rsidRPr="00285B5C" w:rsidR="007E5845" w:rsidP="007E5845" w:rsidRDefault="008607C3" w14:paraId="4F2ACE86" w14:textId="63E8B35C">
            <w:pPr>
              <w:rPr>
                <w:rFonts w:ascii="Arial" w:hAnsi="Arial" w:cs="Arial"/>
                <w:sz w:val="22"/>
                <w:szCs w:val="22"/>
              </w:rPr>
            </w:pPr>
            <w:r w:rsidRPr="00285B5C">
              <w:rPr>
                <w:rFonts w:ascii="Arial" w:hAnsi="Arial" w:cs="Arial"/>
                <w:sz w:val="22"/>
                <w:szCs w:val="22"/>
              </w:rPr>
              <w:t>Copy over bookmarks from old PC – paste in same location on new PC (c:\users\”username”\appdata\local\google\chrome\userdata\default\boomarks.file)</w:t>
            </w:r>
          </w:p>
        </w:tc>
      </w:tr>
      <w:tr w:rsidRPr="00285B5C" w:rsidR="00FE29F5" w:rsidTr="71F01E31" w14:paraId="561744CA" w14:textId="77777777">
        <w:trPr>
          <w:gridAfter w:val="1"/>
          <w:wAfter w:w="73" w:type="dxa"/>
          <w:trHeight w:val="516"/>
        </w:trPr>
        <w:sdt>
          <w:sdtPr>
            <w:rPr>
              <w:rFonts w:ascii="Arial" w:hAnsi="Arial" w:cs="Arial"/>
              <w:b/>
              <w:sz w:val="22"/>
              <w:szCs w:val="22"/>
            </w:rPr>
            <w:id w:val="-1633393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shd w:val="clear" w:color="auto" w:fill="D9D9D9" w:themeFill="background1" w:themeFillShade="D9"/>
                <w:vAlign w:val="center"/>
              </w:tcPr>
              <w:p w:rsidRPr="00285B5C" w:rsidR="00FE29F5" w:rsidP="007E5845" w:rsidRDefault="00FE29F5" w14:paraId="083AA628" w14:textId="0AC31239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0347" w:type="dxa"/>
            <w:gridSpan w:val="5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tcMar/>
            <w:vAlign w:val="center"/>
          </w:tcPr>
          <w:p w:rsidRPr="00285B5C" w:rsidR="00FE29F5" w:rsidP="007E5845" w:rsidRDefault="00AE5790" w14:paraId="4D050ED8" w14:textId="2E6C82C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Stop any applications from loading on startup (eg. Teams)</w:t>
            </w:r>
          </w:p>
        </w:tc>
      </w:tr>
      <w:tr w:rsidRPr="00285B5C" w:rsidR="007E5845" w:rsidTr="71F01E31" w14:paraId="123759DF" w14:textId="77777777">
        <w:trPr>
          <w:gridAfter w:val="1"/>
          <w:wAfter w:w="73" w:type="dxa"/>
          <w:trHeight w:val="516"/>
        </w:trPr>
        <w:sdt>
          <w:sdtPr>
            <w:rPr>
              <w:rFonts w:ascii="Arial" w:hAnsi="Arial" w:cs="Arial"/>
              <w:b/>
              <w:sz w:val="22"/>
              <w:szCs w:val="22"/>
            </w:rPr>
            <w:id w:val="-11659362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shd w:val="clear" w:color="auto" w:fill="D9D9D9" w:themeFill="background1" w:themeFillShade="D9"/>
                <w:vAlign w:val="center"/>
              </w:tcPr>
              <w:p w:rsidRPr="00285B5C" w:rsidR="007E5845" w:rsidP="007E5845" w:rsidRDefault="007E5845" w14:paraId="51A38B61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0347" w:type="dxa"/>
            <w:gridSpan w:val="5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tcMar/>
            <w:vAlign w:val="center"/>
          </w:tcPr>
          <w:p w:rsidRPr="00285B5C" w:rsidR="00BD6137" w:rsidP="007E5845" w:rsidRDefault="00BD6137" w14:paraId="0A26EBF9" w14:textId="2367933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285B5C" w:rsidR="00FE29F5" w:rsidTr="71F01E31" w14:paraId="5BAC7F8A" w14:textId="77777777">
        <w:trPr>
          <w:gridAfter w:val="1"/>
          <w:wAfter w:w="73" w:type="dxa"/>
          <w:trHeight w:val="516"/>
        </w:trPr>
        <w:sdt>
          <w:sdtPr>
            <w:rPr>
              <w:rFonts w:ascii="Arial" w:hAnsi="Arial" w:cs="Arial"/>
              <w:b/>
              <w:sz w:val="22"/>
              <w:szCs w:val="22"/>
            </w:rPr>
            <w:id w:val="-12973002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shd w:val="clear" w:color="auto" w:fill="D9D9D9" w:themeFill="background1" w:themeFillShade="D9"/>
                <w:vAlign w:val="center"/>
              </w:tcPr>
              <w:p w:rsidRPr="00285B5C" w:rsidR="00FE29F5" w:rsidP="007E5845" w:rsidRDefault="00FE29F5" w14:paraId="4A88F1F9" w14:textId="52907A96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0347" w:type="dxa"/>
            <w:gridSpan w:val="5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tcMar/>
            <w:vAlign w:val="center"/>
          </w:tcPr>
          <w:p w:rsidRPr="00285B5C" w:rsidR="00FE29F5" w:rsidP="007E5845" w:rsidRDefault="00FE29F5" w14:paraId="02B7AE75" w14:textId="3E7AB96C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285B5C" w:rsidR="007E5845" w:rsidTr="71F01E31" w14:paraId="2677F9BC" w14:textId="77777777">
        <w:trPr>
          <w:gridAfter w:val="1"/>
          <w:wAfter w:w="73" w:type="dxa"/>
          <w:trHeight w:val="516"/>
        </w:trPr>
        <w:sdt>
          <w:sdtPr>
            <w:rPr>
              <w:rFonts w:ascii="Arial" w:hAnsi="Arial" w:cs="Arial"/>
              <w:b/>
              <w:sz w:val="22"/>
              <w:szCs w:val="22"/>
            </w:rPr>
            <w:id w:val="5717048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5" w:type="dxa"/>
                <w:shd w:val="clear" w:color="auto" w:fill="D9D9D9" w:themeFill="background1" w:themeFillShade="D9"/>
                <w:vAlign w:val="center"/>
              </w:tcPr>
              <w:p w:rsidRPr="00285B5C" w:rsidR="007E5845" w:rsidP="007E5845" w:rsidRDefault="007E5845" w14:paraId="707F6C24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10347" w:type="dxa"/>
            <w:gridSpan w:val="5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tcMar/>
            <w:vAlign w:val="center"/>
          </w:tcPr>
          <w:p w:rsidRPr="00285B5C" w:rsidR="007E5845" w:rsidP="007E5845" w:rsidRDefault="007E5845" w14:paraId="6364A0C1" w14:textId="329D9EF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Pr="00285B5C" w:rsidR="00172C6C" w:rsidP="00172C6C" w:rsidRDefault="00172C6C" w14:paraId="35860F8C" w14:textId="730F4B4B">
      <w:pPr>
        <w:rPr>
          <w:rFonts w:ascii="Arial" w:hAnsi="Arial" w:cs="Arial"/>
          <w:sz w:val="22"/>
          <w:szCs w:val="22"/>
        </w:rPr>
      </w:pPr>
    </w:p>
    <w:p w:rsidRPr="00285B5C" w:rsidR="00172C6C" w:rsidP="00172C6C" w:rsidRDefault="00172C6C" w14:paraId="2CC8697E" w14:textId="5ECCF875">
      <w:pPr>
        <w:rPr>
          <w:rFonts w:ascii="Arial" w:hAnsi="Arial" w:cs="Arial"/>
          <w:sz w:val="22"/>
          <w:szCs w:val="22"/>
        </w:rPr>
      </w:pPr>
    </w:p>
    <w:p w:rsidRPr="00285B5C" w:rsidR="006530E3" w:rsidP="006530E3" w:rsidRDefault="004F4A20" w14:paraId="21C5A964" w14:textId="26A4C8A7">
      <w:pPr>
        <w:rPr>
          <w:rFonts w:ascii="Arial" w:hAnsi="Arial" w:cs="Arial"/>
          <w:sz w:val="22"/>
          <w:szCs w:val="22"/>
        </w:rPr>
      </w:pPr>
      <w:r w:rsidRPr="00285B5C">
        <w:rPr>
          <w:rFonts w:ascii="Arial" w:hAnsi="Arial" w:cs="Arial"/>
          <w:sz w:val="22"/>
          <w:szCs w:val="22"/>
        </w:rPr>
        <w:t>For new dell PC’s and Laptops – to stop them from blue screening after going to sleep – until we figure out a permanent fix – delete the below highl</w:t>
      </w:r>
      <w:r w:rsidRPr="00285B5C" w:rsidR="00930467">
        <w:rPr>
          <w:rFonts w:ascii="Arial" w:hAnsi="Arial" w:cs="Arial"/>
          <w:sz w:val="22"/>
          <w:szCs w:val="22"/>
        </w:rPr>
        <w:t>ighted folder in registry</w:t>
      </w:r>
    </w:p>
    <w:p w:rsidRPr="00285B5C" w:rsidR="006530E3" w:rsidP="006530E3" w:rsidRDefault="006530E3" w14:paraId="37002D4E" w14:textId="77777777">
      <w:pPr>
        <w:pStyle w:val="NoSpacing"/>
        <w:rPr>
          <w:rFonts w:cs="Arial"/>
          <w:sz w:val="22"/>
        </w:rPr>
      </w:pPr>
    </w:p>
    <w:p w:rsidRPr="00285B5C" w:rsidR="006530E3" w:rsidP="006530E3" w:rsidRDefault="006530E3" w14:paraId="1CD6EA38" w14:textId="4DCFB909">
      <w:pPr>
        <w:pStyle w:val="NoSpacing"/>
        <w:rPr>
          <w:rFonts w:cs="Arial"/>
          <w:sz w:val="22"/>
        </w:rPr>
      </w:pPr>
      <w:r w:rsidRPr="00285B5C">
        <w:rPr>
          <w:rFonts w:cs="Arial"/>
          <w:color w:val="000000"/>
          <w:sz w:val="22"/>
          <w:shd w:val="clear" w:color="auto" w:fill="E5F1F9"/>
        </w:rPr>
        <w:t>HKEY_LOCAL_MACHINE\SYSTEM\CurrentControlSet\Control\Power\PowerSettings\238C9FA8-0AAD-41ED-83F4-97BE242C8F20\</w:t>
      </w:r>
      <w:r w:rsidRPr="00285B5C">
        <w:rPr>
          <w:rFonts w:cs="Arial"/>
          <w:color w:val="000000"/>
          <w:sz w:val="22"/>
          <w:highlight w:val="yellow"/>
          <w:shd w:val="clear" w:color="auto" w:fill="E5F1F9"/>
        </w:rPr>
        <w:t>7bc4a2f9-d8fc-4469-b07b-33eb785aaca0</w:t>
      </w:r>
    </w:p>
    <w:p w:rsidRPr="00285B5C" w:rsidR="00172C6C" w:rsidP="00172C6C" w:rsidRDefault="00172C6C" w14:paraId="78649384" w14:textId="77777777">
      <w:pPr>
        <w:rPr>
          <w:rFonts w:ascii="Arial" w:hAnsi="Arial" w:cs="Arial"/>
          <w:sz w:val="22"/>
          <w:szCs w:val="22"/>
        </w:rPr>
      </w:pPr>
    </w:p>
    <w:p w:rsidRPr="00285B5C" w:rsidR="00172C6C" w:rsidP="00172C6C" w:rsidRDefault="003E6B82" w14:paraId="298E3E37" w14:textId="69C58F0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And block sleep in BIOS</w:t>
      </w:r>
    </w:p>
    <w:p w:rsidRPr="00285B5C" w:rsidR="00172C6C" w:rsidP="00172C6C" w:rsidRDefault="00172C6C" w14:paraId="746D4FBE" w14:textId="20991826">
      <w:pPr>
        <w:rPr>
          <w:rFonts w:ascii="Arial" w:hAnsi="Arial" w:cs="Arial"/>
          <w:sz w:val="22"/>
          <w:szCs w:val="22"/>
        </w:rPr>
      </w:pPr>
    </w:p>
    <w:p w:rsidRPr="00285B5C" w:rsidR="00172C6C" w:rsidP="00172C6C" w:rsidRDefault="00172C6C" w14:paraId="2C40217A" w14:textId="33511D96">
      <w:pPr>
        <w:rPr>
          <w:rFonts w:ascii="Arial" w:hAnsi="Arial" w:cs="Arial"/>
          <w:sz w:val="22"/>
          <w:szCs w:val="22"/>
        </w:rPr>
      </w:pPr>
    </w:p>
    <w:p w:rsidRPr="00285B5C" w:rsidR="00172C6C" w:rsidP="007E5845" w:rsidRDefault="00172C6C" w14:paraId="49E8DC48" w14:textId="669A0EA6">
      <w:pPr>
        <w:jc w:val="right"/>
        <w:rPr>
          <w:rFonts w:ascii="Arial" w:hAnsi="Arial" w:cs="Arial"/>
          <w:sz w:val="22"/>
          <w:szCs w:val="22"/>
        </w:rPr>
      </w:pPr>
    </w:p>
    <w:p w:rsidRPr="00285B5C" w:rsidR="007E5845" w:rsidP="007E5845" w:rsidRDefault="007E5845" w14:paraId="3F30EE57" w14:textId="4259E374">
      <w:pPr>
        <w:rPr>
          <w:rFonts w:ascii="Arial" w:hAnsi="Arial" w:cs="Arial"/>
          <w:sz w:val="22"/>
          <w:szCs w:val="22"/>
        </w:rPr>
      </w:pPr>
    </w:p>
    <w:p w:rsidRPr="00285B5C" w:rsidR="007E5845" w:rsidP="007E5845" w:rsidRDefault="007E5845" w14:paraId="495ED2CC" w14:textId="1C947A8D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1925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4658"/>
        <w:gridCol w:w="567"/>
        <w:gridCol w:w="4820"/>
      </w:tblGrid>
      <w:tr w:rsidRPr="00285B5C" w:rsidR="007E5845" w:rsidTr="004F74E0" w14:paraId="4C4E0028" w14:textId="77777777">
        <w:trPr>
          <w:trHeight w:val="510"/>
        </w:trPr>
        <w:tc>
          <w:tcPr>
            <w:tcW w:w="624" w:type="dxa"/>
            <w:shd w:val="clear" w:color="auto" w:fill="D9D9D9" w:themeFill="background1" w:themeFillShade="D9"/>
            <w:vAlign w:val="center"/>
          </w:tcPr>
          <w:p w:rsidRPr="00285B5C" w:rsidR="007E5845" w:rsidP="004F74E0" w:rsidRDefault="007E5845" w14:paraId="36D29E18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045" w:type="dxa"/>
            <w:gridSpan w:val="3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7E5845" w:rsidP="004F74E0" w:rsidRDefault="007E5845" w14:paraId="4907D39D" w14:textId="0554A4B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5B5C">
              <w:rPr>
                <w:rFonts w:ascii="Arial" w:hAnsi="Arial" w:cs="Arial"/>
                <w:b/>
                <w:sz w:val="22"/>
                <w:szCs w:val="22"/>
              </w:rPr>
              <w:t>Pin to Taskbar</w:t>
            </w:r>
            <w:r w:rsidRPr="00285B5C" w:rsidR="00FE29F5">
              <w:rPr>
                <w:rFonts w:ascii="Arial" w:hAnsi="Arial" w:cs="Arial"/>
                <w:b/>
                <w:sz w:val="22"/>
                <w:szCs w:val="22"/>
              </w:rPr>
              <w:t>:</w:t>
            </w:r>
          </w:p>
        </w:tc>
      </w:tr>
      <w:tr w:rsidRPr="00285B5C" w:rsidR="007E5845" w:rsidTr="004F74E0" w14:paraId="41755614" w14:textId="77777777">
        <w:trPr>
          <w:trHeight w:val="510"/>
        </w:trPr>
        <w:sdt>
          <w:sdtPr>
            <w:rPr>
              <w:rFonts w:ascii="Arial" w:hAnsi="Arial" w:cs="Arial"/>
              <w:b/>
              <w:sz w:val="22"/>
              <w:szCs w:val="22"/>
            </w:rPr>
            <w:id w:val="-7135782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4" w:type="dxa"/>
                <w:shd w:val="clear" w:color="auto" w:fill="D9D9D9" w:themeFill="background1" w:themeFillShade="D9"/>
                <w:vAlign w:val="center"/>
              </w:tcPr>
              <w:p w:rsidRPr="00285B5C" w:rsidR="007E5845" w:rsidP="004F74E0" w:rsidRDefault="007E5845" w14:paraId="17DE7D37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658" w:type="dxa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7E5845" w:rsidP="004F74E0" w:rsidRDefault="007E5845" w14:paraId="4D765FB3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285B5C">
              <w:rPr>
                <w:rFonts w:ascii="Arial" w:hAnsi="Arial" w:cs="Arial"/>
                <w:sz w:val="22"/>
                <w:szCs w:val="22"/>
              </w:rPr>
              <w:t>Quick Assist</w:t>
            </w:r>
          </w:p>
        </w:tc>
        <w:sdt>
          <w:sdtPr>
            <w:rPr>
              <w:rFonts w:ascii="Arial" w:hAnsi="Arial" w:cs="Arial"/>
              <w:b/>
              <w:sz w:val="22"/>
              <w:szCs w:val="22"/>
            </w:rPr>
            <w:id w:val="1135220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color="D9D9D9" w:themeColor="background1" w:themeShade="D9" w:sz="2" w:space="0"/>
                  <w:left w:val="single" w:color="D9D9D9" w:themeColor="background1" w:themeShade="D9" w:sz="2" w:space="0"/>
                  <w:bottom w:val="single" w:color="D9D9D9" w:themeColor="background1" w:themeShade="D9" w:sz="2" w:space="0"/>
                  <w:right w:val="single" w:color="D9D9D9" w:themeColor="background1" w:themeShade="D9" w:sz="2" w:space="0"/>
                </w:tcBorders>
                <w:shd w:val="clear" w:color="auto" w:fill="D9D9D9" w:themeFill="background1" w:themeFillShade="D9"/>
                <w:vAlign w:val="center"/>
              </w:tcPr>
              <w:p w:rsidRPr="00285B5C" w:rsidR="007E5845" w:rsidP="004F74E0" w:rsidRDefault="007E5845" w14:paraId="5142431F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20" w:type="dxa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7E5845" w:rsidP="004F74E0" w:rsidRDefault="007E5845" w14:paraId="7615E815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285B5C" w:rsidR="007E5845" w:rsidTr="004F74E0" w14:paraId="5624C476" w14:textId="77777777">
        <w:trPr>
          <w:trHeight w:val="510"/>
        </w:trPr>
        <w:sdt>
          <w:sdtPr>
            <w:rPr>
              <w:rFonts w:ascii="Arial" w:hAnsi="Arial" w:cs="Arial"/>
              <w:b/>
              <w:sz w:val="22"/>
              <w:szCs w:val="22"/>
            </w:rPr>
            <w:id w:val="19800411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4" w:type="dxa"/>
                <w:shd w:val="clear" w:color="auto" w:fill="D9D9D9" w:themeFill="background1" w:themeFillShade="D9"/>
                <w:vAlign w:val="center"/>
              </w:tcPr>
              <w:p w:rsidRPr="00285B5C" w:rsidR="007E5845" w:rsidP="004F74E0" w:rsidRDefault="007E5845" w14:paraId="4D741F32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658" w:type="dxa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7E5845" w:rsidP="004F74E0" w:rsidRDefault="007E5845" w14:paraId="7ADDAA83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285B5C">
              <w:rPr>
                <w:rFonts w:ascii="Arial" w:hAnsi="Arial" w:cs="Arial"/>
                <w:sz w:val="22"/>
                <w:szCs w:val="22"/>
              </w:rPr>
              <w:t>Settings</w:t>
            </w:r>
          </w:p>
        </w:tc>
        <w:sdt>
          <w:sdtPr>
            <w:rPr>
              <w:rFonts w:ascii="Arial" w:hAnsi="Arial" w:cs="Arial"/>
              <w:b/>
              <w:sz w:val="22"/>
              <w:szCs w:val="22"/>
            </w:rPr>
            <w:id w:val="-12771009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color="D9D9D9" w:themeColor="background1" w:themeShade="D9" w:sz="2" w:space="0"/>
                  <w:left w:val="single" w:color="D9D9D9" w:themeColor="background1" w:themeShade="D9" w:sz="2" w:space="0"/>
                  <w:bottom w:val="single" w:color="D9D9D9" w:themeColor="background1" w:themeShade="D9" w:sz="2" w:space="0"/>
                  <w:right w:val="single" w:color="D9D9D9" w:themeColor="background1" w:themeShade="D9" w:sz="2" w:space="0"/>
                </w:tcBorders>
                <w:shd w:val="clear" w:color="auto" w:fill="D9D9D9" w:themeFill="background1" w:themeFillShade="D9"/>
                <w:vAlign w:val="center"/>
              </w:tcPr>
              <w:p w:rsidRPr="00285B5C" w:rsidR="007E5845" w:rsidP="004F74E0" w:rsidRDefault="007E5845" w14:paraId="24E34C44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20" w:type="dxa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7E5845" w:rsidP="004F74E0" w:rsidRDefault="007E5845" w14:paraId="3EF19D1A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285B5C" w:rsidR="007E5845" w:rsidTr="004F74E0" w14:paraId="5EBDA85B" w14:textId="77777777">
        <w:trPr>
          <w:trHeight w:val="510"/>
        </w:trPr>
        <w:sdt>
          <w:sdtPr>
            <w:rPr>
              <w:rFonts w:ascii="Arial" w:hAnsi="Arial" w:cs="Arial"/>
              <w:b/>
              <w:sz w:val="22"/>
              <w:szCs w:val="22"/>
            </w:rPr>
            <w:id w:val="2756860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4" w:type="dxa"/>
                <w:shd w:val="clear" w:color="auto" w:fill="D9D9D9" w:themeFill="background1" w:themeFillShade="D9"/>
                <w:vAlign w:val="center"/>
              </w:tcPr>
              <w:p w:rsidRPr="00285B5C" w:rsidR="007E5845" w:rsidP="004F74E0" w:rsidRDefault="007E5845" w14:paraId="5B91D0C9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658" w:type="dxa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7E5845" w:rsidP="004F74E0" w:rsidRDefault="007E5845" w14:paraId="04039AC5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285B5C">
              <w:rPr>
                <w:rFonts w:ascii="Arial" w:hAnsi="Arial" w:cs="Arial"/>
                <w:sz w:val="22"/>
                <w:szCs w:val="22"/>
              </w:rPr>
              <w:t>Teams</w:t>
            </w:r>
          </w:p>
        </w:tc>
        <w:sdt>
          <w:sdtPr>
            <w:rPr>
              <w:rFonts w:ascii="Arial" w:hAnsi="Arial" w:cs="Arial"/>
              <w:b/>
              <w:sz w:val="22"/>
              <w:szCs w:val="22"/>
            </w:rPr>
            <w:id w:val="-15348823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color="D9D9D9" w:themeColor="background1" w:themeShade="D9" w:sz="2" w:space="0"/>
                  <w:left w:val="single" w:color="D9D9D9" w:themeColor="background1" w:themeShade="D9" w:sz="2" w:space="0"/>
                  <w:bottom w:val="single" w:color="D9D9D9" w:themeColor="background1" w:themeShade="D9" w:sz="2" w:space="0"/>
                  <w:right w:val="single" w:color="D9D9D9" w:themeColor="background1" w:themeShade="D9" w:sz="2" w:space="0"/>
                </w:tcBorders>
                <w:shd w:val="clear" w:color="auto" w:fill="D9D9D9" w:themeFill="background1" w:themeFillShade="D9"/>
                <w:vAlign w:val="center"/>
              </w:tcPr>
              <w:p w:rsidRPr="00285B5C" w:rsidR="007E5845" w:rsidP="004F74E0" w:rsidRDefault="007E5845" w14:paraId="195532B0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20" w:type="dxa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7E5845" w:rsidP="004F74E0" w:rsidRDefault="007E5845" w14:paraId="7486497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643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4658"/>
        <w:gridCol w:w="567"/>
        <w:gridCol w:w="4820"/>
      </w:tblGrid>
      <w:tr w:rsidRPr="00285B5C" w:rsidR="005938F3" w:rsidTr="005938F3" w14:paraId="5F910AF4" w14:textId="77777777">
        <w:trPr>
          <w:trHeight w:val="510"/>
        </w:trPr>
        <w:tc>
          <w:tcPr>
            <w:tcW w:w="624" w:type="dxa"/>
            <w:shd w:val="clear" w:color="auto" w:fill="D9D9D9" w:themeFill="background1" w:themeFillShade="D9"/>
            <w:vAlign w:val="center"/>
          </w:tcPr>
          <w:p w:rsidRPr="00285B5C" w:rsidR="005938F3" w:rsidP="005938F3" w:rsidRDefault="005938F3" w14:paraId="47202C05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045" w:type="dxa"/>
            <w:gridSpan w:val="3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5938F3" w:rsidP="005938F3" w:rsidRDefault="005938F3" w14:paraId="38458F23" w14:textId="6C67B73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Technician Apps:</w:t>
            </w:r>
          </w:p>
        </w:tc>
      </w:tr>
      <w:tr w:rsidRPr="00285B5C" w:rsidR="005938F3" w:rsidTr="005938F3" w14:paraId="0071D838" w14:textId="77777777">
        <w:trPr>
          <w:trHeight w:val="510"/>
        </w:trPr>
        <w:sdt>
          <w:sdtPr>
            <w:rPr>
              <w:rFonts w:ascii="Arial" w:hAnsi="Arial" w:cs="Arial"/>
              <w:b/>
              <w:sz w:val="22"/>
              <w:szCs w:val="22"/>
            </w:rPr>
            <w:id w:val="15226565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4" w:type="dxa"/>
                <w:shd w:val="clear" w:color="auto" w:fill="D9D9D9" w:themeFill="background1" w:themeFillShade="D9"/>
                <w:vAlign w:val="center"/>
              </w:tcPr>
              <w:p w:rsidRPr="00285B5C" w:rsidR="005938F3" w:rsidP="005938F3" w:rsidRDefault="005938F3" w14:paraId="5A5E194B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658" w:type="dxa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5938F3" w:rsidP="005938F3" w:rsidRDefault="00AE5790" w14:paraId="66FD263D" w14:textId="4CC464F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Hyster</w:t>
            </w:r>
          </w:p>
        </w:tc>
        <w:sdt>
          <w:sdtPr>
            <w:rPr>
              <w:rFonts w:ascii="Arial" w:hAnsi="Arial" w:cs="Arial"/>
              <w:b/>
              <w:sz w:val="22"/>
              <w:szCs w:val="22"/>
            </w:rPr>
            <w:id w:val="-3676892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color="D9D9D9" w:themeColor="background1" w:themeShade="D9" w:sz="2" w:space="0"/>
                  <w:left w:val="single" w:color="D9D9D9" w:themeColor="background1" w:themeShade="D9" w:sz="2" w:space="0"/>
                  <w:bottom w:val="single" w:color="D9D9D9" w:themeColor="background1" w:themeShade="D9" w:sz="2" w:space="0"/>
                  <w:right w:val="single" w:color="D9D9D9" w:themeColor="background1" w:themeShade="D9" w:sz="2" w:space="0"/>
                </w:tcBorders>
                <w:shd w:val="clear" w:color="auto" w:fill="D9D9D9" w:themeFill="background1" w:themeFillShade="D9"/>
                <w:vAlign w:val="center"/>
              </w:tcPr>
              <w:p w:rsidRPr="00285B5C" w:rsidR="005938F3" w:rsidP="005938F3" w:rsidRDefault="005938F3" w14:paraId="18B0E3C1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20" w:type="dxa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5938F3" w:rsidP="005938F3" w:rsidRDefault="005938F3" w14:paraId="551E24AD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285B5C" w:rsidR="005938F3" w:rsidTr="005938F3" w14:paraId="01068837" w14:textId="77777777">
        <w:trPr>
          <w:trHeight w:val="510"/>
        </w:trPr>
        <w:sdt>
          <w:sdtPr>
            <w:rPr>
              <w:rFonts w:ascii="Arial" w:hAnsi="Arial" w:cs="Arial"/>
              <w:b/>
              <w:sz w:val="22"/>
              <w:szCs w:val="22"/>
            </w:rPr>
            <w:id w:val="-1714414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4" w:type="dxa"/>
                <w:shd w:val="clear" w:color="auto" w:fill="D9D9D9" w:themeFill="background1" w:themeFillShade="D9"/>
                <w:vAlign w:val="center"/>
              </w:tcPr>
              <w:p w:rsidRPr="00285B5C" w:rsidR="005938F3" w:rsidP="005938F3" w:rsidRDefault="005938F3" w14:paraId="2A8087E1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658" w:type="dxa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5938F3" w:rsidP="005938F3" w:rsidRDefault="005938F3" w14:paraId="1FE98AAC" w14:textId="72B173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b/>
              <w:sz w:val="22"/>
              <w:szCs w:val="22"/>
            </w:rPr>
            <w:id w:val="-4426077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color="D9D9D9" w:themeColor="background1" w:themeShade="D9" w:sz="2" w:space="0"/>
                  <w:left w:val="single" w:color="D9D9D9" w:themeColor="background1" w:themeShade="D9" w:sz="2" w:space="0"/>
                  <w:bottom w:val="single" w:color="D9D9D9" w:themeColor="background1" w:themeShade="D9" w:sz="2" w:space="0"/>
                  <w:right w:val="single" w:color="D9D9D9" w:themeColor="background1" w:themeShade="D9" w:sz="2" w:space="0"/>
                </w:tcBorders>
                <w:shd w:val="clear" w:color="auto" w:fill="D9D9D9" w:themeFill="background1" w:themeFillShade="D9"/>
                <w:vAlign w:val="center"/>
              </w:tcPr>
              <w:p w:rsidRPr="00285B5C" w:rsidR="005938F3" w:rsidP="005938F3" w:rsidRDefault="005938F3" w14:paraId="5D79B5D9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20" w:type="dxa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5938F3" w:rsidP="005938F3" w:rsidRDefault="005938F3" w14:paraId="2142215C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285B5C" w:rsidR="005938F3" w:rsidTr="005938F3" w14:paraId="2CDB553A" w14:textId="77777777">
        <w:trPr>
          <w:trHeight w:val="510"/>
        </w:trPr>
        <w:sdt>
          <w:sdtPr>
            <w:rPr>
              <w:rFonts w:ascii="Arial" w:hAnsi="Arial" w:cs="Arial"/>
              <w:b/>
              <w:sz w:val="22"/>
              <w:szCs w:val="22"/>
            </w:rPr>
            <w:id w:val="-20840575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4" w:type="dxa"/>
                <w:shd w:val="clear" w:color="auto" w:fill="D9D9D9" w:themeFill="background1" w:themeFillShade="D9"/>
                <w:vAlign w:val="center"/>
              </w:tcPr>
              <w:p w:rsidRPr="00285B5C" w:rsidR="005938F3" w:rsidP="005938F3" w:rsidRDefault="005938F3" w14:paraId="72A44586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658" w:type="dxa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5938F3" w:rsidP="005938F3" w:rsidRDefault="005938F3" w14:paraId="230C1194" w14:textId="61ED9672">
            <w:pPr>
              <w:rPr>
                <w:rFonts w:ascii="Arial" w:hAnsi="Arial" w:cs="Arial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b/>
              <w:sz w:val="22"/>
              <w:szCs w:val="22"/>
            </w:rPr>
            <w:id w:val="7672015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color="D9D9D9" w:themeColor="background1" w:themeShade="D9" w:sz="2" w:space="0"/>
                  <w:left w:val="single" w:color="D9D9D9" w:themeColor="background1" w:themeShade="D9" w:sz="2" w:space="0"/>
                  <w:bottom w:val="single" w:color="D9D9D9" w:themeColor="background1" w:themeShade="D9" w:sz="2" w:space="0"/>
                  <w:right w:val="single" w:color="D9D9D9" w:themeColor="background1" w:themeShade="D9" w:sz="2" w:space="0"/>
                </w:tcBorders>
                <w:shd w:val="clear" w:color="auto" w:fill="D9D9D9" w:themeFill="background1" w:themeFillShade="D9"/>
                <w:vAlign w:val="center"/>
              </w:tcPr>
              <w:p w:rsidRPr="00285B5C" w:rsidR="005938F3" w:rsidP="005938F3" w:rsidRDefault="005938F3" w14:paraId="210B2F5D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20" w:type="dxa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5938F3" w:rsidP="005938F3" w:rsidRDefault="005938F3" w14:paraId="4524B909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Pr="00285B5C" w:rsidR="00C4110E" w:rsidP="00CD78E0" w:rsidRDefault="00C4110E" w14:paraId="24CA06B0" w14:textId="4605B1DA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4486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4658"/>
        <w:gridCol w:w="567"/>
        <w:gridCol w:w="4820"/>
      </w:tblGrid>
      <w:tr w:rsidRPr="00285B5C" w:rsidR="009E50A2" w:rsidTr="009E50A2" w14:paraId="492E3311" w14:textId="77777777">
        <w:trPr>
          <w:trHeight w:val="510"/>
        </w:trPr>
        <w:tc>
          <w:tcPr>
            <w:tcW w:w="624" w:type="dxa"/>
            <w:shd w:val="clear" w:color="auto" w:fill="D9D9D9" w:themeFill="background1" w:themeFillShade="D9"/>
            <w:vAlign w:val="center"/>
          </w:tcPr>
          <w:p w:rsidRPr="00285B5C" w:rsidR="009E50A2" w:rsidP="009E50A2" w:rsidRDefault="009E50A2" w14:paraId="37E2EA84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045" w:type="dxa"/>
            <w:gridSpan w:val="3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9E50A2" w:rsidP="009E50A2" w:rsidRDefault="009E50A2" w14:paraId="174B9209" w14:textId="7777777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5B5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Other: </w:t>
            </w:r>
          </w:p>
        </w:tc>
      </w:tr>
      <w:tr w:rsidRPr="00285B5C" w:rsidR="009E50A2" w:rsidTr="009E50A2" w14:paraId="518C1276" w14:textId="77777777">
        <w:trPr>
          <w:trHeight w:val="510"/>
        </w:trPr>
        <w:sdt>
          <w:sdtPr>
            <w:rPr>
              <w:rFonts w:ascii="Arial" w:hAnsi="Arial" w:cs="Arial"/>
              <w:b/>
              <w:sz w:val="22"/>
              <w:szCs w:val="22"/>
            </w:rPr>
            <w:id w:val="-17663747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4" w:type="dxa"/>
                <w:shd w:val="clear" w:color="auto" w:fill="D9D9D9" w:themeFill="background1" w:themeFillShade="D9"/>
                <w:vAlign w:val="center"/>
              </w:tcPr>
              <w:p w:rsidRPr="00285B5C" w:rsidR="009E50A2" w:rsidP="009E50A2" w:rsidRDefault="009E50A2" w14:paraId="0C69FE2D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658" w:type="dxa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9E50A2" w:rsidP="009E50A2" w:rsidRDefault="009E50A2" w14:paraId="5948C682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285B5C">
              <w:rPr>
                <w:rFonts w:ascii="Arial" w:hAnsi="Arial" w:cs="Arial"/>
                <w:sz w:val="22"/>
                <w:szCs w:val="22"/>
              </w:rPr>
              <w:t>Install .NET Framework 3.5 (Needed for VIMS PC)</w:t>
            </w:r>
          </w:p>
        </w:tc>
        <w:sdt>
          <w:sdtPr>
            <w:rPr>
              <w:rFonts w:ascii="Arial" w:hAnsi="Arial" w:cs="Arial"/>
              <w:b/>
              <w:sz w:val="22"/>
              <w:szCs w:val="22"/>
            </w:rPr>
            <w:id w:val="-2095855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color="D9D9D9" w:themeColor="background1" w:themeShade="D9" w:sz="2" w:space="0"/>
                  <w:left w:val="single" w:color="D9D9D9" w:themeColor="background1" w:themeShade="D9" w:sz="2" w:space="0"/>
                  <w:bottom w:val="single" w:color="D9D9D9" w:themeColor="background1" w:themeShade="D9" w:sz="2" w:space="0"/>
                  <w:right w:val="single" w:color="D9D9D9" w:themeColor="background1" w:themeShade="D9" w:sz="2" w:space="0"/>
                </w:tcBorders>
                <w:shd w:val="clear" w:color="auto" w:fill="D9D9D9" w:themeFill="background1" w:themeFillShade="D9"/>
                <w:vAlign w:val="center"/>
              </w:tcPr>
              <w:p w:rsidRPr="00285B5C" w:rsidR="009E50A2" w:rsidP="009E50A2" w:rsidRDefault="009E50A2" w14:paraId="57F451FA" w14:textId="77777777">
                <w:pPr>
                  <w:jc w:val="center"/>
                  <w:rPr>
                    <w:rFonts w:ascii="Arial" w:hAnsi="Arial" w:cs="Arial"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20" w:type="dxa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9E50A2" w:rsidP="009E50A2" w:rsidRDefault="009E50A2" w14:paraId="52F9BB1C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Pr="00285B5C" w:rsidR="009E50A2" w:rsidTr="009E50A2" w14:paraId="0C5B5880" w14:textId="77777777">
        <w:trPr>
          <w:trHeight w:val="510"/>
        </w:trPr>
        <w:sdt>
          <w:sdtPr>
            <w:rPr>
              <w:rFonts w:ascii="Arial" w:hAnsi="Arial" w:cs="Arial"/>
              <w:b/>
              <w:sz w:val="22"/>
              <w:szCs w:val="22"/>
            </w:rPr>
            <w:id w:val="6271286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4" w:type="dxa"/>
                <w:shd w:val="clear" w:color="auto" w:fill="D9D9D9" w:themeFill="background1" w:themeFillShade="D9"/>
                <w:vAlign w:val="center"/>
              </w:tcPr>
              <w:p w:rsidRPr="00285B5C" w:rsidR="009E50A2" w:rsidP="009E50A2" w:rsidRDefault="009E50A2" w14:paraId="05AD2B49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658" w:type="dxa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9E50A2" w:rsidP="009E50A2" w:rsidRDefault="009E50A2" w14:paraId="5F625101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b/>
              <w:sz w:val="22"/>
              <w:szCs w:val="22"/>
            </w:rPr>
            <w:id w:val="12700435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color="D9D9D9" w:themeColor="background1" w:themeShade="D9" w:sz="2" w:space="0"/>
                  <w:left w:val="single" w:color="D9D9D9" w:themeColor="background1" w:themeShade="D9" w:sz="2" w:space="0"/>
                  <w:bottom w:val="single" w:color="D9D9D9" w:themeColor="background1" w:themeShade="D9" w:sz="2" w:space="0"/>
                  <w:right w:val="single" w:color="D9D9D9" w:themeColor="background1" w:themeShade="D9" w:sz="2" w:space="0"/>
                </w:tcBorders>
                <w:shd w:val="clear" w:color="auto" w:fill="D9D9D9" w:themeFill="background1" w:themeFillShade="D9"/>
                <w:vAlign w:val="center"/>
              </w:tcPr>
              <w:p w:rsidRPr="00285B5C" w:rsidR="009E50A2" w:rsidP="009E50A2" w:rsidRDefault="009E50A2" w14:paraId="59CA8A20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20" w:type="dxa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9E50A2" w:rsidP="009E50A2" w:rsidRDefault="009E50A2" w14:paraId="4A21C3A4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Pr="00285B5C" w:rsidR="00626D44" w:rsidP="00CD78E0" w:rsidRDefault="00626D44" w14:paraId="3CEF7A67" w14:textId="4A3799C2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page" w:horzAnchor="margin" w:tblpY="921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624"/>
        <w:gridCol w:w="4658"/>
        <w:gridCol w:w="567"/>
        <w:gridCol w:w="4820"/>
      </w:tblGrid>
      <w:tr w:rsidRPr="00285B5C" w:rsidR="005938F3" w:rsidTr="005938F3" w14:paraId="3A8254AA" w14:textId="77777777">
        <w:trPr>
          <w:trHeight w:val="510"/>
        </w:trPr>
        <w:tc>
          <w:tcPr>
            <w:tcW w:w="624" w:type="dxa"/>
            <w:shd w:val="clear" w:color="auto" w:fill="D9D9D9" w:themeFill="background1" w:themeFillShade="D9"/>
            <w:vAlign w:val="center"/>
          </w:tcPr>
          <w:p w:rsidRPr="00285B5C" w:rsidR="005938F3" w:rsidP="005938F3" w:rsidRDefault="005938F3" w14:paraId="458E84B5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045" w:type="dxa"/>
            <w:gridSpan w:val="3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5938F3" w:rsidP="005938F3" w:rsidRDefault="005938F3" w14:paraId="0785FE88" w14:textId="7777777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85B5C">
              <w:rPr>
                <w:rFonts w:ascii="Arial" w:hAnsi="Arial" w:cs="Arial"/>
                <w:b/>
                <w:sz w:val="22"/>
                <w:szCs w:val="22"/>
              </w:rPr>
              <w:t>Optional:</w:t>
            </w:r>
          </w:p>
        </w:tc>
      </w:tr>
      <w:tr w:rsidRPr="00285B5C" w:rsidR="005938F3" w:rsidTr="005938F3" w14:paraId="713F3EDD" w14:textId="77777777">
        <w:trPr>
          <w:trHeight w:val="510"/>
        </w:trPr>
        <w:sdt>
          <w:sdtPr>
            <w:rPr>
              <w:rFonts w:ascii="Arial" w:hAnsi="Arial" w:cs="Arial"/>
              <w:b/>
              <w:sz w:val="22"/>
              <w:szCs w:val="22"/>
            </w:rPr>
            <w:id w:val="-19312685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4" w:type="dxa"/>
                <w:shd w:val="clear" w:color="auto" w:fill="D9D9D9" w:themeFill="background1" w:themeFillShade="D9"/>
                <w:vAlign w:val="center"/>
              </w:tcPr>
              <w:p w:rsidRPr="00285B5C" w:rsidR="005938F3" w:rsidP="005938F3" w:rsidRDefault="005938F3" w14:paraId="34F6CC82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658" w:type="dxa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5938F3" w:rsidP="005938F3" w:rsidRDefault="005938F3" w14:paraId="7B106D64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285B5C">
              <w:rPr>
                <w:rFonts w:ascii="Arial" w:hAnsi="Arial" w:cs="Arial"/>
                <w:sz w:val="22"/>
                <w:szCs w:val="22"/>
              </w:rPr>
              <w:t>Download Dell Support Assistant</w:t>
            </w:r>
          </w:p>
        </w:tc>
        <w:sdt>
          <w:sdtPr>
            <w:rPr>
              <w:rFonts w:ascii="Arial" w:hAnsi="Arial" w:cs="Arial"/>
              <w:b/>
              <w:sz w:val="22"/>
              <w:szCs w:val="22"/>
            </w:rPr>
            <w:id w:val="-12937454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color="D9D9D9" w:themeColor="background1" w:themeShade="D9" w:sz="2" w:space="0"/>
                  <w:left w:val="single" w:color="D9D9D9" w:themeColor="background1" w:themeShade="D9" w:sz="2" w:space="0"/>
                  <w:bottom w:val="single" w:color="D9D9D9" w:themeColor="background1" w:themeShade="D9" w:sz="2" w:space="0"/>
                  <w:right w:val="single" w:color="D9D9D9" w:themeColor="background1" w:themeShade="D9" w:sz="2" w:space="0"/>
                </w:tcBorders>
                <w:shd w:val="clear" w:color="auto" w:fill="D9D9D9" w:themeFill="background1" w:themeFillShade="D9"/>
                <w:vAlign w:val="center"/>
              </w:tcPr>
              <w:p w:rsidRPr="00285B5C" w:rsidR="005938F3" w:rsidP="005938F3" w:rsidRDefault="005938F3" w14:paraId="4041912F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20" w:type="dxa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5938F3" w:rsidP="005938F3" w:rsidRDefault="005938F3" w14:paraId="2E6B9BA8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285B5C">
              <w:rPr>
                <w:rFonts w:ascii="Arial" w:hAnsi="Arial" w:cs="Arial"/>
                <w:sz w:val="22"/>
                <w:szCs w:val="22"/>
              </w:rPr>
              <w:t xml:space="preserve">Download HP Support Assistant  </w:t>
            </w:r>
          </w:p>
        </w:tc>
      </w:tr>
      <w:tr w:rsidRPr="00285B5C" w:rsidR="005938F3" w:rsidTr="005938F3" w14:paraId="654A4C61" w14:textId="77777777">
        <w:trPr>
          <w:trHeight w:val="510"/>
        </w:trPr>
        <w:sdt>
          <w:sdtPr>
            <w:rPr>
              <w:rFonts w:ascii="Arial" w:hAnsi="Arial" w:cs="Arial"/>
              <w:b/>
              <w:sz w:val="22"/>
              <w:szCs w:val="22"/>
            </w:rPr>
            <w:id w:val="8879191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4" w:type="dxa"/>
                <w:shd w:val="clear" w:color="auto" w:fill="D9D9D9" w:themeFill="background1" w:themeFillShade="D9"/>
                <w:vAlign w:val="center"/>
              </w:tcPr>
              <w:p w:rsidRPr="00285B5C" w:rsidR="005938F3" w:rsidP="005938F3" w:rsidRDefault="005938F3" w14:paraId="225BA564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658" w:type="dxa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5938F3" w:rsidP="005938F3" w:rsidRDefault="005938F3" w14:paraId="30E49F9B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285B5C">
              <w:rPr>
                <w:rFonts w:ascii="Arial" w:hAnsi="Arial" w:cs="Arial"/>
                <w:sz w:val="22"/>
                <w:szCs w:val="22"/>
              </w:rPr>
              <w:t>Scan for driver updates and install in Dell support</w:t>
            </w:r>
          </w:p>
        </w:tc>
        <w:sdt>
          <w:sdtPr>
            <w:rPr>
              <w:rFonts w:ascii="Arial" w:hAnsi="Arial" w:cs="Arial"/>
              <w:b/>
              <w:sz w:val="22"/>
              <w:szCs w:val="22"/>
            </w:rPr>
            <w:id w:val="-4733745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color="D9D9D9" w:themeColor="background1" w:themeShade="D9" w:sz="2" w:space="0"/>
                  <w:left w:val="single" w:color="D9D9D9" w:themeColor="background1" w:themeShade="D9" w:sz="2" w:space="0"/>
                  <w:bottom w:val="single" w:color="D9D9D9" w:themeColor="background1" w:themeShade="D9" w:sz="2" w:space="0"/>
                  <w:right w:val="single" w:color="D9D9D9" w:themeColor="background1" w:themeShade="D9" w:sz="2" w:space="0"/>
                </w:tcBorders>
                <w:shd w:val="clear" w:color="auto" w:fill="D9D9D9" w:themeFill="background1" w:themeFillShade="D9"/>
                <w:vAlign w:val="center"/>
              </w:tcPr>
              <w:p w:rsidRPr="00285B5C" w:rsidR="005938F3" w:rsidP="005938F3" w:rsidRDefault="005938F3" w14:paraId="4DCBD294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20" w:type="dxa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5938F3" w:rsidP="005938F3" w:rsidRDefault="005938F3" w14:paraId="1F5A465E" w14:textId="77777777">
            <w:pPr>
              <w:rPr>
                <w:rFonts w:ascii="Arial" w:hAnsi="Arial" w:cs="Arial"/>
                <w:sz w:val="22"/>
                <w:szCs w:val="22"/>
              </w:rPr>
            </w:pPr>
            <w:r w:rsidRPr="00285B5C">
              <w:rPr>
                <w:rFonts w:ascii="Arial" w:hAnsi="Arial" w:cs="Arial"/>
                <w:sz w:val="22"/>
                <w:szCs w:val="22"/>
              </w:rPr>
              <w:t>Scan for driver updates and install in HP Support</w:t>
            </w:r>
          </w:p>
        </w:tc>
      </w:tr>
      <w:tr w:rsidRPr="00285B5C" w:rsidR="005938F3" w:rsidTr="005938F3" w14:paraId="7771020F" w14:textId="77777777">
        <w:trPr>
          <w:trHeight w:val="547"/>
        </w:trPr>
        <w:sdt>
          <w:sdtPr>
            <w:rPr>
              <w:rFonts w:ascii="Arial" w:hAnsi="Arial" w:cs="Arial"/>
              <w:b/>
              <w:sz w:val="22"/>
              <w:szCs w:val="22"/>
            </w:rPr>
            <w:id w:val="-2126993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624" w:type="dxa"/>
                <w:shd w:val="clear" w:color="auto" w:fill="D9D9D9" w:themeFill="background1" w:themeFillShade="D9"/>
                <w:vAlign w:val="center"/>
              </w:tcPr>
              <w:p w:rsidRPr="00285B5C" w:rsidR="005938F3" w:rsidP="005938F3" w:rsidRDefault="005938F3" w14:paraId="6E6102F9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658" w:type="dxa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5938F3" w:rsidP="005938F3" w:rsidRDefault="005938F3" w14:paraId="1ABBED37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sdt>
          <w:sdtPr>
            <w:rPr>
              <w:rFonts w:ascii="Arial" w:hAnsi="Arial" w:cs="Arial"/>
              <w:b/>
              <w:sz w:val="22"/>
              <w:szCs w:val="22"/>
            </w:rPr>
            <w:id w:val="8990200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tcBorders>
                  <w:top w:val="single" w:color="D9D9D9" w:themeColor="background1" w:themeShade="D9" w:sz="2" w:space="0"/>
                  <w:left w:val="single" w:color="D9D9D9" w:themeColor="background1" w:themeShade="D9" w:sz="2" w:space="0"/>
                  <w:bottom w:val="single" w:color="D9D9D9" w:themeColor="background1" w:themeShade="D9" w:sz="2" w:space="0"/>
                  <w:right w:val="single" w:color="D9D9D9" w:themeColor="background1" w:themeShade="D9" w:sz="2" w:space="0"/>
                </w:tcBorders>
                <w:shd w:val="clear" w:color="auto" w:fill="D9D9D9" w:themeFill="background1" w:themeFillShade="D9"/>
                <w:vAlign w:val="center"/>
              </w:tcPr>
              <w:p w:rsidRPr="00285B5C" w:rsidR="005938F3" w:rsidP="005938F3" w:rsidRDefault="005938F3" w14:paraId="36881A0B" w14:textId="77777777">
                <w:pPr>
                  <w:jc w:val="center"/>
                  <w:rPr>
                    <w:rFonts w:ascii="Arial" w:hAnsi="Arial" w:cs="Arial"/>
                    <w:b/>
                    <w:sz w:val="22"/>
                    <w:szCs w:val="22"/>
                  </w:rPr>
                </w:pPr>
                <w:r w:rsidRPr="00285B5C">
                  <w:rPr>
                    <w:rFonts w:ascii="Segoe UI Symbol" w:hAnsi="Segoe UI Symbol" w:eastAsia="MS Gothic" w:cs="Segoe UI Symbol"/>
                    <w:b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4820" w:type="dxa"/>
            <w:tcBorders>
              <w:top w:val="single" w:color="D9D9D9" w:themeColor="background1" w:themeShade="D9" w:sz="2" w:space="0"/>
              <w:left w:val="single" w:color="D9D9D9" w:themeColor="background1" w:themeShade="D9" w:sz="2" w:space="0"/>
              <w:bottom w:val="single" w:color="D9D9D9" w:themeColor="background1" w:themeShade="D9" w:sz="2" w:space="0"/>
              <w:right w:val="single" w:color="D9D9D9" w:themeColor="background1" w:themeShade="D9" w:sz="2" w:space="0"/>
            </w:tcBorders>
            <w:vAlign w:val="center"/>
          </w:tcPr>
          <w:p w:rsidRPr="00285B5C" w:rsidR="005938F3" w:rsidP="005938F3" w:rsidRDefault="005938F3" w14:paraId="1E5BE147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Pr="00285B5C" w:rsidR="005938F3" w:rsidP="005938F3" w:rsidRDefault="005938F3" w14:paraId="45DE2CFF" w14:textId="7777777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Pr="00285B5C" w:rsidR="00626D44" w:rsidP="00CD78E0" w:rsidRDefault="00626D44" w14:paraId="3C677287" w14:textId="77777777">
      <w:pPr>
        <w:rPr>
          <w:rFonts w:ascii="Arial" w:hAnsi="Arial" w:cs="Arial"/>
          <w:sz w:val="22"/>
          <w:szCs w:val="22"/>
        </w:rPr>
      </w:pPr>
    </w:p>
    <w:sectPr w:rsidRPr="00285B5C" w:rsidR="00626D44" w:rsidSect="00783019">
      <w:headerReference w:type="default" r:id="rId7"/>
      <w:pgSz w:w="12240" w:h="15840" w:orient="portrait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95EF8" w:rsidRDefault="00A95EF8" w14:paraId="2AE99526" w14:textId="77777777">
      <w:r>
        <w:separator/>
      </w:r>
    </w:p>
  </w:endnote>
  <w:endnote w:type="continuationSeparator" w:id="0">
    <w:p w:rsidR="00A95EF8" w:rsidRDefault="00A95EF8" w14:paraId="7C75DAF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95EF8" w:rsidRDefault="00A95EF8" w14:paraId="2DCA7F65" w14:textId="77777777">
      <w:r>
        <w:separator/>
      </w:r>
    </w:p>
  </w:footnote>
  <w:footnote w:type="continuationSeparator" w:id="0">
    <w:p w:rsidR="00A95EF8" w:rsidRDefault="00A95EF8" w14:paraId="4D91B75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p14">
  <w:p w:rsidR="00845543" w:rsidRDefault="00024E11" w14:paraId="64544648" w14:textId="77777777">
    <w:pPr>
      <w:pStyle w:val="Header"/>
    </w:pPr>
    <w:r>
      <w:rPr>
        <w:noProof/>
        <w:lang w:val="en-NZ" w:eastAsia="en-NZ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EC1892" wp14:editId="5377714E">
              <wp:simplePos x="0" y="0"/>
              <wp:positionH relativeFrom="column">
                <wp:posOffset>-445625</wp:posOffset>
              </wp:positionH>
              <wp:positionV relativeFrom="paragraph">
                <wp:posOffset>-457200</wp:posOffset>
              </wp:positionV>
              <wp:extent cx="7789762" cy="1157091"/>
              <wp:effectExtent l="0" t="0" r="1905" b="508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89762" cy="1157091"/>
                      </a:xfrm>
                      <a:prstGeom prst="rect">
                        <a:avLst/>
                      </a:prstGeom>
                      <a:blipFill dpi="0"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7" style="position:absolute;margin-left:-35.1pt;margin-top:-36pt;width:613.35pt;height:91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stroked="f" strokeweight="2pt" w14:anchorId="3A793CA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B6UUHpQA9Pu0UJ92igBj/AH6K&#10;H+/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B6UUHpQA9Pu0UJ92igBj/foof79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HpRQ&#10;elAD0+7RQn3aKAGP9+ih/v0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QelFB6UAPT7tFCfdooAY/36KH+/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B6UUHpQA9Pu0UJ92igBj/AH6KH+/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B6UUHpQA9Pu0&#10;UJ92igBj/foof79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HpRQelAD0+7RQn3aKAGP9+ih/v0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QelFB6UAPT7tFCfdooAY/36KH+/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B6UUHpQA9Pu0UJ92igBj/&#10;AH6KH+/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B6UUHpQA9Pu0UJ92igBj/foof79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HpRQelAD0+7RQn3aKAGP9+ih/v0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QelFB6UAPT7tFCfdooAY/36KH+/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B6UUHpQA9Pu0UJ92igBj/AH6KH+/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">
              <v:fill type="frame" o:title="" recolor="t" rotate="t" r:id="rId2"/>
            </v:rect>
          </w:pict>
        </mc:Fallback>
      </mc:AlternateContent>
    </w:r>
    <w:r w:rsidRPr="00024E11">
      <w:rPr>
        <w:rFonts w:asciiTheme="minorHAnsi" w:hAnsiTheme="minorHAnsi" w:cstheme="minorHAnsi"/>
        <w:noProof/>
        <w:sz w:val="18"/>
        <w:szCs w:val="18"/>
        <w:lang w:val="en-NZ" w:eastAsia="en-NZ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429621" wp14:editId="1D862CD5">
              <wp:simplePos x="0" y="0"/>
              <wp:positionH relativeFrom="column">
                <wp:posOffset>-156210</wp:posOffset>
              </wp:positionH>
              <wp:positionV relativeFrom="paragraph">
                <wp:posOffset>-138285</wp:posOffset>
              </wp:positionV>
              <wp:extent cx="5706319" cy="798516"/>
              <wp:effectExtent l="0" t="0" r="0" b="190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6319" cy="79851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024E11" w:rsidR="00024E11" w:rsidP="00024E11" w:rsidRDefault="00024E11" w14:paraId="42054CFA" w14:textId="77777777">
                          <w:pPr>
                            <w:rPr>
                              <w:rFonts w:ascii="Verdana" w:hAnsi="Verdana"/>
                              <w:color w:val="FFFFFF" w:themeColor="background1"/>
                              <w:sz w:val="72"/>
                            </w:rPr>
                          </w:pPr>
                          <w:r w:rsidRPr="00024E11">
                            <w:rPr>
                              <w:rFonts w:ascii="Verdana" w:hAnsi="Verdana"/>
                              <w:color w:val="FFFFFF" w:themeColor="background1"/>
                              <w:sz w:val="96"/>
                            </w:rPr>
                            <w:t>CHECKLIST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8429621">
              <v:stroke joinstyle="miter"/>
              <v:path gradientshapeok="t" o:connecttype="rect"/>
            </v:shapetype>
            <v:shape id="_x0000_s1027" style="position:absolute;margin-left:-12.3pt;margin-top:-10.9pt;width:449.3pt;height:62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">
              <v:textbox>
                <w:txbxContent>
                  <w:p w:rsidRPr="00024E11" w:rsidR="00024E11" w:rsidP="00024E11" w:rsidRDefault="00024E11" w14:paraId="42054CFA" w14:textId="77777777">
                    <w:pPr>
                      <w:rPr>
                        <w:rFonts w:ascii="Verdana" w:hAnsi="Verdana"/>
                        <w:color w:val="FFFFFF" w:themeColor="background1"/>
                        <w:sz w:val="72"/>
                      </w:rPr>
                    </w:pPr>
                    <w:r w:rsidRPr="00024E11">
                      <w:rPr>
                        <w:rFonts w:ascii="Verdana" w:hAnsi="Verdana"/>
                        <w:color w:val="FFFFFF" w:themeColor="background1"/>
                        <w:sz w:val="96"/>
                      </w:rPr>
                      <w:t>CHECKLIST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47B45"/>
    <w:multiLevelType w:val="hybridMultilevel"/>
    <w:tmpl w:val="9E7438CE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C85036"/>
    <w:multiLevelType w:val="hybridMultilevel"/>
    <w:tmpl w:val="BC8A9BAC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5B25EDE"/>
    <w:multiLevelType w:val="hybridMultilevel"/>
    <w:tmpl w:val="C434B6DC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A0D3303"/>
    <w:multiLevelType w:val="hybridMultilevel"/>
    <w:tmpl w:val="C708198A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2E"/>
    <w:rsid w:val="00004344"/>
    <w:rsid w:val="00020CB3"/>
    <w:rsid w:val="000232D6"/>
    <w:rsid w:val="00024E11"/>
    <w:rsid w:val="00052E6E"/>
    <w:rsid w:val="0006565C"/>
    <w:rsid w:val="000C3C4B"/>
    <w:rsid w:val="000C4DBE"/>
    <w:rsid w:val="000D12E8"/>
    <w:rsid w:val="00122325"/>
    <w:rsid w:val="001334DE"/>
    <w:rsid w:val="001375AC"/>
    <w:rsid w:val="00144D23"/>
    <w:rsid w:val="00161549"/>
    <w:rsid w:val="0016592A"/>
    <w:rsid w:val="00172C6C"/>
    <w:rsid w:val="00174B2A"/>
    <w:rsid w:val="001954E0"/>
    <w:rsid w:val="001A0216"/>
    <w:rsid w:val="001A3C8C"/>
    <w:rsid w:val="001C2CBE"/>
    <w:rsid w:val="001C7747"/>
    <w:rsid w:val="001F7BC2"/>
    <w:rsid w:val="0021586A"/>
    <w:rsid w:val="00217DEB"/>
    <w:rsid w:val="002211E3"/>
    <w:rsid w:val="00221B3D"/>
    <w:rsid w:val="00223486"/>
    <w:rsid w:val="00231B45"/>
    <w:rsid w:val="00237E66"/>
    <w:rsid w:val="00243C05"/>
    <w:rsid w:val="0024621B"/>
    <w:rsid w:val="00247EB7"/>
    <w:rsid w:val="00251CC7"/>
    <w:rsid w:val="00274998"/>
    <w:rsid w:val="002776CF"/>
    <w:rsid w:val="00285B5C"/>
    <w:rsid w:val="002960A1"/>
    <w:rsid w:val="002C1836"/>
    <w:rsid w:val="002C5859"/>
    <w:rsid w:val="002D0C74"/>
    <w:rsid w:val="002F61EB"/>
    <w:rsid w:val="00311FFD"/>
    <w:rsid w:val="0032531C"/>
    <w:rsid w:val="00330BFE"/>
    <w:rsid w:val="0034162E"/>
    <w:rsid w:val="00390B0D"/>
    <w:rsid w:val="00397E53"/>
    <w:rsid w:val="003D7E3E"/>
    <w:rsid w:val="003E6B82"/>
    <w:rsid w:val="00407AFD"/>
    <w:rsid w:val="00410FB6"/>
    <w:rsid w:val="00430020"/>
    <w:rsid w:val="0044176A"/>
    <w:rsid w:val="00443677"/>
    <w:rsid w:val="00464B04"/>
    <w:rsid w:val="004727E2"/>
    <w:rsid w:val="00492E4F"/>
    <w:rsid w:val="004A3594"/>
    <w:rsid w:val="004B0A6B"/>
    <w:rsid w:val="004B223C"/>
    <w:rsid w:val="004B58CB"/>
    <w:rsid w:val="004B754D"/>
    <w:rsid w:val="004D0686"/>
    <w:rsid w:val="004F4A20"/>
    <w:rsid w:val="00504830"/>
    <w:rsid w:val="00536FFD"/>
    <w:rsid w:val="00542723"/>
    <w:rsid w:val="005515AC"/>
    <w:rsid w:val="00551D65"/>
    <w:rsid w:val="005829E8"/>
    <w:rsid w:val="00587F5C"/>
    <w:rsid w:val="005938F3"/>
    <w:rsid w:val="005A0754"/>
    <w:rsid w:val="005B562D"/>
    <w:rsid w:val="005C7292"/>
    <w:rsid w:val="005D3497"/>
    <w:rsid w:val="005D595E"/>
    <w:rsid w:val="005D5A7D"/>
    <w:rsid w:val="005E72AE"/>
    <w:rsid w:val="005F1710"/>
    <w:rsid w:val="00617345"/>
    <w:rsid w:val="00626D44"/>
    <w:rsid w:val="006468F8"/>
    <w:rsid w:val="00651359"/>
    <w:rsid w:val="00652B95"/>
    <w:rsid w:val="006530E3"/>
    <w:rsid w:val="00673D16"/>
    <w:rsid w:val="00674631"/>
    <w:rsid w:val="0067544C"/>
    <w:rsid w:val="006766A2"/>
    <w:rsid w:val="006948D6"/>
    <w:rsid w:val="00697FBF"/>
    <w:rsid w:val="006C3D2E"/>
    <w:rsid w:val="006E114E"/>
    <w:rsid w:val="006F0CCF"/>
    <w:rsid w:val="00713005"/>
    <w:rsid w:val="00726A18"/>
    <w:rsid w:val="00765D5D"/>
    <w:rsid w:val="00783019"/>
    <w:rsid w:val="007A23EE"/>
    <w:rsid w:val="007A7E65"/>
    <w:rsid w:val="007B16DE"/>
    <w:rsid w:val="007E5845"/>
    <w:rsid w:val="00810035"/>
    <w:rsid w:val="00845543"/>
    <w:rsid w:val="008607C3"/>
    <w:rsid w:val="0086416A"/>
    <w:rsid w:val="008817BA"/>
    <w:rsid w:val="00892089"/>
    <w:rsid w:val="008B4AFF"/>
    <w:rsid w:val="008C4968"/>
    <w:rsid w:val="008C4C52"/>
    <w:rsid w:val="008D42E3"/>
    <w:rsid w:val="008E15DA"/>
    <w:rsid w:val="00900871"/>
    <w:rsid w:val="00902DBA"/>
    <w:rsid w:val="00930467"/>
    <w:rsid w:val="00943B8A"/>
    <w:rsid w:val="009453F1"/>
    <w:rsid w:val="00957D53"/>
    <w:rsid w:val="009612EC"/>
    <w:rsid w:val="0096288C"/>
    <w:rsid w:val="009673A9"/>
    <w:rsid w:val="00991480"/>
    <w:rsid w:val="00991DE7"/>
    <w:rsid w:val="009E18EA"/>
    <w:rsid w:val="009E50A2"/>
    <w:rsid w:val="009E6345"/>
    <w:rsid w:val="009E647C"/>
    <w:rsid w:val="009E770A"/>
    <w:rsid w:val="009F26D0"/>
    <w:rsid w:val="009F4846"/>
    <w:rsid w:val="00A03E20"/>
    <w:rsid w:val="00A1275B"/>
    <w:rsid w:val="00A216E2"/>
    <w:rsid w:val="00A45396"/>
    <w:rsid w:val="00A85144"/>
    <w:rsid w:val="00A95EF8"/>
    <w:rsid w:val="00AC33A8"/>
    <w:rsid w:val="00AE5790"/>
    <w:rsid w:val="00B231E7"/>
    <w:rsid w:val="00B4191B"/>
    <w:rsid w:val="00B62045"/>
    <w:rsid w:val="00B62510"/>
    <w:rsid w:val="00B74B7E"/>
    <w:rsid w:val="00B92FB1"/>
    <w:rsid w:val="00BD6137"/>
    <w:rsid w:val="00BF20AF"/>
    <w:rsid w:val="00C05387"/>
    <w:rsid w:val="00C14938"/>
    <w:rsid w:val="00C3155C"/>
    <w:rsid w:val="00C4110E"/>
    <w:rsid w:val="00C55A6D"/>
    <w:rsid w:val="00C768F7"/>
    <w:rsid w:val="00C81163"/>
    <w:rsid w:val="00C86AE3"/>
    <w:rsid w:val="00C95B6C"/>
    <w:rsid w:val="00CB7F94"/>
    <w:rsid w:val="00CD78E0"/>
    <w:rsid w:val="00CF1D5F"/>
    <w:rsid w:val="00D16928"/>
    <w:rsid w:val="00D35EB7"/>
    <w:rsid w:val="00D4135E"/>
    <w:rsid w:val="00D42B6F"/>
    <w:rsid w:val="00D46691"/>
    <w:rsid w:val="00D76E24"/>
    <w:rsid w:val="00D92C6E"/>
    <w:rsid w:val="00D93DCB"/>
    <w:rsid w:val="00DC50F3"/>
    <w:rsid w:val="00DE5C2B"/>
    <w:rsid w:val="00DF1910"/>
    <w:rsid w:val="00E02D22"/>
    <w:rsid w:val="00E033B3"/>
    <w:rsid w:val="00E0589A"/>
    <w:rsid w:val="00E17EB6"/>
    <w:rsid w:val="00E20BF6"/>
    <w:rsid w:val="00E87C68"/>
    <w:rsid w:val="00EA4855"/>
    <w:rsid w:val="00EA69FB"/>
    <w:rsid w:val="00EC2549"/>
    <w:rsid w:val="00F06632"/>
    <w:rsid w:val="00F216FE"/>
    <w:rsid w:val="00F32777"/>
    <w:rsid w:val="00F35BAE"/>
    <w:rsid w:val="00F5597D"/>
    <w:rsid w:val="00F631C0"/>
    <w:rsid w:val="00F674BF"/>
    <w:rsid w:val="00F8582A"/>
    <w:rsid w:val="00F913D8"/>
    <w:rsid w:val="00F91C65"/>
    <w:rsid w:val="00FA437E"/>
    <w:rsid w:val="00FD02D9"/>
    <w:rsid w:val="00FD792B"/>
    <w:rsid w:val="00FD7D5E"/>
    <w:rsid w:val="00FD7EFB"/>
    <w:rsid w:val="00FE29F5"/>
    <w:rsid w:val="00FE76CE"/>
    <w:rsid w:val="00FF534E"/>
    <w:rsid w:val="02168A6D"/>
    <w:rsid w:val="07DA7559"/>
    <w:rsid w:val="1A4071AF"/>
    <w:rsid w:val="1A7E06BC"/>
    <w:rsid w:val="2A39C057"/>
    <w:rsid w:val="3832A071"/>
    <w:rsid w:val="3D3C77C0"/>
    <w:rsid w:val="45E5F3D6"/>
    <w:rsid w:val="4E32D836"/>
    <w:rsid w:val="500E3783"/>
    <w:rsid w:val="5776AD94"/>
    <w:rsid w:val="6024687A"/>
    <w:rsid w:val="6ECC2B6F"/>
    <w:rsid w:val="71F01E31"/>
    <w:rsid w:val="72D64498"/>
    <w:rsid w:val="79082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0EAEFE"/>
  <w15:docId w15:val="{8B0D4B0E-A959-4594-8789-3D309406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938F3"/>
    <w:rPr>
      <w:rFonts w:ascii="Century Gothic" w:hAnsi="Century Gothic"/>
      <w:color w:val="000000"/>
      <w:sz w:val="16"/>
      <w:szCs w:val="16"/>
    </w:rPr>
  </w:style>
  <w:style w:type="paragraph" w:styleId="Heading1">
    <w:name w:val="heading 1"/>
    <w:basedOn w:val="Normal"/>
    <w:next w:val="Normal"/>
    <w:link w:val="Heading1Char"/>
    <w:qFormat/>
    <w:rsid w:val="00247EB7"/>
    <w:pPr>
      <w:outlineLvl w:val="0"/>
    </w:pPr>
    <w:rPr>
      <w:color w:val="2A466C"/>
      <w:sz w:val="36"/>
      <w:szCs w:val="36"/>
    </w:rPr>
  </w:style>
  <w:style w:type="paragraph" w:styleId="Heading2">
    <w:name w:val="heading 2"/>
    <w:basedOn w:val="Heading1"/>
    <w:next w:val="Normal"/>
    <w:link w:val="Heading2Char"/>
    <w:qFormat/>
    <w:rsid w:val="00247EB7"/>
    <w:pPr>
      <w:outlineLvl w:val="1"/>
    </w:pPr>
    <w:rPr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274998"/>
    <w:pPr>
      <w:shd w:val="clear" w:color="auto" w:fill="000080"/>
    </w:pPr>
    <w:rPr>
      <w:rFonts w:ascii="Tahoma" w:hAnsi="Tahoma" w:cs="Tahoma"/>
    </w:rPr>
  </w:style>
  <w:style w:type="character" w:styleId="Heading1Char" w:customStyle="1">
    <w:name w:val="Heading 1 Char"/>
    <w:basedOn w:val="DefaultParagraphFont"/>
    <w:link w:val="Heading1"/>
    <w:rsid w:val="00247EB7"/>
    <w:rPr>
      <w:rFonts w:ascii="Century Gothic" w:hAnsi="Century Gothic"/>
      <w:color w:val="2A466C"/>
      <w:sz w:val="36"/>
      <w:szCs w:val="36"/>
      <w:lang w:val="en-US" w:eastAsia="en-US" w:bidi="ar-SA"/>
    </w:rPr>
  </w:style>
  <w:style w:type="character" w:styleId="Heading2Char" w:customStyle="1">
    <w:name w:val="Heading 2 Char"/>
    <w:basedOn w:val="Heading1Char"/>
    <w:link w:val="Heading2"/>
    <w:rsid w:val="00247EB7"/>
    <w:rPr>
      <w:rFonts w:ascii="Century Gothic" w:hAnsi="Century Gothic"/>
      <w:caps/>
      <w:color w:val="2A466C"/>
      <w:sz w:val="36"/>
      <w:szCs w:val="36"/>
      <w:lang w:val="en-US" w:eastAsia="en-US" w:bidi="ar-SA"/>
    </w:rPr>
  </w:style>
  <w:style w:type="paragraph" w:styleId="space" w:customStyle="1">
    <w:name w:val="space"/>
    <w:basedOn w:val="Normal"/>
    <w:rsid w:val="00C768F7"/>
    <w:pPr>
      <w:framePr w:hSpace="187" w:wrap="around" w:hAnchor="page" w:vAnchor="page" w:xAlign="center" w:y="4609"/>
    </w:pPr>
    <w:rPr>
      <w:sz w:val="12"/>
    </w:rPr>
  </w:style>
  <w:style w:type="paragraph" w:styleId="BalloonText">
    <w:name w:val="Balloon Text"/>
    <w:basedOn w:val="Normal"/>
    <w:semiHidden/>
    <w:rsid w:val="00247EB7"/>
    <w:rPr>
      <w:rFonts w:ascii="Tahoma" w:hAnsi="Tahoma" w:cs="Tahoma"/>
    </w:rPr>
  </w:style>
  <w:style w:type="paragraph" w:styleId="Header">
    <w:name w:val="header"/>
    <w:basedOn w:val="Normal"/>
    <w:link w:val="HeaderChar"/>
    <w:rsid w:val="00845543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rsid w:val="00845543"/>
    <w:rPr>
      <w:rFonts w:ascii="Century Gothic" w:hAnsi="Century Gothic"/>
      <w:color w:val="000000"/>
      <w:sz w:val="16"/>
      <w:szCs w:val="16"/>
    </w:rPr>
  </w:style>
  <w:style w:type="paragraph" w:styleId="Footer">
    <w:name w:val="footer"/>
    <w:basedOn w:val="Normal"/>
    <w:link w:val="FooterChar"/>
    <w:rsid w:val="00845543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rsid w:val="00845543"/>
    <w:rPr>
      <w:rFonts w:ascii="Century Gothic" w:hAnsi="Century Gothic"/>
      <w:color w:val="000000"/>
      <w:sz w:val="16"/>
      <w:szCs w:val="16"/>
    </w:rPr>
  </w:style>
  <w:style w:type="table" w:styleId="TableGrid">
    <w:name w:val="Table Grid"/>
    <w:basedOn w:val="TableNormal"/>
    <w:rsid w:val="00024E1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24621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13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530E3"/>
    <w:rPr>
      <w:rFonts w:ascii="Arial" w:hAnsi="Arial" w:eastAsiaTheme="minorHAnsi" w:cstheme="minorBidi"/>
      <w:sz w:val="24"/>
      <w:szCs w:val="22"/>
    </w:rPr>
  </w:style>
  <w:style w:type="paragraph" w:styleId="ListParagraph">
    <w:name w:val="List Paragraph"/>
    <w:basedOn w:val="Normal"/>
    <w:uiPriority w:val="34"/>
    <w:qFormat/>
    <w:rsid w:val="00626D44"/>
    <w:pPr>
      <w:ind w:left="720"/>
    </w:pPr>
    <w:rPr>
      <w:rFonts w:ascii="Calibri" w:hAnsi="Calibri" w:cs="Calibri" w:eastAsiaTheme="minorHAnsi"/>
      <w:color w:val="auto"/>
      <w:sz w:val="22"/>
      <w:szCs w:val="22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5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freedman\AppData\Roaming\Microsoft\Templates\Checklist%20for%20my%20ideal%20do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Checklist for my ideal dog.dot</ap:Template>
  <ap:Application>Microsoft Word for the web</ap:Application>
  <ap:DocSecurity>0</ap:DocSecurity>
  <ap:ScaleCrop>false</ap:ScaleCrop>
  <ap:Company>Microsoft Corporation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Diana Freedman</dc:creator>
  <lastModifiedBy>Jack Harrison</lastModifiedBy>
  <revision>9</revision>
  <lastPrinted>2020-10-15T23:00:00.0000000Z</lastPrinted>
  <dcterms:created xsi:type="dcterms:W3CDTF">2020-10-28T01:33:00.0000000Z</dcterms:created>
  <dcterms:modified xsi:type="dcterms:W3CDTF">2021-03-22T22:44:24.8307503Z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TC060912891033</vt:lpwstr>
  </property>
</Properties>
</file>